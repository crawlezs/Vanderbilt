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837DE" w14:textId="77777777" w:rsidR="00914B9A" w:rsidRPr="00FA3749" w:rsidRDefault="007327A8" w:rsidP="007327A8">
      <w:pPr>
        <w:jc w:val="center"/>
        <w:rPr>
          <w:rFonts w:ascii="Times New Roman" w:hAnsi="Times New Roman"/>
          <w:b/>
          <w:sz w:val="28"/>
          <w:szCs w:val="28"/>
        </w:rPr>
      </w:pPr>
      <w:r w:rsidRPr="00FA3749">
        <w:rPr>
          <w:rFonts w:ascii="Times New Roman" w:hAnsi="Times New Roman"/>
          <w:b/>
          <w:sz w:val="28"/>
          <w:szCs w:val="28"/>
        </w:rPr>
        <w:t>Lab 1: Classical Item Analysis</w:t>
      </w:r>
    </w:p>
    <w:p w14:paraId="0C13FC45" w14:textId="77777777" w:rsidR="00344249" w:rsidRDefault="00344249" w:rsidP="0093603B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14:paraId="75C19484" w14:textId="0311282E" w:rsidR="00344249" w:rsidRPr="00FB36AE" w:rsidRDefault="0040583C" w:rsidP="0093603B">
      <w:pPr>
        <w:ind w:left="3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Jan 25</w:t>
      </w:r>
      <w:r w:rsidR="00AC3FDB">
        <w:rPr>
          <w:rFonts w:ascii="Times New Roman" w:hAnsi="Times New Roman"/>
          <w:b/>
          <w:sz w:val="24"/>
          <w:szCs w:val="24"/>
        </w:rPr>
        <w:t>, 20</w:t>
      </w:r>
      <w:r w:rsidR="006621C4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>3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344249" w14:paraId="0121D61C" w14:textId="77777777" w:rsidTr="00344249">
        <w:tc>
          <w:tcPr>
            <w:tcW w:w="9216" w:type="dxa"/>
          </w:tcPr>
          <w:p w14:paraId="1E6B87AA" w14:textId="77777777" w:rsidR="00344249" w:rsidRDefault="00344249" w:rsidP="00344249">
            <w:pPr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Outline</w:t>
            </w:r>
          </w:p>
          <w:p w14:paraId="1E40340A" w14:textId="77777777" w:rsidR="00344249" w:rsidRPr="00344249" w:rsidRDefault="00344249" w:rsidP="00344249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/>
                <w:sz w:val="24"/>
                <w:szCs w:val="24"/>
              </w:rPr>
            </w:pPr>
            <w:r w:rsidRPr="00344249">
              <w:rPr>
                <w:rFonts w:ascii="Times New Roman" w:hAnsi="Times New Roman"/>
                <w:sz w:val="24"/>
                <w:szCs w:val="24"/>
              </w:rPr>
              <w:t>Descriptive item analysis using</w:t>
            </w:r>
            <w:r w:rsidR="00EA23D8">
              <w:rPr>
                <w:rFonts w:ascii="Times New Roman" w:hAnsi="Times New Roman"/>
                <w:sz w:val="24"/>
                <w:szCs w:val="24"/>
              </w:rPr>
              <w:t xml:space="preserve"> ‘psychometric’ </w:t>
            </w:r>
            <w:r w:rsidR="00EA23D8" w:rsidRPr="00EA23D8">
              <w:rPr>
                <w:rFonts w:ascii="Times New Roman" w:hAnsi="Times New Roman"/>
                <w:sz w:val="24"/>
                <w:szCs w:val="24"/>
              </w:rPr>
              <w:t xml:space="preserve">R package </w:t>
            </w:r>
            <w:r w:rsidR="00771B1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A23D8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Pr="00344249">
              <w:rPr>
                <w:rFonts w:ascii="Times New Roman" w:hAnsi="Times New Roman"/>
                <w:sz w:val="24"/>
                <w:szCs w:val="24"/>
              </w:rPr>
              <w:t xml:space="preserve"> ‘</w:t>
            </w:r>
            <w:r w:rsidR="00DA62D7">
              <w:rPr>
                <w:rFonts w:ascii="Times New Roman" w:hAnsi="Times New Roman"/>
                <w:sz w:val="24"/>
                <w:szCs w:val="24"/>
              </w:rPr>
              <w:t xml:space="preserve">ltm’ R package </w:t>
            </w:r>
          </w:p>
          <w:p w14:paraId="20192EB7" w14:textId="77777777" w:rsidR="00344249" w:rsidRPr="00344249" w:rsidRDefault="00344249" w:rsidP="00344249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/>
                <w:sz w:val="24"/>
                <w:szCs w:val="24"/>
              </w:rPr>
            </w:pPr>
            <w:r w:rsidRPr="00344249">
              <w:rPr>
                <w:rFonts w:ascii="Times New Roman" w:hAnsi="Times New Roman"/>
                <w:sz w:val="24"/>
                <w:szCs w:val="24"/>
              </w:rPr>
              <w:t>Example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</w:tr>
    </w:tbl>
    <w:p w14:paraId="0A1FA96C" w14:textId="77777777" w:rsidR="009A53A0" w:rsidRDefault="00FA3749" w:rsidP="0093603B">
      <w:pPr>
        <w:ind w:left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14:paraId="7BB33F04" w14:textId="77777777" w:rsidR="009A53A0" w:rsidRPr="00ED0F28" w:rsidRDefault="00ED0F28" w:rsidP="00ED0F28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 packages</w:t>
      </w:r>
    </w:p>
    <w:p w14:paraId="26857D4B" w14:textId="77777777" w:rsidR="009A53A0" w:rsidRPr="00EA23D8" w:rsidRDefault="00344249" w:rsidP="00EA23D8">
      <w:pPr>
        <w:rPr>
          <w:rFonts w:ascii="Times New Roman" w:hAnsi="Times New Roman"/>
          <w:sz w:val="24"/>
          <w:szCs w:val="24"/>
        </w:rPr>
      </w:pPr>
      <w:r w:rsidRPr="00EA23D8">
        <w:rPr>
          <w:rFonts w:ascii="Times New Roman" w:hAnsi="Times New Roman"/>
          <w:sz w:val="24"/>
          <w:szCs w:val="24"/>
        </w:rPr>
        <w:t xml:space="preserve">1. Installation of </w:t>
      </w:r>
      <w:r w:rsidR="00EA23D8">
        <w:rPr>
          <w:rFonts w:ascii="Times New Roman" w:hAnsi="Times New Roman"/>
          <w:sz w:val="24"/>
          <w:szCs w:val="24"/>
        </w:rPr>
        <w:t>R packages</w:t>
      </w:r>
    </w:p>
    <w:p w14:paraId="6A2479A4" w14:textId="77777777" w:rsidR="0093603B" w:rsidRDefault="00056FDB" w:rsidP="0093603B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Packages &gt; Install</w:t>
      </w:r>
      <w:r w:rsidR="0037243C">
        <w:rPr>
          <w:rFonts w:ascii="Times New Roman" w:hAnsi="Times New Roman"/>
          <w:sz w:val="24"/>
          <w:szCs w:val="24"/>
        </w:rPr>
        <w:t xml:space="preserve"> package(s) &gt; USA(TN) &gt; ltm</w:t>
      </w:r>
    </w:p>
    <w:p w14:paraId="145B68CA" w14:textId="77777777" w:rsidR="00EA23D8" w:rsidRDefault="00EA23D8" w:rsidP="00EA23D8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Packages &gt; Install package(s) &gt; USA(TN) &gt; psychometric</w:t>
      </w:r>
    </w:p>
    <w:p w14:paraId="11CFC98E" w14:textId="77777777" w:rsidR="00EA23D8" w:rsidRDefault="00EA23D8" w:rsidP="00EA23D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Function ‘item.exam’ in the R package ‘psychometric’</w:t>
      </w:r>
    </w:p>
    <w:p w14:paraId="6B73FA97" w14:textId="77777777" w:rsidR="00EA23D8" w:rsidRPr="00EA23D8" w:rsidRDefault="00EA23D8" w:rsidP="00EA23D8">
      <w:pPr>
        <w:ind w:left="72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See pages 35-37 of the ‘psychometric’ manual downloaded from </w:t>
      </w:r>
      <w:r w:rsidRPr="00EA23D8">
        <w:rPr>
          <w:rFonts w:ascii="Times New Roman" w:hAnsi="Times New Roman"/>
          <w:sz w:val="24"/>
          <w:szCs w:val="24"/>
          <w:u w:val="single"/>
        </w:rPr>
        <w:t>h</w:t>
      </w:r>
      <w:hyperlink r:id="rId8" w:history="1">
        <w:r w:rsidRPr="00EA23D8">
          <w:rPr>
            <w:rStyle w:val="Hyperlink"/>
            <w:rFonts w:ascii="Times New Roman" w:hAnsi="Times New Roman"/>
            <w:color w:val="auto"/>
            <w:sz w:val="24"/>
            <w:szCs w:val="24"/>
          </w:rPr>
          <w:t>ttp://cran.r-p</w:t>
        </w:r>
      </w:hyperlink>
      <w:r w:rsidRPr="00EA23D8">
        <w:rPr>
          <w:rFonts w:ascii="Times New Roman" w:hAnsi="Times New Roman"/>
          <w:sz w:val="24"/>
          <w:szCs w:val="24"/>
          <w:u w:val="single"/>
        </w:rPr>
        <w:t>roject.org/web/packages/psychometric/psychometric.pdf</w:t>
      </w:r>
    </w:p>
    <w:p w14:paraId="5B6160EC" w14:textId="77777777" w:rsidR="0093603B" w:rsidRDefault="00EA23D8" w:rsidP="0034424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344249">
        <w:rPr>
          <w:rFonts w:ascii="Times New Roman" w:hAnsi="Times New Roman"/>
          <w:sz w:val="24"/>
          <w:szCs w:val="24"/>
        </w:rPr>
        <w:t xml:space="preserve">. </w:t>
      </w:r>
      <w:r w:rsidR="0093603B">
        <w:rPr>
          <w:rFonts w:ascii="Times New Roman" w:hAnsi="Times New Roman"/>
          <w:sz w:val="24"/>
          <w:szCs w:val="24"/>
        </w:rPr>
        <w:t xml:space="preserve">Function ‘descript’ in the R package ‘ltm’ </w:t>
      </w:r>
    </w:p>
    <w:p w14:paraId="41D0377E" w14:textId="77777777" w:rsidR="00344249" w:rsidRPr="00EA23D8" w:rsidRDefault="0093603B" w:rsidP="0093603B">
      <w:pPr>
        <w:pStyle w:val="ListParagrap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See pages 12-13 of the </w:t>
      </w:r>
      <w:r w:rsidR="00344249">
        <w:rPr>
          <w:rFonts w:ascii="Times New Roman" w:hAnsi="Times New Roman"/>
          <w:sz w:val="24"/>
          <w:szCs w:val="24"/>
        </w:rPr>
        <w:t xml:space="preserve">‘ltm’ </w:t>
      </w:r>
      <w:r>
        <w:rPr>
          <w:rFonts w:ascii="Times New Roman" w:hAnsi="Times New Roman"/>
          <w:sz w:val="24"/>
          <w:szCs w:val="24"/>
        </w:rPr>
        <w:t>manual</w:t>
      </w:r>
      <w:r w:rsidR="00344249">
        <w:rPr>
          <w:rFonts w:ascii="Times New Roman" w:hAnsi="Times New Roman"/>
          <w:sz w:val="24"/>
          <w:szCs w:val="24"/>
        </w:rPr>
        <w:t xml:space="preserve"> downloaded from </w:t>
      </w:r>
      <w:r w:rsidR="00BF1977" w:rsidRPr="00EA23D8">
        <w:rPr>
          <w:rFonts w:ascii="Times New Roman" w:hAnsi="Times New Roman"/>
          <w:sz w:val="24"/>
          <w:szCs w:val="24"/>
          <w:u w:val="single"/>
        </w:rPr>
        <w:t>http://cran.r-project.org/web/packages/ltm/ltm.pdf</w:t>
      </w:r>
    </w:p>
    <w:p w14:paraId="6BEDBCFB" w14:textId="77777777" w:rsidR="00344249" w:rsidRDefault="00344249" w:rsidP="00344249">
      <w:pPr>
        <w:rPr>
          <w:rFonts w:ascii="Times New Roman" w:hAnsi="Times New Roman"/>
          <w:sz w:val="24"/>
          <w:szCs w:val="24"/>
        </w:rPr>
      </w:pPr>
    </w:p>
    <w:p w14:paraId="1A77CBB8" w14:textId="77777777" w:rsidR="0093603B" w:rsidRPr="00344249" w:rsidRDefault="00344249" w:rsidP="00344249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344249">
        <w:rPr>
          <w:rFonts w:ascii="Times New Roman" w:hAnsi="Times New Roman"/>
          <w:sz w:val="24"/>
          <w:szCs w:val="24"/>
        </w:rPr>
        <w:t>Example</w:t>
      </w:r>
      <w:r>
        <w:rPr>
          <w:rFonts w:ascii="Times New Roman" w:hAnsi="Times New Roman"/>
          <w:sz w:val="24"/>
          <w:szCs w:val="24"/>
        </w:rPr>
        <w:t>s</w:t>
      </w:r>
    </w:p>
    <w:p w14:paraId="00CEFFEE" w14:textId="77777777" w:rsidR="00344249" w:rsidRPr="00344249" w:rsidRDefault="00344249" w:rsidP="0034424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Pr="00344249">
        <w:rPr>
          <w:rFonts w:ascii="Times New Roman" w:hAnsi="Times New Roman"/>
          <w:sz w:val="24"/>
          <w:szCs w:val="24"/>
        </w:rPr>
        <w:t>Binary responses</w:t>
      </w:r>
    </w:p>
    <w:p w14:paraId="203CF5C6" w14:textId="77777777" w:rsidR="00344249" w:rsidRDefault="00A55731" w:rsidP="0034424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[1] Dataset</w:t>
      </w:r>
    </w:p>
    <w:p w14:paraId="5DAD7C21" w14:textId="77777777" w:rsidR="00A55731" w:rsidRDefault="00FD20F6" w:rsidP="0034424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binary.txt</w:t>
      </w:r>
    </w:p>
    <w:p w14:paraId="637FE31A" w14:textId="77777777" w:rsidR="00FD20F6" w:rsidRDefault="00FD20F6" w:rsidP="00FD20F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25-item, 250-person</w:t>
      </w:r>
    </w:p>
    <w:p w14:paraId="3C384E30" w14:textId="77777777" w:rsidR="00EB6EFB" w:rsidRDefault="00FD20F6" w:rsidP="0034424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Codes as 0 or 1</w:t>
      </w:r>
    </w:p>
    <w:p w14:paraId="571C56EF" w14:textId="77777777" w:rsidR="00A55731" w:rsidRDefault="00A55731" w:rsidP="0034424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[2] R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D20F6" w14:paraId="48FF0E50" w14:textId="77777777" w:rsidTr="00CC5E72">
        <w:tc>
          <w:tcPr>
            <w:tcW w:w="9576" w:type="dxa"/>
          </w:tcPr>
          <w:p w14:paraId="7540044F" w14:textId="77777777" w:rsidR="00EA23D8" w:rsidRPr="00EA23D8" w:rsidRDefault="00EA23D8" w:rsidP="00EA23D8">
            <w:pPr>
              <w:rPr>
                <w:rFonts w:ascii="Times New Roman" w:hAnsi="Times New Roman"/>
                <w:sz w:val="24"/>
                <w:szCs w:val="24"/>
              </w:rPr>
            </w:pPr>
            <w:r w:rsidRPr="00EA23D8">
              <w:rPr>
                <w:rFonts w:ascii="Times New Roman" w:hAnsi="Times New Roman"/>
                <w:sz w:val="24"/>
                <w:szCs w:val="24"/>
              </w:rPr>
              <w:lastRenderedPageBreak/>
              <w:t># Call libraries</w:t>
            </w:r>
          </w:p>
          <w:p w14:paraId="33F243B6" w14:textId="77777777" w:rsidR="00EA23D8" w:rsidRPr="00EA23D8" w:rsidRDefault="00EA23D8" w:rsidP="00EA23D8">
            <w:pPr>
              <w:rPr>
                <w:rFonts w:ascii="Times New Roman" w:hAnsi="Times New Roman"/>
                <w:sz w:val="24"/>
                <w:szCs w:val="24"/>
              </w:rPr>
            </w:pPr>
            <w:r w:rsidRPr="00EA23D8">
              <w:rPr>
                <w:rFonts w:ascii="Times New Roman" w:hAnsi="Times New Roman"/>
                <w:sz w:val="24"/>
                <w:szCs w:val="24"/>
              </w:rPr>
              <w:t>library(psychometric)</w:t>
            </w:r>
          </w:p>
          <w:p w14:paraId="701C5E14" w14:textId="77777777" w:rsidR="00EA23D8" w:rsidRPr="00EA23D8" w:rsidRDefault="00EA23D8" w:rsidP="00EA23D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library(ltm)</w:t>
            </w:r>
          </w:p>
          <w:p w14:paraId="0B52119E" w14:textId="77777777" w:rsidR="00EA23D8" w:rsidRPr="00EA23D8" w:rsidRDefault="00EA23D8" w:rsidP="00EA23D8">
            <w:pPr>
              <w:rPr>
                <w:rFonts w:ascii="Times New Roman" w:hAnsi="Times New Roman"/>
                <w:sz w:val="24"/>
                <w:szCs w:val="24"/>
              </w:rPr>
            </w:pPr>
            <w:r w:rsidRPr="00EA23D8">
              <w:rPr>
                <w:rFonts w:ascii="Times New Roman" w:hAnsi="Times New Roman"/>
                <w:sz w:val="24"/>
                <w:szCs w:val="24"/>
              </w:rPr>
              <w:t>## Binary responses</w:t>
            </w:r>
          </w:p>
          <w:p w14:paraId="667A80AF" w14:textId="77777777" w:rsidR="00EA23D8" w:rsidRPr="00EA23D8" w:rsidRDefault="00EA23D8" w:rsidP="00EA23D8">
            <w:pPr>
              <w:rPr>
                <w:rFonts w:ascii="Times New Roman" w:hAnsi="Times New Roman"/>
                <w:sz w:val="24"/>
                <w:szCs w:val="24"/>
              </w:rPr>
            </w:pPr>
            <w:r w:rsidRPr="00EA23D8">
              <w:rPr>
                <w:rFonts w:ascii="Times New Roman" w:hAnsi="Times New Roman"/>
                <w:sz w:val="24"/>
                <w:szCs w:val="24"/>
              </w:rPr>
              <w:t># Import binary data (binary.txt)</w:t>
            </w:r>
          </w:p>
          <w:p w14:paraId="04A7B2D0" w14:textId="77777777" w:rsidR="00EA23D8" w:rsidRPr="00EA23D8" w:rsidRDefault="00EA23D8" w:rsidP="00EA23D8">
            <w:pPr>
              <w:rPr>
                <w:rFonts w:ascii="Times New Roman" w:hAnsi="Times New Roman"/>
                <w:sz w:val="24"/>
                <w:szCs w:val="24"/>
              </w:rPr>
            </w:pPr>
            <w:r w:rsidRPr="00EA23D8">
              <w:rPr>
                <w:rFonts w:ascii="Times New Roman" w:hAnsi="Times New Roman"/>
                <w:sz w:val="24"/>
                <w:szCs w:val="24"/>
              </w:rPr>
              <w:t>binary &lt;- read</w:t>
            </w:r>
            <w:r w:rsidR="006B6183">
              <w:rPr>
                <w:rFonts w:ascii="Times New Roman" w:hAnsi="Times New Roman"/>
                <w:sz w:val="24"/>
                <w:szCs w:val="24"/>
              </w:rPr>
              <w:t>.table("C:</w:t>
            </w:r>
            <w:r w:rsidR="006B6183" w:rsidRPr="00EA23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A23D8">
              <w:rPr>
                <w:rFonts w:ascii="Times New Roman" w:hAnsi="Times New Roman"/>
                <w:sz w:val="24"/>
                <w:szCs w:val="24"/>
              </w:rPr>
              <w:t>\\binary.txt",header=TRUE)</w:t>
            </w:r>
          </w:p>
          <w:p w14:paraId="308384FE" w14:textId="77777777" w:rsidR="00EA23D8" w:rsidRPr="00EA23D8" w:rsidRDefault="00EA23D8" w:rsidP="00EA23D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binary[1:10,]</w:t>
            </w:r>
          </w:p>
          <w:p w14:paraId="4091DD4A" w14:textId="77777777" w:rsidR="00EA23D8" w:rsidRPr="00EA23D8" w:rsidRDefault="00EA23D8" w:rsidP="00EA23D8">
            <w:pPr>
              <w:rPr>
                <w:rFonts w:ascii="Times New Roman" w:hAnsi="Times New Roman"/>
                <w:sz w:val="24"/>
                <w:szCs w:val="24"/>
              </w:rPr>
            </w:pPr>
            <w:r w:rsidRPr="00EA23D8">
              <w:rPr>
                <w:rFonts w:ascii="Times New Roman" w:hAnsi="Times New Roman"/>
                <w:sz w:val="24"/>
                <w:szCs w:val="24"/>
              </w:rPr>
              <w:t># Item analysis with psychometric</w:t>
            </w:r>
          </w:p>
          <w:p w14:paraId="36E331A1" w14:textId="77777777" w:rsidR="00EA23D8" w:rsidRPr="00EA23D8" w:rsidRDefault="00EA23D8" w:rsidP="00EA23D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item.exam(binary, discrim=T)</w:t>
            </w:r>
          </w:p>
          <w:p w14:paraId="44F3CDD9" w14:textId="77777777" w:rsidR="00EA23D8" w:rsidRPr="00EA23D8" w:rsidRDefault="00EA23D8" w:rsidP="00EA23D8">
            <w:pPr>
              <w:rPr>
                <w:rFonts w:ascii="Times New Roman" w:hAnsi="Times New Roman"/>
                <w:sz w:val="24"/>
                <w:szCs w:val="24"/>
              </w:rPr>
            </w:pPr>
            <w:r w:rsidRPr="00EA23D8">
              <w:rPr>
                <w:rFonts w:ascii="Times New Roman" w:hAnsi="Times New Roman"/>
                <w:sz w:val="24"/>
                <w:szCs w:val="24"/>
              </w:rPr>
              <w:t># Item analysis with ltm</w:t>
            </w:r>
          </w:p>
          <w:p w14:paraId="582CC7EF" w14:textId="77777777" w:rsidR="00FD20F6" w:rsidRDefault="00EA23D8" w:rsidP="00EA23D8">
            <w:pPr>
              <w:rPr>
                <w:rFonts w:ascii="Times New Roman" w:hAnsi="Times New Roman"/>
                <w:sz w:val="24"/>
                <w:szCs w:val="24"/>
              </w:rPr>
            </w:pPr>
            <w:r w:rsidRPr="00EA23D8">
              <w:rPr>
                <w:rFonts w:ascii="Times New Roman" w:hAnsi="Times New Roman"/>
                <w:sz w:val="24"/>
                <w:szCs w:val="24"/>
              </w:rPr>
              <w:t>descript(binary)</w:t>
            </w:r>
          </w:p>
        </w:tc>
      </w:tr>
    </w:tbl>
    <w:p w14:paraId="7BD501E1" w14:textId="27311B42" w:rsidR="00A55731" w:rsidRDefault="009D03E5" w:rsidP="0034424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ko-KR"/>
        </w:rPr>
        <w:pict w14:anchorId="4A9DA2CC">
          <v:rect id="_x0000_s1051" style="position:absolute;margin-left:210.35pt;margin-top:8.5pt;width:296.8pt;height:49.65pt;z-index:251677696;mso-position-horizontal-relative:text;mso-position-vertical-relative:text">
            <v:textbox>
              <w:txbxContent>
                <w:p w14:paraId="3BBE2603" w14:textId="21EF8A58" w:rsidR="002B23DC" w:rsidRDefault="002B23DC" w:rsidP="002B23DC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Correlation (item, total without the item to be evaluated)</w:t>
                  </w:r>
                  <w:r w:rsidR="009D03E5">
                    <w:rPr>
                      <w:rFonts w:ascii="Times New Roman" w:hAnsi="Times New Roman"/>
                    </w:rPr>
                    <w:t xml:space="preserve">; </w:t>
                  </w:r>
                </w:p>
                <w:p w14:paraId="7D9B23DD" w14:textId="3091160C" w:rsidR="009D03E5" w:rsidRDefault="009D03E5" w:rsidP="002B23DC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Point biserial correlation</w:t>
                  </w:r>
                </w:p>
                <w:p w14:paraId="51E57789" w14:textId="77777777" w:rsidR="009D03E5" w:rsidRDefault="009D03E5" w:rsidP="002B23DC">
                  <w:pPr>
                    <w:rPr>
                      <w:rFonts w:ascii="Times New Roman" w:hAnsi="Times New Roman"/>
                    </w:rPr>
                  </w:pPr>
                </w:p>
                <w:p w14:paraId="6A10D833" w14:textId="77777777" w:rsidR="009D03E5" w:rsidRPr="00B54E4A" w:rsidRDefault="009D03E5" w:rsidP="002B23DC">
                  <w:pPr>
                    <w:rPr>
                      <w:rFonts w:ascii="Times New Roman" w:hAnsi="Times New Roman"/>
                    </w:rPr>
                  </w:pPr>
                </w:p>
                <w:p w14:paraId="08C50308" w14:textId="77777777" w:rsidR="002B23DC" w:rsidRDefault="002B23DC" w:rsidP="002B23DC">
                  <w:r>
                    <w:t>In</w:t>
                  </w:r>
                </w:p>
                <w:p w14:paraId="0911F764" w14:textId="77777777" w:rsidR="002B23DC" w:rsidRDefault="002B23DC" w:rsidP="002B23DC">
                  <w:r>
                    <w:t xml:space="preserve"> in</w:t>
                  </w:r>
                </w:p>
                <w:p w14:paraId="114C749F" w14:textId="77777777" w:rsidR="002B23DC" w:rsidRDefault="002B23DC" w:rsidP="002B23DC">
                  <w:r>
                    <w:t>In</w:t>
                  </w:r>
                </w:p>
              </w:txbxContent>
            </v:textbox>
          </v:rect>
        </w:pict>
      </w:r>
    </w:p>
    <w:p w14:paraId="35B60761" w14:textId="0BAA815A" w:rsidR="00A55731" w:rsidRDefault="00A55731" w:rsidP="0034424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[3] Result interpretations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D7428" w14:paraId="69AC5C91" w14:textId="77777777" w:rsidTr="000D7428">
        <w:tc>
          <w:tcPr>
            <w:tcW w:w="9576" w:type="dxa"/>
          </w:tcPr>
          <w:p w14:paraId="2345EAC8" w14:textId="77777777" w:rsidR="00EA23D8" w:rsidRPr="002B23DC" w:rsidRDefault="00000000" w:rsidP="00EA23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lang w:eastAsia="ko-KR"/>
              </w:rPr>
              <w:pict w14:anchorId="1C7B3D09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2" type="#_x0000_t32" style="position:absolute;margin-left:243.4pt;margin-top:5.9pt;width:110.25pt;height:17.05pt;flip:x;z-index:251678720" o:connectortype="straight">
                  <v:stroke endarrow="block"/>
                </v:shape>
              </w:pict>
            </w:r>
            <w:r>
              <w:rPr>
                <w:rFonts w:ascii="Courier New" w:hAnsi="Courier New" w:cs="Courier New"/>
                <w:noProof/>
                <w:lang w:eastAsia="ko-KR"/>
              </w:rPr>
              <w:pict w14:anchorId="3EE13C57">
                <v:rect id="_x0000_s1048" style="position:absolute;margin-left:447.7pt;margin-top:13.7pt;width:86.4pt;height:35.4pt;z-index:251675648">
                  <v:textbox>
                    <w:txbxContent>
                      <w:p w14:paraId="7968AE4A" w14:textId="77777777" w:rsidR="00B54E4A" w:rsidRPr="00B54E4A" w:rsidRDefault="00B54E4A">
                        <w:pPr>
                          <w:rPr>
                            <w:rFonts w:ascii="Times New Roman" w:hAnsi="Times New Roman"/>
                          </w:rPr>
                        </w:pPr>
                        <w:r w:rsidRPr="00B54E4A">
                          <w:rPr>
                            <w:rFonts w:ascii="Times New Roman" w:hAnsi="Times New Roman"/>
                          </w:rPr>
                          <w:t>Discrimination Index</w:t>
                        </w:r>
                      </w:p>
                      <w:p w14:paraId="3FF34C30" w14:textId="77777777" w:rsidR="00B54E4A" w:rsidRDefault="00B54E4A">
                        <w:r>
                          <w:t>In</w:t>
                        </w:r>
                      </w:p>
                      <w:p w14:paraId="73BE984A" w14:textId="77777777" w:rsidR="00B54E4A" w:rsidRDefault="00B54E4A">
                        <w:r>
                          <w:t xml:space="preserve"> in</w:t>
                        </w:r>
                      </w:p>
                      <w:p w14:paraId="71E53A54" w14:textId="77777777" w:rsidR="00B54E4A" w:rsidRDefault="00B54E4A">
                        <w:r>
                          <w:t>In</w:t>
                        </w:r>
                      </w:p>
                    </w:txbxContent>
                  </v:textbox>
                </v:rect>
              </w:pict>
            </w:r>
            <w:r w:rsidR="00EA23D8" w:rsidRPr="002B23DC">
              <w:rPr>
                <w:rFonts w:ascii="Courier New" w:hAnsi="Courier New" w:cs="Courier New"/>
              </w:rPr>
              <w:t>&gt; item.exam(binary, discrim=T)</w:t>
            </w:r>
          </w:p>
          <w:p w14:paraId="4C4CCCA1" w14:textId="77777777" w:rsidR="00EA23D8" w:rsidRPr="002B23DC" w:rsidRDefault="00000000" w:rsidP="00EA23D8">
            <w:pPr>
              <w:rPr>
                <w:rFonts w:ascii="Courier New" w:hAnsi="Courier New" w:cs="Courier New"/>
                <w:u w:val="single"/>
              </w:rPr>
            </w:pPr>
            <w:r>
              <w:rPr>
                <w:rFonts w:ascii="Courier New" w:hAnsi="Courier New" w:cs="Courier New"/>
                <w:noProof/>
                <w:lang w:eastAsia="ko-KR"/>
              </w:rPr>
              <w:pict w14:anchorId="61D4A6AD">
                <v:shape id="_x0000_s1049" type="#_x0000_t32" style="position:absolute;margin-left:436.05pt;margin-top:5.85pt;width:11.65pt;height:.4pt;flip:x y;z-index:251676672" o:connectortype="straight">
                  <v:stroke endarrow="block"/>
                </v:shape>
              </w:pict>
            </w:r>
            <w:r w:rsidR="00EA23D8" w:rsidRPr="002B23DC">
              <w:rPr>
                <w:rFonts w:ascii="Courier New" w:hAnsi="Courier New" w:cs="Courier New"/>
              </w:rPr>
              <w:t xml:space="preserve">       Sample.SD Item.total </w:t>
            </w:r>
            <w:r w:rsidR="00EA23D8" w:rsidRPr="002B23DC">
              <w:rPr>
                <w:rFonts w:ascii="Courier New" w:hAnsi="Courier New" w:cs="Courier New"/>
                <w:u w:val="single"/>
              </w:rPr>
              <w:t>Item.Tot.woi</w:t>
            </w:r>
            <w:r w:rsidR="00EA23D8" w:rsidRPr="002B23DC">
              <w:rPr>
                <w:rFonts w:ascii="Courier New" w:hAnsi="Courier New" w:cs="Courier New"/>
              </w:rPr>
              <w:t xml:space="preserve"> Difficulty </w:t>
            </w:r>
            <w:r w:rsidR="00EA23D8" w:rsidRPr="002B23DC">
              <w:rPr>
                <w:rFonts w:ascii="Courier New" w:hAnsi="Courier New" w:cs="Courier New"/>
                <w:u w:val="single"/>
              </w:rPr>
              <w:t>Discrimination</w:t>
            </w:r>
          </w:p>
          <w:p w14:paraId="39530B63" w14:textId="77777777" w:rsidR="00EA23D8" w:rsidRPr="00EA23D8" w:rsidRDefault="00EA23D8" w:rsidP="00EA23D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A23D8">
              <w:rPr>
                <w:rFonts w:ascii="Courier New" w:hAnsi="Courier New" w:cs="Courier New"/>
                <w:sz w:val="16"/>
                <w:szCs w:val="16"/>
              </w:rPr>
              <w:t>item1  0.4978508  0.6324939    0.5910706      0.444      0.7108434</w:t>
            </w:r>
          </w:p>
          <w:p w14:paraId="41E8B912" w14:textId="77777777" w:rsidR="00EA23D8" w:rsidRPr="00EA23D8" w:rsidRDefault="00EA23D8" w:rsidP="00EA23D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A23D8">
              <w:rPr>
                <w:rFonts w:ascii="Courier New" w:hAnsi="Courier New" w:cs="Courier New"/>
                <w:sz w:val="16"/>
                <w:szCs w:val="16"/>
              </w:rPr>
              <w:t>item2  0.4908807  0.6402460    0.6000768      0.400      0.7228916</w:t>
            </w:r>
          </w:p>
          <w:p w14:paraId="1810B4CB" w14:textId="77777777" w:rsidR="00EA23D8" w:rsidRPr="00EA23D8" w:rsidRDefault="00EA23D8" w:rsidP="00EA23D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A23D8">
              <w:rPr>
                <w:rFonts w:ascii="Courier New" w:hAnsi="Courier New" w:cs="Courier New"/>
                <w:sz w:val="16"/>
                <w:szCs w:val="16"/>
              </w:rPr>
              <w:t>item3  0.5008587  0.5818083    0.5360870      0.488      0.6746988</w:t>
            </w:r>
          </w:p>
          <w:p w14:paraId="53F48DA3" w14:textId="77777777" w:rsidR="00EA23D8" w:rsidRPr="00EA23D8" w:rsidRDefault="00EA23D8" w:rsidP="00EA23D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A23D8">
              <w:rPr>
                <w:rFonts w:ascii="Courier New" w:hAnsi="Courier New" w:cs="Courier New"/>
                <w:sz w:val="16"/>
                <w:szCs w:val="16"/>
              </w:rPr>
              <w:t>item4  0.5009870  0.6346134    0.5930903      0.496      0.7469880</w:t>
            </w:r>
          </w:p>
          <w:p w14:paraId="67EA8167" w14:textId="77777777" w:rsidR="00EA23D8" w:rsidRPr="00EA23D8" w:rsidRDefault="00EA23D8" w:rsidP="00EA23D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A23D8">
              <w:rPr>
                <w:rFonts w:ascii="Courier New" w:hAnsi="Courier New" w:cs="Courier New"/>
                <w:sz w:val="16"/>
                <w:szCs w:val="16"/>
              </w:rPr>
              <w:t>item5  0.4938823  0.7077386    0.6732997      0.416      0.8072289</w:t>
            </w:r>
          </w:p>
          <w:p w14:paraId="2A73286E" w14:textId="77777777" w:rsidR="00EA23D8" w:rsidRPr="00EA23D8" w:rsidRDefault="00EA23D8" w:rsidP="00EA23D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A23D8">
              <w:rPr>
                <w:rFonts w:ascii="Courier New" w:hAnsi="Courier New" w:cs="Courier New"/>
                <w:sz w:val="16"/>
                <w:szCs w:val="16"/>
              </w:rPr>
              <w:t>item6  0.4924490  0.7636111    0.7347651      0.592      0.9156627</w:t>
            </w:r>
          </w:p>
          <w:p w14:paraId="1EE2DFE6" w14:textId="77777777" w:rsidR="00EA23D8" w:rsidRPr="00EA23D8" w:rsidRDefault="00EA23D8" w:rsidP="00EA23D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A23D8">
              <w:rPr>
                <w:rFonts w:ascii="Courier New" w:hAnsi="Courier New" w:cs="Courier New"/>
                <w:sz w:val="16"/>
                <w:szCs w:val="16"/>
              </w:rPr>
              <w:t>item7  0.4978508  0.6233392    0.5811626      0.556      0.7228916</w:t>
            </w:r>
          </w:p>
          <w:p w14:paraId="00B44F87" w14:textId="77777777" w:rsidR="00EA23D8" w:rsidRPr="00EA23D8" w:rsidRDefault="00EA23D8" w:rsidP="00EA23D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A23D8">
              <w:rPr>
                <w:rFonts w:ascii="Courier New" w:hAnsi="Courier New" w:cs="Courier New"/>
                <w:sz w:val="16"/>
                <w:szCs w:val="16"/>
              </w:rPr>
              <w:t>item8  0.4809629  0.5921317    0.5490829      0.360      0.6626506</w:t>
            </w:r>
          </w:p>
          <w:p w14:paraId="205BA0C6" w14:textId="77777777" w:rsidR="00EA23D8" w:rsidRPr="00EA23D8" w:rsidRDefault="00EA23D8" w:rsidP="00EA23D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A23D8">
              <w:rPr>
                <w:rFonts w:ascii="Courier New" w:hAnsi="Courier New" w:cs="Courier New"/>
                <w:sz w:val="16"/>
                <w:szCs w:val="16"/>
              </w:rPr>
              <w:t>item9  0.4853517  0.7161472    0.6831262      0.624      0.8313253</w:t>
            </w:r>
          </w:p>
          <w:p w14:paraId="76337E48" w14:textId="77777777" w:rsidR="00EA23D8" w:rsidRPr="00EA23D8" w:rsidRDefault="00EA23D8" w:rsidP="00EA23D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A23D8">
              <w:rPr>
                <w:rFonts w:ascii="Courier New" w:hAnsi="Courier New" w:cs="Courier New"/>
                <w:sz w:val="16"/>
                <w:szCs w:val="16"/>
              </w:rPr>
              <w:t>item10 0.4990594  0.6401956    0.5993108      0.544      0.7469880</w:t>
            </w:r>
          </w:p>
          <w:p w14:paraId="308077E5" w14:textId="77777777" w:rsidR="00EA23D8" w:rsidRPr="00EA23D8" w:rsidRDefault="00EA23D8" w:rsidP="00EA23D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A23D8">
              <w:rPr>
                <w:rFonts w:ascii="Courier New" w:hAnsi="Courier New" w:cs="Courier New"/>
                <w:sz w:val="16"/>
                <w:szCs w:val="16"/>
              </w:rPr>
              <w:t>item11 0.4990594  0.6262365    0.5841888      0.456      0.7108434</w:t>
            </w:r>
          </w:p>
          <w:p w14:paraId="4B84656E" w14:textId="77777777" w:rsidR="00EA23D8" w:rsidRPr="00EA23D8" w:rsidRDefault="00EA23D8" w:rsidP="00EA23D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A23D8">
              <w:rPr>
                <w:rFonts w:ascii="Courier New" w:hAnsi="Courier New" w:cs="Courier New"/>
                <w:sz w:val="16"/>
                <w:szCs w:val="16"/>
              </w:rPr>
              <w:t>item12 0.4973827  0.4132358    0.3573209      0.440      0.4096386</w:t>
            </w:r>
          </w:p>
          <w:p w14:paraId="3134139D" w14:textId="77777777" w:rsidR="00EA23D8" w:rsidRPr="00EA23D8" w:rsidRDefault="00EA23D8" w:rsidP="00EA23D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A23D8">
              <w:rPr>
                <w:rFonts w:ascii="Courier New" w:hAnsi="Courier New" w:cs="Courier New"/>
                <w:sz w:val="16"/>
                <w:szCs w:val="16"/>
              </w:rPr>
              <w:t>item13 0.5009870  0.6596983    0.6203280      0.496      0.7590361</w:t>
            </w:r>
          </w:p>
          <w:p w14:paraId="35E14208" w14:textId="77777777" w:rsidR="00EA23D8" w:rsidRPr="00EA23D8" w:rsidRDefault="00EA23D8" w:rsidP="00EA23D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A23D8">
              <w:rPr>
                <w:rFonts w:ascii="Courier New" w:hAnsi="Courier New" w:cs="Courier New"/>
                <w:sz w:val="16"/>
                <w:szCs w:val="16"/>
              </w:rPr>
              <w:lastRenderedPageBreak/>
              <w:t>item14 0.4438061  0.4763648    0.4297744      0.268      0.4698795</w:t>
            </w:r>
          </w:p>
          <w:p w14:paraId="1DAEF823" w14:textId="77777777" w:rsidR="00EA23D8" w:rsidRPr="00EA23D8" w:rsidRDefault="00EA23D8" w:rsidP="00EA23D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A23D8">
              <w:rPr>
                <w:rFonts w:ascii="Courier New" w:hAnsi="Courier New" w:cs="Courier New"/>
                <w:sz w:val="16"/>
                <w:szCs w:val="16"/>
              </w:rPr>
              <w:t>item15 0.4986890  0.7213460    0.6878557      0.548      0.8313253</w:t>
            </w:r>
          </w:p>
          <w:p w14:paraId="5C721847" w14:textId="77777777" w:rsidR="00EA23D8" w:rsidRPr="00EA23D8" w:rsidRDefault="00EA23D8" w:rsidP="00EA23D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A23D8">
              <w:rPr>
                <w:rFonts w:ascii="Courier New" w:hAnsi="Courier New" w:cs="Courier New"/>
                <w:sz w:val="16"/>
                <w:szCs w:val="16"/>
              </w:rPr>
              <w:t>item16 0.4931824  0.6479857    0.6082666      0.588      0.7228916</w:t>
            </w:r>
          </w:p>
          <w:p w14:paraId="201A3329" w14:textId="77777777" w:rsidR="00EA23D8" w:rsidRPr="00EA23D8" w:rsidRDefault="00EA23D8" w:rsidP="00EA23D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A23D8">
              <w:rPr>
                <w:rFonts w:ascii="Courier New" w:hAnsi="Courier New" w:cs="Courier New"/>
                <w:sz w:val="16"/>
                <w:szCs w:val="16"/>
              </w:rPr>
              <w:t>item17 0.4853517  0.6820721    0.6459484      0.376      0.7710843</w:t>
            </w:r>
          </w:p>
          <w:p w14:paraId="28297DCB" w14:textId="77777777" w:rsidR="00EA23D8" w:rsidRPr="00EA23D8" w:rsidRDefault="00EA23D8" w:rsidP="00EA23D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A23D8">
              <w:rPr>
                <w:rFonts w:ascii="Courier New" w:hAnsi="Courier New" w:cs="Courier New"/>
                <w:sz w:val="16"/>
                <w:szCs w:val="16"/>
              </w:rPr>
              <w:t>item18 0.4978508  0.6296499    0.5879912      0.556      0.7108434</w:t>
            </w:r>
          </w:p>
          <w:p w14:paraId="5ACB9CAD" w14:textId="77777777" w:rsidR="00EA23D8" w:rsidRPr="00EA23D8" w:rsidRDefault="00EA23D8" w:rsidP="00EA23D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A23D8">
              <w:rPr>
                <w:rFonts w:ascii="Courier New" w:hAnsi="Courier New" w:cs="Courier New"/>
                <w:sz w:val="16"/>
                <w:szCs w:val="16"/>
              </w:rPr>
              <w:t>item19 0.4931824  0.6649736    0.6267140      0.588      0.7710843</w:t>
            </w:r>
          </w:p>
          <w:p w14:paraId="50468112" w14:textId="77777777" w:rsidR="00EA23D8" w:rsidRPr="00EA23D8" w:rsidRDefault="00EA23D8" w:rsidP="00EA23D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A23D8">
              <w:rPr>
                <w:rFonts w:ascii="Courier New" w:hAnsi="Courier New" w:cs="Courier New"/>
                <w:sz w:val="16"/>
                <w:szCs w:val="16"/>
              </w:rPr>
              <w:t>item20 0.4809629  0.6487450    0.6101331      0.360      0.7590361</w:t>
            </w:r>
          </w:p>
          <w:p w14:paraId="3BD282C8" w14:textId="77777777" w:rsidR="00EA23D8" w:rsidRPr="00EA23D8" w:rsidRDefault="00EA23D8" w:rsidP="00EA23D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A23D8">
              <w:rPr>
                <w:rFonts w:ascii="Courier New" w:hAnsi="Courier New" w:cs="Courier New"/>
                <w:sz w:val="16"/>
                <w:szCs w:val="16"/>
              </w:rPr>
              <w:t>item21 0.4821138  0.6465533    0.6076622      0.636      0.7108434</w:t>
            </w:r>
          </w:p>
          <w:p w14:paraId="15EFF412" w14:textId="77777777" w:rsidR="00EA23D8" w:rsidRPr="00EA23D8" w:rsidRDefault="00EA23D8" w:rsidP="00EA23D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A23D8">
              <w:rPr>
                <w:rFonts w:ascii="Courier New" w:hAnsi="Courier New" w:cs="Courier New"/>
                <w:sz w:val="16"/>
                <w:szCs w:val="16"/>
              </w:rPr>
              <w:t>item22 0.4986890  0.3507230    0.2918030      0.452      0.3734940</w:t>
            </w:r>
          </w:p>
          <w:p w14:paraId="31731FF8" w14:textId="77777777" w:rsidR="00EA23D8" w:rsidRPr="00EA23D8" w:rsidRDefault="00EA23D8" w:rsidP="00EA23D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A23D8">
              <w:rPr>
                <w:rFonts w:ascii="Courier New" w:hAnsi="Courier New" w:cs="Courier New"/>
                <w:sz w:val="16"/>
                <w:szCs w:val="16"/>
              </w:rPr>
              <w:t>item23 0.4674119  0.6894658    0.6553950      0.680      0.7590361</w:t>
            </w:r>
          </w:p>
          <w:p w14:paraId="289E473C" w14:textId="77777777" w:rsidR="00EA23D8" w:rsidRPr="00EA23D8" w:rsidRDefault="00EA23D8" w:rsidP="00EA23D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A23D8">
              <w:rPr>
                <w:rFonts w:ascii="Courier New" w:hAnsi="Courier New" w:cs="Courier New"/>
                <w:sz w:val="16"/>
                <w:szCs w:val="16"/>
              </w:rPr>
              <w:t>item24 0.4973827  0.6280022    0.5862493      0.440      0.7349398</w:t>
            </w:r>
          </w:p>
          <w:p w14:paraId="5B1F8FFA" w14:textId="77777777" w:rsidR="00EA23D8" w:rsidRDefault="00EA23D8" w:rsidP="000D7428">
            <w:pPr>
              <w:pBdr>
                <w:bottom w:val="double" w:sz="6" w:space="1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EA23D8">
              <w:rPr>
                <w:rFonts w:ascii="Courier New" w:hAnsi="Courier New" w:cs="Courier New"/>
                <w:sz w:val="16"/>
                <w:szCs w:val="16"/>
              </w:rPr>
              <w:t>item25 0.4821138  0.6187748    0.57</w:t>
            </w:r>
            <w:r>
              <w:rPr>
                <w:rFonts w:ascii="Courier New" w:hAnsi="Courier New" w:cs="Courier New"/>
                <w:sz w:val="16"/>
                <w:szCs w:val="16"/>
              </w:rPr>
              <w:t>76507      0.364      0.6867470</w:t>
            </w:r>
          </w:p>
          <w:p w14:paraId="64E35916" w14:textId="77777777" w:rsidR="00EA23D8" w:rsidRDefault="00B54E4A" w:rsidP="000D74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E4A">
              <w:rPr>
                <w:rFonts w:ascii="Courier New" w:hAnsi="Courier New" w:cs="Courier New"/>
                <w:sz w:val="16"/>
                <w:szCs w:val="16"/>
              </w:rPr>
              <w:t>&gt; descript(binary)</w:t>
            </w:r>
          </w:p>
          <w:p w14:paraId="00DD9715" w14:textId="77777777" w:rsidR="000D7428" w:rsidRPr="000D7428" w:rsidRDefault="000D7428" w:rsidP="000D74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D7428">
              <w:rPr>
                <w:rFonts w:ascii="Courier New" w:hAnsi="Courier New" w:cs="Courier New"/>
                <w:sz w:val="16"/>
                <w:szCs w:val="16"/>
              </w:rPr>
              <w:t>Descriptive statistics for the 'binary' data-set</w:t>
            </w:r>
          </w:p>
          <w:p w14:paraId="4FF9BE4B" w14:textId="77777777" w:rsidR="000D7428" w:rsidRPr="000D7428" w:rsidRDefault="000D7428" w:rsidP="000D742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B062FE5" w14:textId="77777777" w:rsidR="000D7428" w:rsidRPr="000D7428" w:rsidRDefault="000D7428" w:rsidP="000D74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D7428">
              <w:rPr>
                <w:rFonts w:ascii="Courier New" w:hAnsi="Courier New" w:cs="Courier New"/>
                <w:sz w:val="16"/>
                <w:szCs w:val="16"/>
              </w:rPr>
              <w:t>Sample:</w:t>
            </w:r>
          </w:p>
          <w:p w14:paraId="776831AA" w14:textId="77777777" w:rsidR="000D7428" w:rsidRPr="000D7428" w:rsidRDefault="000D7428" w:rsidP="000D74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D7428">
              <w:rPr>
                <w:rFonts w:ascii="Courier New" w:hAnsi="Courier New" w:cs="Courier New"/>
                <w:sz w:val="16"/>
                <w:szCs w:val="16"/>
              </w:rPr>
              <w:t xml:space="preserve"> 25 items and 250 sample units; 0 missing values</w:t>
            </w:r>
          </w:p>
          <w:p w14:paraId="73463FEA" w14:textId="77777777" w:rsidR="000D7428" w:rsidRPr="000D7428" w:rsidRDefault="000D7428" w:rsidP="000D742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90EE945" w14:textId="77777777" w:rsidR="000D7428" w:rsidRPr="000D7428" w:rsidRDefault="00000000" w:rsidP="000D742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  <w:lang w:eastAsia="ko-KR"/>
              </w:rPr>
              <w:pict w14:anchorId="360B2938">
                <v:rect id="_x0000_s1027" style="position:absolute;margin-left:150.75pt;margin-top:7.8pt;width:84pt;height:27pt;z-index:251658240">
                  <v:textbox>
                    <w:txbxContent>
                      <w:p w14:paraId="2B820F40" w14:textId="77777777" w:rsidR="000D7428" w:rsidRPr="000D7428" w:rsidRDefault="000D7428">
                        <w:pPr>
                          <w:rPr>
                            <w:rFonts w:ascii="Times New Roman" w:hAnsi="Times New Roman"/>
                          </w:rPr>
                        </w:pPr>
                        <w:r w:rsidRPr="000D7428">
                          <w:rPr>
                            <w:rFonts w:ascii="Times New Roman" w:hAnsi="Times New Roman"/>
                          </w:rPr>
                          <w:t>Item Difficulty</w:t>
                        </w:r>
                      </w:p>
                    </w:txbxContent>
                  </v:textbox>
                </v:rect>
              </w:pic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eastAsia="ko-KR"/>
              </w:rPr>
              <w:pict w14:anchorId="6539122C">
                <v:shape id="_x0000_s1028" type="#_x0000_t32" style="position:absolute;margin-left:85.5pt;margin-top:17.55pt;width:65.25pt;height:5.25pt;flip:x;z-index:251659264" o:connectortype="straight">
                  <v:stroke endarrow="block"/>
                </v:shape>
              </w:pict>
            </w:r>
            <w:r w:rsidR="000D7428" w:rsidRPr="000D7428">
              <w:rPr>
                <w:rFonts w:ascii="Courier New" w:hAnsi="Courier New" w:cs="Courier New"/>
                <w:sz w:val="16"/>
                <w:szCs w:val="16"/>
              </w:rPr>
              <w:t>Proportions for each level of response:</w:t>
            </w:r>
          </w:p>
          <w:p w14:paraId="7C17E03E" w14:textId="77777777" w:rsidR="000D7428" w:rsidRPr="000D7428" w:rsidRDefault="000D7428" w:rsidP="000D74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D7428">
              <w:rPr>
                <w:rFonts w:ascii="Courier New" w:hAnsi="Courier New" w:cs="Courier New"/>
                <w:sz w:val="16"/>
                <w:szCs w:val="16"/>
              </w:rPr>
              <w:t xml:space="preserve">           0     </w:t>
            </w:r>
            <w:r w:rsidRPr="000D7428">
              <w:rPr>
                <w:rFonts w:ascii="Courier New" w:hAnsi="Courier New" w:cs="Courier New"/>
                <w:sz w:val="16"/>
                <w:szCs w:val="16"/>
                <w:u w:val="single"/>
              </w:rPr>
              <w:t>1</w:t>
            </w:r>
            <w:r w:rsidRPr="000D7428">
              <w:rPr>
                <w:rFonts w:ascii="Courier New" w:hAnsi="Courier New" w:cs="Courier New"/>
                <w:sz w:val="16"/>
                <w:szCs w:val="16"/>
              </w:rPr>
              <w:t xml:space="preserve">   logit</w:t>
            </w:r>
          </w:p>
          <w:p w14:paraId="3B02A51B" w14:textId="77777777" w:rsidR="000D7428" w:rsidRPr="000D7428" w:rsidRDefault="000D7428" w:rsidP="000D74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D7428">
              <w:rPr>
                <w:rFonts w:ascii="Courier New" w:hAnsi="Courier New" w:cs="Courier New"/>
                <w:sz w:val="16"/>
                <w:szCs w:val="16"/>
              </w:rPr>
              <w:t xml:space="preserve">item1  0.556 </w:t>
            </w:r>
            <w:r w:rsidRPr="000D7428">
              <w:rPr>
                <w:rFonts w:ascii="Courier New" w:hAnsi="Courier New" w:cs="Courier New"/>
                <w:sz w:val="16"/>
                <w:szCs w:val="16"/>
                <w:u w:val="single"/>
              </w:rPr>
              <w:t>0.444</w:t>
            </w:r>
            <w:r w:rsidRPr="000D7428">
              <w:rPr>
                <w:rFonts w:ascii="Courier New" w:hAnsi="Courier New" w:cs="Courier New"/>
                <w:sz w:val="16"/>
                <w:szCs w:val="16"/>
              </w:rPr>
              <w:t xml:space="preserve"> -0.2249</w:t>
            </w:r>
          </w:p>
          <w:p w14:paraId="6F84DCF0" w14:textId="77777777" w:rsidR="000D7428" w:rsidRPr="000D7428" w:rsidRDefault="000D7428" w:rsidP="000D74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D7428">
              <w:rPr>
                <w:rFonts w:ascii="Courier New" w:hAnsi="Courier New" w:cs="Courier New"/>
                <w:sz w:val="16"/>
                <w:szCs w:val="16"/>
              </w:rPr>
              <w:t xml:space="preserve">item2  0.600 </w:t>
            </w:r>
            <w:r w:rsidRPr="000D7428">
              <w:rPr>
                <w:rFonts w:ascii="Courier New" w:hAnsi="Courier New" w:cs="Courier New"/>
                <w:sz w:val="16"/>
                <w:szCs w:val="16"/>
                <w:u w:val="single"/>
              </w:rPr>
              <w:t>0.400</w:t>
            </w:r>
            <w:r w:rsidRPr="000D7428">
              <w:rPr>
                <w:rFonts w:ascii="Courier New" w:hAnsi="Courier New" w:cs="Courier New"/>
                <w:sz w:val="16"/>
                <w:szCs w:val="16"/>
              </w:rPr>
              <w:t xml:space="preserve"> -0.4055</w:t>
            </w:r>
          </w:p>
          <w:p w14:paraId="571CE51D" w14:textId="77777777" w:rsidR="000D7428" w:rsidRPr="000D7428" w:rsidRDefault="000D7428" w:rsidP="000D74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D7428">
              <w:rPr>
                <w:rFonts w:ascii="Courier New" w:hAnsi="Courier New" w:cs="Courier New"/>
                <w:sz w:val="16"/>
                <w:szCs w:val="16"/>
              </w:rPr>
              <w:t xml:space="preserve">item3  0.512 </w:t>
            </w:r>
            <w:r w:rsidRPr="000D7428">
              <w:rPr>
                <w:rFonts w:ascii="Courier New" w:hAnsi="Courier New" w:cs="Courier New"/>
                <w:sz w:val="16"/>
                <w:szCs w:val="16"/>
                <w:u w:val="single"/>
              </w:rPr>
              <w:t>0.488</w:t>
            </w:r>
            <w:r w:rsidRPr="000D7428">
              <w:rPr>
                <w:rFonts w:ascii="Courier New" w:hAnsi="Courier New" w:cs="Courier New"/>
                <w:sz w:val="16"/>
                <w:szCs w:val="16"/>
              </w:rPr>
              <w:t xml:space="preserve"> -0.0480</w:t>
            </w:r>
          </w:p>
          <w:p w14:paraId="0A8E622E" w14:textId="77777777" w:rsidR="000D7428" w:rsidRDefault="000D7428" w:rsidP="000D742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…</w:t>
            </w:r>
          </w:p>
          <w:p w14:paraId="13592D9E" w14:textId="77777777" w:rsidR="000D7428" w:rsidRPr="000D7428" w:rsidRDefault="000D7428" w:rsidP="000D74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D7428">
              <w:rPr>
                <w:rFonts w:ascii="Courier New" w:hAnsi="Courier New" w:cs="Courier New"/>
                <w:sz w:val="16"/>
                <w:szCs w:val="16"/>
              </w:rPr>
              <w:t xml:space="preserve">item23 0.320 </w:t>
            </w:r>
            <w:r w:rsidRPr="000D7428">
              <w:rPr>
                <w:rFonts w:ascii="Courier New" w:hAnsi="Courier New" w:cs="Courier New"/>
                <w:sz w:val="16"/>
                <w:szCs w:val="16"/>
                <w:u w:val="single"/>
              </w:rPr>
              <w:t>0.680</w:t>
            </w:r>
            <w:r w:rsidRPr="000D7428">
              <w:rPr>
                <w:rFonts w:ascii="Courier New" w:hAnsi="Courier New" w:cs="Courier New"/>
                <w:sz w:val="16"/>
                <w:szCs w:val="16"/>
              </w:rPr>
              <w:t xml:space="preserve">  0.7538</w:t>
            </w:r>
          </w:p>
          <w:p w14:paraId="5F37D4FF" w14:textId="77777777" w:rsidR="000D7428" w:rsidRPr="000D7428" w:rsidRDefault="000D7428" w:rsidP="000D74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D7428">
              <w:rPr>
                <w:rFonts w:ascii="Courier New" w:hAnsi="Courier New" w:cs="Courier New"/>
                <w:sz w:val="16"/>
                <w:szCs w:val="16"/>
              </w:rPr>
              <w:t xml:space="preserve">item24 0.560 </w:t>
            </w:r>
            <w:r w:rsidRPr="000D7428">
              <w:rPr>
                <w:rFonts w:ascii="Courier New" w:hAnsi="Courier New" w:cs="Courier New"/>
                <w:sz w:val="16"/>
                <w:szCs w:val="16"/>
                <w:u w:val="single"/>
              </w:rPr>
              <w:t>0.440</w:t>
            </w:r>
            <w:r w:rsidRPr="000D7428">
              <w:rPr>
                <w:rFonts w:ascii="Courier New" w:hAnsi="Courier New" w:cs="Courier New"/>
                <w:sz w:val="16"/>
                <w:szCs w:val="16"/>
              </w:rPr>
              <w:t xml:space="preserve"> -0.2412</w:t>
            </w:r>
          </w:p>
          <w:p w14:paraId="7BF3293A" w14:textId="77777777" w:rsidR="000D7428" w:rsidRPr="000D7428" w:rsidRDefault="000D7428" w:rsidP="000D74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D7428">
              <w:rPr>
                <w:rFonts w:ascii="Courier New" w:hAnsi="Courier New" w:cs="Courier New"/>
                <w:sz w:val="16"/>
                <w:szCs w:val="16"/>
              </w:rPr>
              <w:t xml:space="preserve">item25 0.636 </w:t>
            </w:r>
            <w:r w:rsidRPr="000D7428">
              <w:rPr>
                <w:rFonts w:ascii="Courier New" w:hAnsi="Courier New" w:cs="Courier New"/>
                <w:sz w:val="16"/>
                <w:szCs w:val="16"/>
                <w:u w:val="single"/>
              </w:rPr>
              <w:t>0.364</w:t>
            </w:r>
            <w:r w:rsidRPr="000D7428">
              <w:rPr>
                <w:rFonts w:ascii="Courier New" w:hAnsi="Courier New" w:cs="Courier New"/>
                <w:sz w:val="16"/>
                <w:szCs w:val="16"/>
              </w:rPr>
              <w:t xml:space="preserve"> -0.5580</w:t>
            </w:r>
          </w:p>
          <w:p w14:paraId="3A819A2B" w14:textId="77777777" w:rsidR="000D7428" w:rsidRPr="000D7428" w:rsidRDefault="000D7428" w:rsidP="000D742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9044674" w14:textId="77777777" w:rsidR="000D7428" w:rsidRPr="000D7428" w:rsidRDefault="000D7428" w:rsidP="000D74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D7428">
              <w:rPr>
                <w:rFonts w:ascii="Courier New" w:hAnsi="Courier New" w:cs="Courier New"/>
                <w:sz w:val="16"/>
                <w:szCs w:val="16"/>
              </w:rPr>
              <w:t>Frequencies of total scores:</w:t>
            </w:r>
          </w:p>
          <w:p w14:paraId="540F9A05" w14:textId="77777777" w:rsidR="000D7428" w:rsidRPr="000D7428" w:rsidRDefault="000D7428" w:rsidP="000D74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D7428">
              <w:rPr>
                <w:rFonts w:ascii="Courier New" w:hAnsi="Courier New" w:cs="Courier New"/>
                <w:sz w:val="16"/>
                <w:szCs w:val="16"/>
              </w:rPr>
              <w:t xml:space="preserve">      0  1  2 3  4  5 6  7 8 9 10 11 12 13 14 15 16 17 18 19 20 21 22 23 24 25</w:t>
            </w:r>
          </w:p>
          <w:p w14:paraId="75948F66" w14:textId="77777777" w:rsidR="000D7428" w:rsidRPr="000D7428" w:rsidRDefault="000D7428" w:rsidP="000D74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D7428">
              <w:rPr>
                <w:rFonts w:ascii="Courier New" w:hAnsi="Courier New" w:cs="Courier New"/>
                <w:sz w:val="16"/>
                <w:szCs w:val="16"/>
              </w:rPr>
              <w:t>Freq 11 12 13 9 12 11 8 10 9 5 10  8 11  6  3  7 16 13  6 11 14 11  9 14  6  5</w:t>
            </w:r>
          </w:p>
          <w:p w14:paraId="5F4E373C" w14:textId="77777777" w:rsidR="00EB6EFB" w:rsidRPr="000D7428" w:rsidRDefault="00EB6EFB" w:rsidP="000D742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9EA50" w14:textId="77777777" w:rsidR="000D7428" w:rsidRPr="00E97217" w:rsidRDefault="00000000" w:rsidP="000D7428">
            <w:pPr>
              <w:rPr>
                <w:rFonts w:ascii="Courier New" w:hAnsi="Courier New" w:cs="Courier New"/>
                <w:sz w:val="16"/>
                <w:szCs w:val="16"/>
                <w:u w:val="single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  <w:lang w:eastAsia="ko-KR"/>
              </w:rPr>
              <w:lastRenderedPageBreak/>
              <w:pict w14:anchorId="597B111A">
                <v:rect id="_x0000_s1029" style="position:absolute;margin-left:261.75pt;margin-top:.1pt;width:153pt;height:43.5pt;z-index:251660288">
                  <v:textbox>
                    <w:txbxContent>
                      <w:p w14:paraId="25F1D1C0" w14:textId="77777777" w:rsidR="00E97217" w:rsidRPr="00E97217" w:rsidRDefault="00E97217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Item d</w:t>
                        </w:r>
                        <w:r w:rsidRPr="00E97217">
                          <w:rPr>
                            <w:rFonts w:ascii="Times New Roman" w:hAnsi="Times New Roman"/>
                          </w:rPr>
                          <w:t>iscrimination information</w:t>
                        </w:r>
                      </w:p>
                    </w:txbxContent>
                  </v:textbox>
                </v:rect>
              </w:pict>
            </w:r>
            <w:r>
              <w:rPr>
                <w:rFonts w:ascii="Courier New" w:hAnsi="Courier New" w:cs="Courier New"/>
                <w:noProof/>
                <w:sz w:val="16"/>
                <w:szCs w:val="16"/>
                <w:u w:val="single"/>
                <w:lang w:eastAsia="ko-KR"/>
              </w:rPr>
              <w:pict w14:anchorId="614BFA98">
                <v:shape id="_x0000_s1033" type="#_x0000_t32" style="position:absolute;margin-left:218.25pt;margin-top:6.85pt;width:43.5pt;height:0;flip:x;z-index:251664384" o:connectortype="straight">
                  <v:stroke endarrow="block"/>
                </v:shape>
              </w:pict>
            </w:r>
            <w:r w:rsidR="000D7428" w:rsidRPr="00E97217">
              <w:rPr>
                <w:rFonts w:ascii="Courier New" w:hAnsi="Courier New" w:cs="Courier New"/>
                <w:sz w:val="16"/>
                <w:szCs w:val="16"/>
                <w:u w:val="single"/>
              </w:rPr>
              <w:t>Point Biserial correlation with Total Score:</w:t>
            </w:r>
          </w:p>
          <w:p w14:paraId="4F8EE005" w14:textId="77777777" w:rsidR="000D7428" w:rsidRPr="000D7428" w:rsidRDefault="000D7428" w:rsidP="000D74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D7428">
              <w:rPr>
                <w:rFonts w:ascii="Courier New" w:hAnsi="Courier New" w:cs="Courier New"/>
                <w:sz w:val="16"/>
                <w:szCs w:val="16"/>
              </w:rPr>
              <w:t xml:space="preserve">       Included Excluded</w:t>
            </w:r>
          </w:p>
          <w:p w14:paraId="3734FB4E" w14:textId="77777777" w:rsidR="000D7428" w:rsidRPr="000D7428" w:rsidRDefault="000D7428" w:rsidP="000D74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D7428">
              <w:rPr>
                <w:rFonts w:ascii="Courier New" w:hAnsi="Courier New" w:cs="Courier New"/>
                <w:sz w:val="16"/>
                <w:szCs w:val="16"/>
              </w:rPr>
              <w:t>item1    0.6312   0.5899</w:t>
            </w:r>
          </w:p>
          <w:p w14:paraId="0699B0DD" w14:textId="77777777" w:rsidR="000D7428" w:rsidRPr="000D7428" w:rsidRDefault="000D7428" w:rsidP="000D74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D7428">
              <w:rPr>
                <w:rFonts w:ascii="Courier New" w:hAnsi="Courier New" w:cs="Courier New"/>
                <w:sz w:val="16"/>
                <w:szCs w:val="16"/>
              </w:rPr>
              <w:t>item2    0.6390   0.5989</w:t>
            </w:r>
          </w:p>
          <w:p w14:paraId="5122B360" w14:textId="77777777" w:rsidR="000D7428" w:rsidRPr="000D7428" w:rsidRDefault="000D7428" w:rsidP="000D74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D7428">
              <w:rPr>
                <w:rFonts w:ascii="Courier New" w:hAnsi="Courier New" w:cs="Courier New"/>
                <w:sz w:val="16"/>
                <w:szCs w:val="16"/>
              </w:rPr>
              <w:t>item3    0.5806   0.5350</w:t>
            </w:r>
          </w:p>
          <w:p w14:paraId="3B484058" w14:textId="77777777" w:rsidR="00EB6EFB" w:rsidRDefault="00EB6EFB" w:rsidP="000D742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…</w:t>
            </w:r>
          </w:p>
          <w:p w14:paraId="5DD93AF8" w14:textId="77777777" w:rsidR="000D7428" w:rsidRPr="000D7428" w:rsidRDefault="000D7428" w:rsidP="000D74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D7428">
              <w:rPr>
                <w:rFonts w:ascii="Courier New" w:hAnsi="Courier New" w:cs="Courier New"/>
                <w:sz w:val="16"/>
                <w:szCs w:val="16"/>
              </w:rPr>
              <w:t>item23   0.6881   0.6541</w:t>
            </w:r>
          </w:p>
          <w:p w14:paraId="71B8357A" w14:textId="77777777" w:rsidR="000D7428" w:rsidRPr="000D7428" w:rsidRDefault="000D7428" w:rsidP="000D74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D7428">
              <w:rPr>
                <w:rFonts w:ascii="Courier New" w:hAnsi="Courier New" w:cs="Courier New"/>
                <w:sz w:val="16"/>
                <w:szCs w:val="16"/>
              </w:rPr>
              <w:t>item24   0.6267   0.5851</w:t>
            </w:r>
          </w:p>
          <w:p w14:paraId="42E86D0D" w14:textId="77777777" w:rsidR="000D7428" w:rsidRPr="00975F70" w:rsidRDefault="000D7428" w:rsidP="00EB6E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D7428">
              <w:rPr>
                <w:rFonts w:ascii="Courier New" w:hAnsi="Courier New" w:cs="Courier New"/>
                <w:sz w:val="16"/>
                <w:szCs w:val="16"/>
              </w:rPr>
              <w:t>item25   0.6175   0.5765</w:t>
            </w:r>
          </w:p>
        </w:tc>
      </w:tr>
    </w:tbl>
    <w:p w14:paraId="14682682" w14:textId="77777777" w:rsidR="00B54E4A" w:rsidRDefault="00B54E4A" w:rsidP="00344249">
      <w:pPr>
        <w:rPr>
          <w:rFonts w:ascii="Times New Roman" w:hAnsi="Times New Roman"/>
          <w:sz w:val="24"/>
          <w:szCs w:val="24"/>
        </w:rPr>
      </w:pPr>
    </w:p>
    <w:p w14:paraId="7A99F80E" w14:textId="77777777" w:rsidR="00344249" w:rsidRPr="00344249" w:rsidRDefault="00344249" w:rsidP="0034424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Pr="00344249">
        <w:rPr>
          <w:rFonts w:ascii="Times New Roman" w:hAnsi="Times New Roman"/>
          <w:sz w:val="24"/>
          <w:szCs w:val="24"/>
        </w:rPr>
        <w:t>Polytomous responses</w:t>
      </w:r>
    </w:p>
    <w:p w14:paraId="7FCE1F14" w14:textId="77777777" w:rsidR="00A55731" w:rsidRDefault="00A55731" w:rsidP="00A5573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[1] Dataset</w:t>
      </w:r>
    </w:p>
    <w:p w14:paraId="218B34FC" w14:textId="77777777" w:rsidR="00FD20F6" w:rsidRDefault="00FD20F6" w:rsidP="00A5573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polytomous.txt</w:t>
      </w:r>
    </w:p>
    <w:p w14:paraId="747C5E9E" w14:textId="77777777" w:rsidR="00A55731" w:rsidRDefault="00FD20F6" w:rsidP="00A5573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25-item, 316-person</w:t>
      </w:r>
    </w:p>
    <w:p w14:paraId="6246C0A4" w14:textId="77777777" w:rsidR="00FD20F6" w:rsidRDefault="00FD20F6" w:rsidP="00A5573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Codes as 0, 1, or 2</w:t>
      </w:r>
    </w:p>
    <w:p w14:paraId="4F594D7C" w14:textId="77777777" w:rsidR="00DF1268" w:rsidRDefault="00DF1268" w:rsidP="00A55731">
      <w:pPr>
        <w:rPr>
          <w:rFonts w:ascii="Times New Roman" w:hAnsi="Times New Roman"/>
          <w:sz w:val="24"/>
          <w:szCs w:val="24"/>
        </w:rPr>
      </w:pPr>
    </w:p>
    <w:p w14:paraId="2FFE7C31" w14:textId="77777777" w:rsidR="00A55731" w:rsidRDefault="00A55731" w:rsidP="00A5573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[2] R Script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9648"/>
      </w:tblGrid>
      <w:tr w:rsidR="00FD20F6" w14:paraId="0CB44B5B" w14:textId="77777777" w:rsidTr="003C27A6">
        <w:trPr>
          <w:trHeight w:val="3317"/>
        </w:trPr>
        <w:tc>
          <w:tcPr>
            <w:tcW w:w="9648" w:type="dxa"/>
          </w:tcPr>
          <w:p w14:paraId="50EF3E17" w14:textId="77777777" w:rsidR="00DF1268" w:rsidRPr="00DF1268" w:rsidRDefault="00DF1268" w:rsidP="00DF12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## Polytomous responses</w:t>
            </w:r>
          </w:p>
          <w:p w14:paraId="052DCD7A" w14:textId="77777777" w:rsidR="00DF1268" w:rsidRPr="00DF1268" w:rsidRDefault="00DF1268" w:rsidP="00DF1268">
            <w:pPr>
              <w:rPr>
                <w:rFonts w:ascii="Times New Roman" w:hAnsi="Times New Roman"/>
                <w:sz w:val="24"/>
                <w:szCs w:val="24"/>
              </w:rPr>
            </w:pPr>
            <w:r w:rsidRPr="00DF1268">
              <w:rPr>
                <w:rFonts w:ascii="Times New Roman" w:hAnsi="Times New Roman"/>
                <w:sz w:val="24"/>
                <w:szCs w:val="24"/>
              </w:rPr>
              <w:t># Import polytomous data (polytomous.txt)</w:t>
            </w:r>
          </w:p>
          <w:p w14:paraId="493081FC" w14:textId="77777777" w:rsidR="00DF1268" w:rsidRPr="00DF1268" w:rsidRDefault="00DF1268" w:rsidP="00DF1268">
            <w:pPr>
              <w:rPr>
                <w:rFonts w:ascii="Times New Roman" w:hAnsi="Times New Roman"/>
                <w:sz w:val="24"/>
                <w:szCs w:val="24"/>
              </w:rPr>
            </w:pPr>
            <w:r w:rsidRPr="00DF1268">
              <w:rPr>
                <w:rFonts w:ascii="Times New Roman" w:hAnsi="Times New Roman"/>
                <w:sz w:val="24"/>
                <w:szCs w:val="24"/>
              </w:rPr>
              <w:t>polytomous &lt;- read</w:t>
            </w:r>
            <w:r w:rsidR="004B1A74">
              <w:rPr>
                <w:rFonts w:ascii="Times New Roman" w:hAnsi="Times New Roman"/>
                <w:sz w:val="24"/>
                <w:szCs w:val="24"/>
              </w:rPr>
              <w:t>.table("C:\\</w:t>
            </w:r>
            <w:r w:rsidR="006B6183" w:rsidRPr="00DF126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F1268">
              <w:rPr>
                <w:rFonts w:ascii="Times New Roman" w:hAnsi="Times New Roman"/>
                <w:sz w:val="24"/>
                <w:szCs w:val="24"/>
              </w:rPr>
              <w:t>polytomous.txt",header=TRUE)</w:t>
            </w:r>
          </w:p>
          <w:p w14:paraId="64F77105" w14:textId="77777777" w:rsidR="00DF1268" w:rsidRPr="00DF1268" w:rsidRDefault="00DF1268" w:rsidP="00DF12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polytomous[1:10,]</w:t>
            </w:r>
          </w:p>
          <w:p w14:paraId="03B7A9CE" w14:textId="77777777" w:rsidR="00DF1268" w:rsidRPr="00DF1268" w:rsidRDefault="00DF1268" w:rsidP="00DF1268">
            <w:pPr>
              <w:rPr>
                <w:rFonts w:ascii="Times New Roman" w:hAnsi="Times New Roman"/>
                <w:sz w:val="24"/>
                <w:szCs w:val="24"/>
              </w:rPr>
            </w:pPr>
            <w:r w:rsidRPr="00DF1268">
              <w:rPr>
                <w:rFonts w:ascii="Times New Roman" w:hAnsi="Times New Roman"/>
                <w:sz w:val="24"/>
                <w:szCs w:val="24"/>
              </w:rPr>
              <w:t># Item analysis with psychometric</w:t>
            </w:r>
          </w:p>
          <w:p w14:paraId="37FA0746" w14:textId="77777777" w:rsidR="00DF1268" w:rsidRPr="00DF1268" w:rsidRDefault="00DF1268" w:rsidP="00DF1268">
            <w:pPr>
              <w:rPr>
                <w:rFonts w:ascii="Times New Roman" w:hAnsi="Times New Roman"/>
                <w:sz w:val="24"/>
                <w:szCs w:val="24"/>
              </w:rPr>
            </w:pPr>
            <w:r w:rsidRPr="00DF1268"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tem.exam(polytomous, discrim=F)</w:t>
            </w:r>
          </w:p>
          <w:p w14:paraId="0DF5CE31" w14:textId="77777777" w:rsidR="00DF1268" w:rsidRPr="00DF1268" w:rsidRDefault="00DF1268" w:rsidP="00DF1268">
            <w:pPr>
              <w:rPr>
                <w:rFonts w:ascii="Times New Roman" w:hAnsi="Times New Roman"/>
                <w:sz w:val="24"/>
                <w:szCs w:val="24"/>
              </w:rPr>
            </w:pPr>
            <w:r w:rsidRPr="00DF1268">
              <w:rPr>
                <w:rFonts w:ascii="Times New Roman" w:hAnsi="Times New Roman"/>
                <w:sz w:val="24"/>
                <w:szCs w:val="24"/>
              </w:rPr>
              <w:t># Item analysis with ltm</w:t>
            </w:r>
          </w:p>
          <w:p w14:paraId="29F3E566" w14:textId="77777777" w:rsidR="00FD20F6" w:rsidRPr="003C27A6" w:rsidRDefault="00DF1268" w:rsidP="00DF1268">
            <w:pPr>
              <w:rPr>
                <w:rFonts w:ascii="Times New Roman" w:hAnsi="Times New Roman"/>
                <w:sz w:val="24"/>
                <w:szCs w:val="24"/>
              </w:rPr>
            </w:pPr>
            <w:r w:rsidRPr="00DF1268">
              <w:rPr>
                <w:rFonts w:ascii="Times New Roman" w:hAnsi="Times New Roman"/>
                <w:sz w:val="24"/>
                <w:szCs w:val="24"/>
              </w:rPr>
              <w:t>descript(polytomous)</w:t>
            </w:r>
          </w:p>
        </w:tc>
      </w:tr>
    </w:tbl>
    <w:p w14:paraId="7BBB989A" w14:textId="77777777" w:rsidR="004F174D" w:rsidRDefault="004F174D" w:rsidP="00A55731">
      <w:pPr>
        <w:rPr>
          <w:rFonts w:ascii="Times New Roman" w:hAnsi="Times New Roman"/>
          <w:sz w:val="24"/>
          <w:szCs w:val="24"/>
        </w:rPr>
      </w:pPr>
    </w:p>
    <w:p w14:paraId="66DA5523" w14:textId="77777777" w:rsidR="00A55731" w:rsidRDefault="00A55731" w:rsidP="00A5573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[3] Result interpretations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9648"/>
      </w:tblGrid>
      <w:tr w:rsidR="003C27A6" w14:paraId="69E5C80F" w14:textId="77777777" w:rsidTr="003C27A6">
        <w:tc>
          <w:tcPr>
            <w:tcW w:w="9648" w:type="dxa"/>
          </w:tcPr>
          <w:p w14:paraId="61011008" w14:textId="77777777" w:rsidR="00DF1268" w:rsidRDefault="00DF1268" w:rsidP="00E2638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D0E777" w14:textId="77777777" w:rsidR="00DF1268" w:rsidRPr="00DF1268" w:rsidRDefault="00DF1268" w:rsidP="00DF126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F1268">
              <w:rPr>
                <w:rFonts w:ascii="Courier New" w:hAnsi="Courier New" w:cs="Courier New"/>
                <w:sz w:val="16"/>
                <w:szCs w:val="16"/>
              </w:rPr>
              <w:t>&gt; item.exam(polytomous, discrim=F)</w:t>
            </w:r>
          </w:p>
          <w:p w14:paraId="694C6A90" w14:textId="77777777" w:rsidR="00DF1268" w:rsidRPr="00DF1268" w:rsidRDefault="00DF1268" w:rsidP="00DF126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F1268">
              <w:rPr>
                <w:rFonts w:ascii="Courier New" w:hAnsi="Courier New" w:cs="Courier New"/>
                <w:sz w:val="16"/>
                <w:szCs w:val="16"/>
              </w:rPr>
              <w:t xml:space="preserve">       Sample.SD Item.total Item.Tot.woi Difficulty Discrimination</w:t>
            </w:r>
          </w:p>
          <w:p w14:paraId="33A10835" w14:textId="77777777" w:rsidR="00DF1268" w:rsidRPr="00DF1268" w:rsidRDefault="00DF1268" w:rsidP="00DF126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F1268">
              <w:rPr>
                <w:rFonts w:ascii="Courier New" w:hAnsi="Courier New" w:cs="Courier New"/>
                <w:sz w:val="16"/>
                <w:szCs w:val="16"/>
              </w:rPr>
              <w:t>item1  0.8038485  0.5734986    0.5190729  0.9620253             NA</w:t>
            </w:r>
          </w:p>
          <w:p w14:paraId="43C49BCA" w14:textId="77777777" w:rsidR="00DF1268" w:rsidRPr="00DF1268" w:rsidRDefault="00DF1268" w:rsidP="00DF126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F1268">
              <w:rPr>
                <w:rFonts w:ascii="Courier New" w:hAnsi="Courier New" w:cs="Courier New"/>
                <w:sz w:val="16"/>
                <w:szCs w:val="16"/>
              </w:rPr>
              <w:t>item2  0.7746939  0.5617981    0.5085068  0.7246835             NA</w:t>
            </w:r>
          </w:p>
          <w:p w14:paraId="6899799C" w14:textId="77777777" w:rsidR="00DF1268" w:rsidRPr="00DF1268" w:rsidRDefault="00DF1268" w:rsidP="00DF126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F1268">
              <w:rPr>
                <w:rFonts w:ascii="Courier New" w:hAnsi="Courier New" w:cs="Courier New"/>
                <w:sz w:val="16"/>
                <w:szCs w:val="16"/>
              </w:rPr>
              <w:t>item3  0.7192354  0.4568807    0.4005706  0.5126582             NA</w:t>
            </w:r>
          </w:p>
          <w:p w14:paraId="62DB3EB8" w14:textId="77777777" w:rsidR="00DF1268" w:rsidRPr="00DF1268" w:rsidRDefault="00DF1268" w:rsidP="00DF126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F1268">
              <w:rPr>
                <w:rFonts w:ascii="Courier New" w:hAnsi="Courier New" w:cs="Courier New"/>
                <w:sz w:val="16"/>
                <w:szCs w:val="16"/>
              </w:rPr>
              <w:t>item4  0.8615185  0.6346449    0.5820676  1.0253165             NA</w:t>
            </w:r>
          </w:p>
          <w:p w14:paraId="10020C03" w14:textId="77777777" w:rsidR="00DF1268" w:rsidRPr="00DF1268" w:rsidRDefault="00DF1268" w:rsidP="00DF126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F1268">
              <w:rPr>
                <w:rFonts w:ascii="Courier New" w:hAnsi="Courier New" w:cs="Courier New"/>
                <w:sz w:val="16"/>
                <w:szCs w:val="16"/>
              </w:rPr>
              <w:t>item5  0.8556388  0.5831891    0.5259146  0.9651899             NA</w:t>
            </w:r>
          </w:p>
          <w:p w14:paraId="39938989" w14:textId="77777777" w:rsidR="00DF1268" w:rsidRPr="00DF1268" w:rsidRDefault="00DF1268" w:rsidP="00DF126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F1268">
              <w:rPr>
                <w:rFonts w:ascii="Courier New" w:hAnsi="Courier New" w:cs="Courier New"/>
                <w:sz w:val="16"/>
                <w:szCs w:val="16"/>
              </w:rPr>
              <w:t>item6  0.8372182  0.4950019    0.4317014  0.7879747             NA</w:t>
            </w:r>
          </w:p>
          <w:p w14:paraId="6C101A51" w14:textId="77777777" w:rsidR="00DF1268" w:rsidRPr="00DF1268" w:rsidRDefault="00DF1268" w:rsidP="00DF126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F1268">
              <w:rPr>
                <w:rFonts w:ascii="Courier New" w:hAnsi="Courier New" w:cs="Courier New"/>
                <w:sz w:val="16"/>
                <w:szCs w:val="16"/>
              </w:rPr>
              <w:t>item7  0.8108851  0.6097981    0.5581475  1.1107595             NA</w:t>
            </w:r>
          </w:p>
          <w:p w14:paraId="40CE958E" w14:textId="77777777" w:rsidR="00DF1268" w:rsidRPr="00DF1268" w:rsidRDefault="00DF1268" w:rsidP="00DF126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F1268">
              <w:rPr>
                <w:rFonts w:ascii="Courier New" w:hAnsi="Courier New" w:cs="Courier New"/>
                <w:sz w:val="16"/>
                <w:szCs w:val="16"/>
              </w:rPr>
              <w:t>item8  0.8056150  0.5776090    0.5234131  0.6993671             NA</w:t>
            </w:r>
          </w:p>
          <w:p w14:paraId="504C3370" w14:textId="77777777" w:rsidR="00DF1268" w:rsidRPr="00DF1268" w:rsidRDefault="00DF1268" w:rsidP="00DF126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F1268">
              <w:rPr>
                <w:rFonts w:ascii="Courier New" w:hAnsi="Courier New" w:cs="Courier New"/>
                <w:sz w:val="16"/>
                <w:szCs w:val="16"/>
              </w:rPr>
              <w:t>item9  0.8185304  0.5362457    0.4776173  0.7753165             NA</w:t>
            </w:r>
          </w:p>
          <w:p w14:paraId="165E3B23" w14:textId="77777777" w:rsidR="00DF1268" w:rsidRPr="00DF1268" w:rsidRDefault="00DF1268" w:rsidP="00DF126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F1268">
              <w:rPr>
                <w:rFonts w:ascii="Courier New" w:hAnsi="Courier New" w:cs="Courier New"/>
                <w:sz w:val="16"/>
                <w:szCs w:val="16"/>
              </w:rPr>
              <w:t>item10 0.7849550  0.6307976    0.5828575  0.8417722             NA</w:t>
            </w:r>
          </w:p>
          <w:p w14:paraId="380F7353" w14:textId="77777777" w:rsidR="00DF1268" w:rsidRPr="00DF1268" w:rsidRDefault="00DF1268" w:rsidP="00DF126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F1268">
              <w:rPr>
                <w:rFonts w:ascii="Courier New" w:hAnsi="Courier New" w:cs="Courier New"/>
                <w:sz w:val="16"/>
                <w:szCs w:val="16"/>
              </w:rPr>
              <w:t>item11 0.7558426  0.6082055    0.5601495  0.5981013             NA</w:t>
            </w:r>
          </w:p>
          <w:p w14:paraId="43C8072D" w14:textId="77777777" w:rsidR="00DF1268" w:rsidRPr="00DF1268" w:rsidRDefault="00DF1268" w:rsidP="00DF126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F1268">
              <w:rPr>
                <w:rFonts w:ascii="Courier New" w:hAnsi="Courier New" w:cs="Courier New"/>
                <w:sz w:val="16"/>
                <w:szCs w:val="16"/>
              </w:rPr>
              <w:t>item12 0.7187813  0.4982534    0.4445514  0.4715190             NA</w:t>
            </w:r>
          </w:p>
          <w:p w14:paraId="6BC822E2" w14:textId="77777777" w:rsidR="00DF1268" w:rsidRPr="00DF1268" w:rsidRDefault="00DF1268" w:rsidP="00DF126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F1268">
              <w:rPr>
                <w:rFonts w:ascii="Courier New" w:hAnsi="Courier New" w:cs="Courier New"/>
                <w:sz w:val="16"/>
                <w:szCs w:val="16"/>
              </w:rPr>
              <w:t>item13 0.8070166  0.6644440    0.6184400  1.0949367             NA</w:t>
            </w:r>
          </w:p>
          <w:p w14:paraId="77EF3AA0" w14:textId="77777777" w:rsidR="00DF1268" w:rsidRPr="00DF1268" w:rsidRDefault="00DF1268" w:rsidP="00DF126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F1268">
              <w:rPr>
                <w:rFonts w:ascii="Courier New" w:hAnsi="Courier New" w:cs="Courier New"/>
                <w:sz w:val="16"/>
                <w:szCs w:val="16"/>
              </w:rPr>
              <w:t>item14 0.8260380  0.6698615    0.6232656  0.8734177             NA</w:t>
            </w:r>
          </w:p>
          <w:p w14:paraId="2FA8F626" w14:textId="77777777" w:rsidR="00DF1268" w:rsidRPr="00DF1268" w:rsidRDefault="00DF1268" w:rsidP="00DF126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F1268">
              <w:rPr>
                <w:rFonts w:ascii="Courier New" w:hAnsi="Courier New" w:cs="Courier New"/>
                <w:sz w:val="16"/>
                <w:szCs w:val="16"/>
              </w:rPr>
              <w:t>item15 0.8162258  0.5003796    0.4391494  0.9177215             NA</w:t>
            </w:r>
          </w:p>
          <w:p w14:paraId="7FF7EA8A" w14:textId="77777777" w:rsidR="00DF1268" w:rsidRPr="00DF1268" w:rsidRDefault="00DF1268" w:rsidP="00DF126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F1268">
              <w:rPr>
                <w:rFonts w:ascii="Courier New" w:hAnsi="Courier New" w:cs="Courier New"/>
                <w:sz w:val="16"/>
                <w:szCs w:val="16"/>
              </w:rPr>
              <w:t>item16 0.8284365  0.5959158    0.5417554  1.1234177             NA</w:t>
            </w:r>
          </w:p>
          <w:p w14:paraId="64EDAF0F" w14:textId="77777777" w:rsidR="00DF1268" w:rsidRPr="00DF1268" w:rsidRDefault="00DF1268" w:rsidP="00DF126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F1268">
              <w:rPr>
                <w:rFonts w:ascii="Courier New" w:hAnsi="Courier New" w:cs="Courier New"/>
                <w:sz w:val="16"/>
                <w:szCs w:val="16"/>
              </w:rPr>
              <w:t>item17 0.8516433  0.5818934    0.5247844  0.9303797             NA</w:t>
            </w:r>
          </w:p>
          <w:p w14:paraId="0D61C744" w14:textId="77777777" w:rsidR="00DF1268" w:rsidRPr="00DF1268" w:rsidRDefault="00DF1268" w:rsidP="00DF126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F1268">
              <w:rPr>
                <w:rFonts w:ascii="Courier New" w:hAnsi="Courier New" w:cs="Courier New"/>
                <w:sz w:val="16"/>
                <w:szCs w:val="16"/>
              </w:rPr>
              <w:t>item18 0.7782649  0.4835009    0.4240974  0.7120253             NA</w:t>
            </w:r>
          </w:p>
          <w:p w14:paraId="7B2635FE" w14:textId="77777777" w:rsidR="00DF1268" w:rsidRPr="00DF1268" w:rsidRDefault="00DF1268" w:rsidP="00DF126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F1268">
              <w:rPr>
                <w:rFonts w:ascii="Courier New" w:hAnsi="Courier New" w:cs="Courier New"/>
                <w:sz w:val="16"/>
                <w:szCs w:val="16"/>
              </w:rPr>
              <w:t>item19 0.6625779  0.5529693    0.5071800  0.4525316             NA</w:t>
            </w:r>
          </w:p>
          <w:p w14:paraId="03F25D9E" w14:textId="77777777" w:rsidR="00DF1268" w:rsidRPr="00DF1268" w:rsidRDefault="00DF1268" w:rsidP="00DF126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F1268">
              <w:rPr>
                <w:rFonts w:ascii="Courier New" w:hAnsi="Courier New" w:cs="Courier New"/>
                <w:sz w:val="16"/>
                <w:szCs w:val="16"/>
              </w:rPr>
              <w:t>item20 0.5768977  0.4579376    0.4132186  0.3037975             NA</w:t>
            </w:r>
          </w:p>
          <w:p w14:paraId="03FE321F" w14:textId="77777777" w:rsidR="00DF1268" w:rsidRPr="00DF1268" w:rsidRDefault="00DF1268" w:rsidP="00DF126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F1268">
              <w:rPr>
                <w:rFonts w:ascii="Courier New" w:hAnsi="Courier New" w:cs="Courier New"/>
                <w:sz w:val="16"/>
                <w:szCs w:val="16"/>
              </w:rPr>
              <w:t>item21 0.4340815  0.4279675    0.3935647  0.1835443             NA</w:t>
            </w:r>
          </w:p>
          <w:p w14:paraId="49D579D2" w14:textId="77777777" w:rsidR="00DF1268" w:rsidRPr="00DF1268" w:rsidRDefault="00DF1268" w:rsidP="00DF126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F1268">
              <w:rPr>
                <w:rFonts w:ascii="Courier New" w:hAnsi="Courier New" w:cs="Courier New"/>
                <w:sz w:val="16"/>
                <w:szCs w:val="16"/>
              </w:rPr>
              <w:t>item22 0.7728243  0.5834186    0.5320557  0.7310127             NA</w:t>
            </w:r>
          </w:p>
          <w:p w14:paraId="1DAF4DB9" w14:textId="77777777" w:rsidR="00DF1268" w:rsidRPr="00DF1268" w:rsidRDefault="00DF1268" w:rsidP="00DF126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F1268">
              <w:rPr>
                <w:rFonts w:ascii="Courier New" w:hAnsi="Courier New" w:cs="Courier New"/>
                <w:sz w:val="16"/>
                <w:szCs w:val="16"/>
              </w:rPr>
              <w:t>item23 0.6781041  0.5862001    0.5416885  0.4778481             NA</w:t>
            </w:r>
          </w:p>
          <w:p w14:paraId="69458347" w14:textId="77777777" w:rsidR="00DF1268" w:rsidRPr="00DF1268" w:rsidRDefault="00DF1268" w:rsidP="00DF126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F1268">
              <w:rPr>
                <w:rFonts w:ascii="Courier New" w:hAnsi="Courier New" w:cs="Courier New"/>
                <w:sz w:val="16"/>
                <w:szCs w:val="16"/>
              </w:rPr>
              <w:t>item24 0.6009837  0.4389271    0.3913451  0.3291139             NA</w:t>
            </w:r>
          </w:p>
          <w:p w14:paraId="2ACA292A" w14:textId="77777777" w:rsidR="00DF1268" w:rsidRDefault="00DF1268" w:rsidP="00DF126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F1268">
              <w:rPr>
                <w:rFonts w:ascii="Courier New" w:hAnsi="Courier New" w:cs="Courier New"/>
                <w:sz w:val="16"/>
                <w:szCs w:val="16"/>
              </w:rPr>
              <w:t>item25 0.7655429  0.5072766    0.4505318  0.8101266             NA</w:t>
            </w:r>
          </w:p>
          <w:p w14:paraId="2899F917" w14:textId="77777777" w:rsidR="00DF1268" w:rsidRDefault="00DF1268" w:rsidP="00E2638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============================================================================================</w:t>
            </w:r>
          </w:p>
          <w:p w14:paraId="35F5B01D" w14:textId="77777777" w:rsidR="00DF1268" w:rsidRDefault="00DF1268" w:rsidP="00E2638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F1268">
              <w:rPr>
                <w:rFonts w:ascii="Courier New" w:hAnsi="Courier New" w:cs="Courier New"/>
                <w:sz w:val="16"/>
                <w:szCs w:val="16"/>
              </w:rPr>
              <w:t>&gt; descript(polytomous)</w:t>
            </w:r>
          </w:p>
          <w:p w14:paraId="2D720A53" w14:textId="77777777" w:rsidR="00E26386" w:rsidRPr="00E26386" w:rsidRDefault="00E26386" w:rsidP="00E2638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26386">
              <w:rPr>
                <w:rFonts w:ascii="Courier New" w:hAnsi="Courier New" w:cs="Courier New"/>
                <w:sz w:val="16"/>
                <w:szCs w:val="16"/>
              </w:rPr>
              <w:t>Descriptive statistics for the 'polytomous' data-set</w:t>
            </w:r>
          </w:p>
          <w:p w14:paraId="0B02D810" w14:textId="77777777" w:rsidR="00E26386" w:rsidRPr="00E26386" w:rsidRDefault="00E26386" w:rsidP="00E2638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26386">
              <w:rPr>
                <w:rFonts w:ascii="Courier New" w:hAnsi="Courier New" w:cs="Courier New"/>
                <w:sz w:val="16"/>
                <w:szCs w:val="16"/>
              </w:rPr>
              <w:t>Sample:</w:t>
            </w:r>
          </w:p>
          <w:p w14:paraId="0727A35A" w14:textId="77777777" w:rsidR="00E26386" w:rsidRPr="00E26386" w:rsidRDefault="00E26386" w:rsidP="00E2638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26386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25 items and 316 sample units; 0 missing values</w:t>
            </w:r>
          </w:p>
          <w:p w14:paraId="16B25664" w14:textId="77777777" w:rsidR="00E26386" w:rsidRPr="00E26386" w:rsidRDefault="00000000" w:rsidP="00E2638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  <w:lang w:eastAsia="ko-KR"/>
              </w:rPr>
              <w:pict w14:anchorId="3AD9857E">
                <v:rect id="_x0000_s1037" style="position:absolute;margin-left:262.5pt;margin-top:4.05pt;width:207.75pt;height:48.7pt;z-index:251667456">
                  <v:textbox>
                    <w:txbxContent>
                      <w:p w14:paraId="62521039" w14:textId="77777777" w:rsidR="00B274E9" w:rsidRPr="00B274E9" w:rsidRDefault="00B274E9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Item difficulty can be calculated based on the proportions for each item.</w:t>
                        </w:r>
                      </w:p>
                    </w:txbxContent>
                  </v:textbox>
                </v:rect>
              </w:pict>
            </w:r>
          </w:p>
          <w:p w14:paraId="52A8F1A0" w14:textId="77777777" w:rsidR="00E26386" w:rsidRPr="00B274E9" w:rsidRDefault="00000000" w:rsidP="00E26386">
            <w:pPr>
              <w:rPr>
                <w:rFonts w:ascii="Courier New" w:hAnsi="Courier New" w:cs="Courier New"/>
                <w:sz w:val="16"/>
                <w:szCs w:val="16"/>
                <w:u w:val="single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  <w:u w:val="single"/>
                <w:lang w:eastAsia="ko-KR"/>
              </w:rPr>
              <w:pict w14:anchorId="45E2F84F">
                <v:shape id="_x0000_s1039" type="#_x0000_t32" style="position:absolute;margin-left:186.75pt;margin-top:3.05pt;width:75.75pt;height:4.5pt;flip:x y;z-index:251668480" o:connectortype="straight">
                  <v:stroke endarrow="block"/>
                </v:shape>
              </w:pict>
            </w:r>
            <w:r w:rsidR="00E26386" w:rsidRPr="00B274E9">
              <w:rPr>
                <w:rFonts w:ascii="Courier New" w:hAnsi="Courier New" w:cs="Courier New"/>
                <w:sz w:val="16"/>
                <w:szCs w:val="16"/>
                <w:u w:val="single"/>
              </w:rPr>
              <w:t>Proportions for each level of response:</w:t>
            </w:r>
          </w:p>
          <w:p w14:paraId="364A62EA" w14:textId="77777777" w:rsidR="00E26386" w:rsidRPr="00E26386" w:rsidRDefault="00E26386" w:rsidP="00E2638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26386">
              <w:rPr>
                <w:rFonts w:ascii="Courier New" w:hAnsi="Courier New" w:cs="Courier New"/>
                <w:sz w:val="16"/>
                <w:szCs w:val="16"/>
              </w:rPr>
              <w:t xml:space="preserve">            0      1      2</w:t>
            </w:r>
          </w:p>
          <w:p w14:paraId="5EC1720A" w14:textId="77777777" w:rsidR="00E26386" w:rsidRPr="00B274E9" w:rsidRDefault="00000000" w:rsidP="00E26386">
            <w:pPr>
              <w:rPr>
                <w:rFonts w:ascii="Courier New" w:hAnsi="Courier New" w:cs="Courier New"/>
                <w:sz w:val="16"/>
                <w:szCs w:val="16"/>
                <w:u w:val="single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  <w:u w:val="single"/>
                <w:lang w:eastAsia="ko-KR"/>
              </w:rPr>
              <w:pict w14:anchorId="2F5CB7C1">
                <v:rect id="_x0000_s1040" style="position:absolute;margin-left:262.5pt;margin-top:-1.05pt;width:207.75pt;height:91.5pt;z-index:251669504">
                  <v:textbox>
                    <w:txbxContent>
                      <w:p w14:paraId="5A33CB8B" w14:textId="77777777" w:rsidR="001504A7" w:rsidRDefault="001504A7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For “item1” as an example, the item difficulty (item mean score) can be calculated as follows:</w:t>
                        </w:r>
                      </w:p>
                      <w:p w14:paraId="10147788" w14:textId="77777777" w:rsidR="001504A7" w:rsidRDefault="001504A7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(0 X 0.3418) + (1 X 0.3544) + (2 X 0.3038) = 0.962</w:t>
                        </w:r>
                      </w:p>
                      <w:p w14:paraId="7C3A47C9" w14:textId="77777777" w:rsidR="001504A7" w:rsidRPr="001504A7" w:rsidRDefault="001504A7">
                        <w:pPr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rFonts w:ascii="Courier New" w:hAnsi="Courier New" w:cs="Courier New"/>
                <w:noProof/>
                <w:sz w:val="16"/>
                <w:szCs w:val="16"/>
                <w:u w:val="single"/>
                <w:lang w:eastAsia="ko-KR"/>
              </w:rPr>
              <w:pict w14:anchorId="130244C7">
                <v:shape id="_x0000_s1041" type="#_x0000_t32" style="position:absolute;margin-left:135pt;margin-top:6.45pt;width:127.5pt;height:27pt;flip:x y;z-index:251670528" o:connectortype="straight">
                  <v:stroke endarrow="block"/>
                </v:shape>
              </w:pict>
            </w:r>
            <w:r w:rsidR="00E26386" w:rsidRPr="00B274E9">
              <w:rPr>
                <w:rFonts w:ascii="Courier New" w:hAnsi="Courier New" w:cs="Courier New"/>
                <w:sz w:val="16"/>
                <w:szCs w:val="16"/>
                <w:u w:val="single"/>
              </w:rPr>
              <w:t>item1  0.3418 0.3544 0.3038</w:t>
            </w:r>
          </w:p>
          <w:p w14:paraId="3E40CAF7" w14:textId="77777777" w:rsidR="00E26386" w:rsidRPr="00E26386" w:rsidRDefault="00E26386" w:rsidP="00E2638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26386">
              <w:rPr>
                <w:rFonts w:ascii="Courier New" w:hAnsi="Courier New" w:cs="Courier New"/>
                <w:sz w:val="16"/>
                <w:szCs w:val="16"/>
              </w:rPr>
              <w:t>item2  0.4747 0.3259 0.1994</w:t>
            </w:r>
          </w:p>
          <w:p w14:paraId="56B73DB2" w14:textId="77777777" w:rsidR="00E26386" w:rsidRPr="00E26386" w:rsidRDefault="00E26386" w:rsidP="00E2638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26386">
              <w:rPr>
                <w:rFonts w:ascii="Courier New" w:hAnsi="Courier New" w:cs="Courier New"/>
                <w:sz w:val="16"/>
                <w:szCs w:val="16"/>
              </w:rPr>
              <w:t>item3  0.6203 0.2468 0.1329</w:t>
            </w:r>
          </w:p>
          <w:p w14:paraId="4EC6B8F2" w14:textId="77777777" w:rsidR="00E26386" w:rsidRDefault="00E26386" w:rsidP="00E2638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…</w:t>
            </w:r>
          </w:p>
          <w:p w14:paraId="38B1E93E" w14:textId="77777777" w:rsidR="00E26386" w:rsidRPr="00E26386" w:rsidRDefault="00E26386" w:rsidP="00E2638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26386">
              <w:rPr>
                <w:rFonts w:ascii="Courier New" w:hAnsi="Courier New" w:cs="Courier New"/>
                <w:sz w:val="16"/>
                <w:szCs w:val="16"/>
              </w:rPr>
              <w:t>item23 0.6266 0.2690 0.1044</w:t>
            </w:r>
          </w:p>
          <w:p w14:paraId="1C4DB463" w14:textId="77777777" w:rsidR="00E26386" w:rsidRPr="00E26386" w:rsidRDefault="00E26386" w:rsidP="00E2638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26386">
              <w:rPr>
                <w:rFonts w:ascii="Courier New" w:hAnsi="Courier New" w:cs="Courier New"/>
                <w:sz w:val="16"/>
                <w:szCs w:val="16"/>
              </w:rPr>
              <w:t>item24 0.7405 0.1899 0.0696</w:t>
            </w:r>
          </w:p>
          <w:p w14:paraId="6C0DEAAA" w14:textId="77777777" w:rsidR="00E26386" w:rsidRPr="00E26386" w:rsidRDefault="00E26386" w:rsidP="00E2638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26386">
              <w:rPr>
                <w:rFonts w:ascii="Courier New" w:hAnsi="Courier New" w:cs="Courier New"/>
                <w:sz w:val="16"/>
                <w:szCs w:val="16"/>
              </w:rPr>
              <w:t>item25 0.4051 0.3797 0.2152</w:t>
            </w:r>
          </w:p>
          <w:p w14:paraId="6CF07E81" w14:textId="77777777" w:rsidR="00E26386" w:rsidRPr="00E26386" w:rsidRDefault="00E26386" w:rsidP="00E2638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13219B7" w14:textId="77777777" w:rsidR="00E26386" w:rsidRPr="00E26386" w:rsidRDefault="00E26386" w:rsidP="00E2638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116F40" w14:textId="77777777" w:rsidR="003C27A6" w:rsidRDefault="003C27A6" w:rsidP="00E263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F38D12D" w14:textId="77777777" w:rsidR="0093603B" w:rsidRPr="0093603B" w:rsidRDefault="0093603B" w:rsidP="0093603B">
      <w:pPr>
        <w:rPr>
          <w:rFonts w:ascii="Times New Roman" w:hAnsi="Times New Roman"/>
          <w:sz w:val="24"/>
          <w:szCs w:val="24"/>
        </w:rPr>
      </w:pPr>
    </w:p>
    <w:p w14:paraId="31BD6A24" w14:textId="77777777" w:rsidR="00246F90" w:rsidRPr="00662F23" w:rsidRDefault="00246F90" w:rsidP="009A53A0">
      <w:pPr>
        <w:ind w:left="360"/>
        <w:rPr>
          <w:rFonts w:ascii="Times New Roman" w:hAnsi="Times New Roman"/>
          <w:b/>
          <w:sz w:val="24"/>
          <w:szCs w:val="24"/>
        </w:rPr>
      </w:pPr>
    </w:p>
    <w:sectPr w:rsidR="00246F90" w:rsidRPr="00662F23" w:rsidSect="00914B9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6967" w14:textId="77777777" w:rsidR="00515A9C" w:rsidRDefault="00515A9C" w:rsidP="00EB3FA1">
      <w:pPr>
        <w:spacing w:after="0" w:line="240" w:lineRule="auto"/>
      </w:pPr>
      <w:r>
        <w:separator/>
      </w:r>
    </w:p>
  </w:endnote>
  <w:endnote w:type="continuationSeparator" w:id="0">
    <w:p w14:paraId="11538FA9" w14:textId="77777777" w:rsidR="00515A9C" w:rsidRDefault="00515A9C" w:rsidP="00EB3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EA810" w14:textId="77777777" w:rsidR="00EB3FA1" w:rsidRDefault="007568A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C60EB">
      <w:rPr>
        <w:noProof/>
      </w:rPr>
      <w:t>3</w:t>
    </w:r>
    <w:r>
      <w:rPr>
        <w:noProof/>
      </w:rPr>
      <w:fldChar w:fldCharType="end"/>
    </w:r>
  </w:p>
  <w:p w14:paraId="1852463B" w14:textId="77777777" w:rsidR="00EB3FA1" w:rsidRDefault="00EB3F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1EEFD" w14:textId="77777777" w:rsidR="00515A9C" w:rsidRDefault="00515A9C" w:rsidP="00EB3FA1">
      <w:pPr>
        <w:spacing w:after="0" w:line="240" w:lineRule="auto"/>
      </w:pPr>
      <w:r>
        <w:separator/>
      </w:r>
    </w:p>
  </w:footnote>
  <w:footnote w:type="continuationSeparator" w:id="0">
    <w:p w14:paraId="77CE4424" w14:textId="77777777" w:rsidR="00515A9C" w:rsidRDefault="00515A9C" w:rsidP="00EB3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5283"/>
    <w:multiLevelType w:val="hybridMultilevel"/>
    <w:tmpl w:val="81D2D2DE"/>
    <w:lvl w:ilvl="0" w:tplc="BAE0C08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8222B7F"/>
    <w:multiLevelType w:val="hybridMultilevel"/>
    <w:tmpl w:val="C0CC0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878C0"/>
    <w:multiLevelType w:val="hybridMultilevel"/>
    <w:tmpl w:val="7878115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575FE"/>
    <w:multiLevelType w:val="hybridMultilevel"/>
    <w:tmpl w:val="6C7A23DA"/>
    <w:lvl w:ilvl="0" w:tplc="A7ACFC16">
      <w:start w:val="1"/>
      <w:numFmt w:val="decimal"/>
      <w:lvlText w:val="(%1)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4" w15:restartNumberingAfterBreak="0">
    <w:nsid w:val="09292843"/>
    <w:multiLevelType w:val="hybridMultilevel"/>
    <w:tmpl w:val="80F262A0"/>
    <w:lvl w:ilvl="0" w:tplc="478C46D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4837DF"/>
    <w:multiLevelType w:val="hybridMultilevel"/>
    <w:tmpl w:val="41002524"/>
    <w:lvl w:ilvl="0" w:tplc="DE3EAD8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934088"/>
    <w:multiLevelType w:val="hybridMultilevel"/>
    <w:tmpl w:val="D22EEAB4"/>
    <w:lvl w:ilvl="0" w:tplc="5F70BAAC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D61B38"/>
    <w:multiLevelType w:val="hybridMultilevel"/>
    <w:tmpl w:val="2530F7A8"/>
    <w:lvl w:ilvl="0" w:tplc="3D7C4FC2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8" w15:restartNumberingAfterBreak="0">
    <w:nsid w:val="0CF82627"/>
    <w:multiLevelType w:val="hybridMultilevel"/>
    <w:tmpl w:val="89AC072E"/>
    <w:lvl w:ilvl="0" w:tplc="B3289C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E5303"/>
    <w:multiLevelType w:val="hybridMultilevel"/>
    <w:tmpl w:val="3C505534"/>
    <w:lvl w:ilvl="0" w:tplc="BD40DF9E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0" w15:restartNumberingAfterBreak="0">
    <w:nsid w:val="1B4310D6"/>
    <w:multiLevelType w:val="hybridMultilevel"/>
    <w:tmpl w:val="94DAF55E"/>
    <w:lvl w:ilvl="0" w:tplc="B4188C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96345"/>
    <w:multiLevelType w:val="hybridMultilevel"/>
    <w:tmpl w:val="A9DAA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DD3A76"/>
    <w:multiLevelType w:val="hybridMultilevel"/>
    <w:tmpl w:val="3848A73A"/>
    <w:lvl w:ilvl="0" w:tplc="74C2A3B0">
      <w:start w:val="1"/>
      <w:numFmt w:val="upperRoman"/>
      <w:lvlText w:val="%1."/>
      <w:lvlJc w:val="left"/>
      <w:pPr>
        <w:ind w:left="10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3" w15:restartNumberingAfterBreak="0">
    <w:nsid w:val="2CF45A14"/>
    <w:multiLevelType w:val="hybridMultilevel"/>
    <w:tmpl w:val="02A0FF06"/>
    <w:lvl w:ilvl="0" w:tplc="B13CEF18">
      <w:start w:val="1"/>
      <w:numFmt w:val="decimal"/>
      <w:lvlText w:val="(%1)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4" w15:restartNumberingAfterBreak="0">
    <w:nsid w:val="2DEA357F"/>
    <w:multiLevelType w:val="hybridMultilevel"/>
    <w:tmpl w:val="0A629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993A54"/>
    <w:multiLevelType w:val="hybridMultilevel"/>
    <w:tmpl w:val="F58CB0B2"/>
    <w:lvl w:ilvl="0" w:tplc="F32C7682">
      <w:start w:val="1"/>
      <w:numFmt w:val="upperRoman"/>
      <w:lvlText w:val="%1."/>
      <w:lvlJc w:val="left"/>
      <w:pPr>
        <w:ind w:left="10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6" w15:restartNumberingAfterBreak="0">
    <w:nsid w:val="38C17B00"/>
    <w:multiLevelType w:val="hybridMultilevel"/>
    <w:tmpl w:val="904E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35413E"/>
    <w:multiLevelType w:val="hybridMultilevel"/>
    <w:tmpl w:val="8DCC6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5F27F9"/>
    <w:multiLevelType w:val="hybridMultilevel"/>
    <w:tmpl w:val="388CDA92"/>
    <w:lvl w:ilvl="0" w:tplc="A95EECAC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9D0BC2"/>
    <w:multiLevelType w:val="hybridMultilevel"/>
    <w:tmpl w:val="CEF657EE"/>
    <w:lvl w:ilvl="0" w:tplc="74F8CBFA">
      <w:start w:val="2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0F375B2"/>
    <w:multiLevelType w:val="hybridMultilevel"/>
    <w:tmpl w:val="76786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171CCD"/>
    <w:multiLevelType w:val="hybridMultilevel"/>
    <w:tmpl w:val="6BC61FC4"/>
    <w:lvl w:ilvl="0" w:tplc="76B0A21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2" w15:restartNumberingAfterBreak="0">
    <w:nsid w:val="4BEB48C4"/>
    <w:multiLevelType w:val="hybridMultilevel"/>
    <w:tmpl w:val="4E7EA8EE"/>
    <w:lvl w:ilvl="0" w:tplc="D1FAF8CC">
      <w:start w:val="1"/>
      <w:numFmt w:val="decimal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3" w15:restartNumberingAfterBreak="0">
    <w:nsid w:val="5AAB1FC0"/>
    <w:multiLevelType w:val="hybridMultilevel"/>
    <w:tmpl w:val="3866E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BAA51AC"/>
    <w:multiLevelType w:val="hybridMultilevel"/>
    <w:tmpl w:val="E5EC3EAE"/>
    <w:lvl w:ilvl="0" w:tplc="B246D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F85131"/>
    <w:multiLevelType w:val="hybridMultilevel"/>
    <w:tmpl w:val="867CD058"/>
    <w:lvl w:ilvl="0" w:tplc="559EECC2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2D1416B"/>
    <w:multiLevelType w:val="hybridMultilevel"/>
    <w:tmpl w:val="D18466C4"/>
    <w:lvl w:ilvl="0" w:tplc="0E8C8F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232AA"/>
    <w:multiLevelType w:val="hybridMultilevel"/>
    <w:tmpl w:val="5EB82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200BF4"/>
    <w:multiLevelType w:val="hybridMultilevel"/>
    <w:tmpl w:val="E17E2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425BBF"/>
    <w:multiLevelType w:val="hybridMultilevel"/>
    <w:tmpl w:val="892A9D4A"/>
    <w:lvl w:ilvl="0" w:tplc="44164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115C21"/>
    <w:multiLevelType w:val="hybridMultilevel"/>
    <w:tmpl w:val="7278FE84"/>
    <w:lvl w:ilvl="0" w:tplc="1E065236">
      <w:start w:val="1"/>
      <w:numFmt w:val="decimal"/>
      <w:lvlText w:val="(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31" w15:restartNumberingAfterBreak="0">
    <w:nsid w:val="7EC52CD2"/>
    <w:multiLevelType w:val="hybridMultilevel"/>
    <w:tmpl w:val="8D382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7936">
    <w:abstractNumId w:val="1"/>
  </w:num>
  <w:num w:numId="2" w16cid:durableId="2034303338">
    <w:abstractNumId w:val="26"/>
  </w:num>
  <w:num w:numId="3" w16cid:durableId="539241700">
    <w:abstractNumId w:val="22"/>
  </w:num>
  <w:num w:numId="4" w16cid:durableId="1750930113">
    <w:abstractNumId w:val="29"/>
  </w:num>
  <w:num w:numId="5" w16cid:durableId="1231117179">
    <w:abstractNumId w:val="15"/>
  </w:num>
  <w:num w:numId="6" w16cid:durableId="1570722883">
    <w:abstractNumId w:val="12"/>
  </w:num>
  <w:num w:numId="7" w16cid:durableId="416905428">
    <w:abstractNumId w:val="11"/>
  </w:num>
  <w:num w:numId="8" w16cid:durableId="929660273">
    <w:abstractNumId w:val="21"/>
  </w:num>
  <w:num w:numId="9" w16cid:durableId="1605066846">
    <w:abstractNumId w:val="14"/>
  </w:num>
  <w:num w:numId="10" w16cid:durableId="611597631">
    <w:abstractNumId w:val="13"/>
  </w:num>
  <w:num w:numId="11" w16cid:durableId="1715881285">
    <w:abstractNumId w:val="3"/>
  </w:num>
  <w:num w:numId="12" w16cid:durableId="750933543">
    <w:abstractNumId w:val="24"/>
  </w:num>
  <w:num w:numId="13" w16cid:durableId="646127201">
    <w:abstractNumId w:val="27"/>
  </w:num>
  <w:num w:numId="14" w16cid:durableId="875628838">
    <w:abstractNumId w:val="2"/>
  </w:num>
  <w:num w:numId="15" w16cid:durableId="1124810326">
    <w:abstractNumId w:val="4"/>
  </w:num>
  <w:num w:numId="16" w16cid:durableId="1149714942">
    <w:abstractNumId w:val="6"/>
  </w:num>
  <w:num w:numId="17" w16cid:durableId="1284384747">
    <w:abstractNumId w:val="19"/>
  </w:num>
  <w:num w:numId="18" w16cid:durableId="1998803475">
    <w:abstractNumId w:val="18"/>
  </w:num>
  <w:num w:numId="19" w16cid:durableId="946541871">
    <w:abstractNumId w:val="25"/>
  </w:num>
  <w:num w:numId="20" w16cid:durableId="1326931914">
    <w:abstractNumId w:val="10"/>
  </w:num>
  <w:num w:numId="21" w16cid:durableId="51395654">
    <w:abstractNumId w:val="0"/>
  </w:num>
  <w:num w:numId="22" w16cid:durableId="1176573474">
    <w:abstractNumId w:val="5"/>
  </w:num>
  <w:num w:numId="23" w16cid:durableId="689717617">
    <w:abstractNumId w:val="8"/>
  </w:num>
  <w:num w:numId="24" w16cid:durableId="998340141">
    <w:abstractNumId w:val="30"/>
  </w:num>
  <w:num w:numId="25" w16cid:durableId="470638587">
    <w:abstractNumId w:val="7"/>
  </w:num>
  <w:num w:numId="26" w16cid:durableId="654912319">
    <w:abstractNumId w:val="23"/>
  </w:num>
  <w:num w:numId="27" w16cid:durableId="858589446">
    <w:abstractNumId w:val="16"/>
  </w:num>
  <w:num w:numId="28" w16cid:durableId="498928311">
    <w:abstractNumId w:val="28"/>
  </w:num>
  <w:num w:numId="29" w16cid:durableId="244657840">
    <w:abstractNumId w:val="31"/>
  </w:num>
  <w:num w:numId="30" w16cid:durableId="1611279202">
    <w:abstractNumId w:val="9"/>
  </w:num>
  <w:num w:numId="31" w16cid:durableId="1946308791">
    <w:abstractNumId w:val="20"/>
  </w:num>
  <w:num w:numId="32" w16cid:durableId="10658070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03B"/>
    <w:rsid w:val="000316F2"/>
    <w:rsid w:val="00033A39"/>
    <w:rsid w:val="00040524"/>
    <w:rsid w:val="00042613"/>
    <w:rsid w:val="00056FDB"/>
    <w:rsid w:val="000820A1"/>
    <w:rsid w:val="0008405A"/>
    <w:rsid w:val="00093153"/>
    <w:rsid w:val="000B165E"/>
    <w:rsid w:val="000D7428"/>
    <w:rsid w:val="000F312D"/>
    <w:rsid w:val="001504A7"/>
    <w:rsid w:val="00153CE5"/>
    <w:rsid w:val="00166367"/>
    <w:rsid w:val="001753BD"/>
    <w:rsid w:val="001B05B5"/>
    <w:rsid w:val="00204B47"/>
    <w:rsid w:val="0023620C"/>
    <w:rsid w:val="00236489"/>
    <w:rsid w:val="00246F90"/>
    <w:rsid w:val="00255D60"/>
    <w:rsid w:val="00273E89"/>
    <w:rsid w:val="002B23DC"/>
    <w:rsid w:val="002D5240"/>
    <w:rsid w:val="00344249"/>
    <w:rsid w:val="0037243C"/>
    <w:rsid w:val="003C27A6"/>
    <w:rsid w:val="003D6972"/>
    <w:rsid w:val="00402141"/>
    <w:rsid w:val="0040583C"/>
    <w:rsid w:val="00414BE8"/>
    <w:rsid w:val="00461459"/>
    <w:rsid w:val="004B1A74"/>
    <w:rsid w:val="004C60EB"/>
    <w:rsid w:val="004D017B"/>
    <w:rsid w:val="004F174D"/>
    <w:rsid w:val="00504543"/>
    <w:rsid w:val="0051211B"/>
    <w:rsid w:val="005125D0"/>
    <w:rsid w:val="00513946"/>
    <w:rsid w:val="00515A9C"/>
    <w:rsid w:val="0051611D"/>
    <w:rsid w:val="00545DCF"/>
    <w:rsid w:val="00564DD1"/>
    <w:rsid w:val="00581622"/>
    <w:rsid w:val="00586A47"/>
    <w:rsid w:val="005878A4"/>
    <w:rsid w:val="0059163A"/>
    <w:rsid w:val="005D40CA"/>
    <w:rsid w:val="005F3FC2"/>
    <w:rsid w:val="005F7B8B"/>
    <w:rsid w:val="00604B51"/>
    <w:rsid w:val="00614CB3"/>
    <w:rsid w:val="006402D1"/>
    <w:rsid w:val="00646FD5"/>
    <w:rsid w:val="006621C4"/>
    <w:rsid w:val="00664B2D"/>
    <w:rsid w:val="00676CA0"/>
    <w:rsid w:val="006A2F57"/>
    <w:rsid w:val="006A6169"/>
    <w:rsid w:val="006B6183"/>
    <w:rsid w:val="006B66C2"/>
    <w:rsid w:val="006C06A3"/>
    <w:rsid w:val="006E7C32"/>
    <w:rsid w:val="006F634E"/>
    <w:rsid w:val="007327A8"/>
    <w:rsid w:val="007333BA"/>
    <w:rsid w:val="00754A7E"/>
    <w:rsid w:val="007568AE"/>
    <w:rsid w:val="00761632"/>
    <w:rsid w:val="00771B15"/>
    <w:rsid w:val="00791470"/>
    <w:rsid w:val="00813291"/>
    <w:rsid w:val="0082742B"/>
    <w:rsid w:val="00833EB4"/>
    <w:rsid w:val="00846FCC"/>
    <w:rsid w:val="008716DE"/>
    <w:rsid w:val="0087792D"/>
    <w:rsid w:val="008A3DCA"/>
    <w:rsid w:val="008E5ED3"/>
    <w:rsid w:val="008F010B"/>
    <w:rsid w:val="0090270E"/>
    <w:rsid w:val="00911FFB"/>
    <w:rsid w:val="00914B9A"/>
    <w:rsid w:val="0093603B"/>
    <w:rsid w:val="009702B1"/>
    <w:rsid w:val="00975F70"/>
    <w:rsid w:val="0098680E"/>
    <w:rsid w:val="00995C46"/>
    <w:rsid w:val="009A53A0"/>
    <w:rsid w:val="009B68C8"/>
    <w:rsid w:val="009C0D61"/>
    <w:rsid w:val="009D03E5"/>
    <w:rsid w:val="009E6EE0"/>
    <w:rsid w:val="00A01EB8"/>
    <w:rsid w:val="00A14B6E"/>
    <w:rsid w:val="00A20648"/>
    <w:rsid w:val="00A35EAD"/>
    <w:rsid w:val="00A55731"/>
    <w:rsid w:val="00AA6EAB"/>
    <w:rsid w:val="00AB08A0"/>
    <w:rsid w:val="00AC3FDB"/>
    <w:rsid w:val="00AC608C"/>
    <w:rsid w:val="00AD2F4E"/>
    <w:rsid w:val="00AE11FE"/>
    <w:rsid w:val="00B274E9"/>
    <w:rsid w:val="00B31099"/>
    <w:rsid w:val="00B54E4A"/>
    <w:rsid w:val="00B7660E"/>
    <w:rsid w:val="00B86B02"/>
    <w:rsid w:val="00BA7734"/>
    <w:rsid w:val="00BF1977"/>
    <w:rsid w:val="00BF7A4B"/>
    <w:rsid w:val="00C42A7C"/>
    <w:rsid w:val="00C50DA7"/>
    <w:rsid w:val="00C51EB0"/>
    <w:rsid w:val="00C54D23"/>
    <w:rsid w:val="00CA0F56"/>
    <w:rsid w:val="00CC3051"/>
    <w:rsid w:val="00CD2C02"/>
    <w:rsid w:val="00D15ECB"/>
    <w:rsid w:val="00D23BE3"/>
    <w:rsid w:val="00D64A1F"/>
    <w:rsid w:val="00D64E23"/>
    <w:rsid w:val="00D77F17"/>
    <w:rsid w:val="00D96989"/>
    <w:rsid w:val="00DA18B3"/>
    <w:rsid w:val="00DA62D7"/>
    <w:rsid w:val="00DF1268"/>
    <w:rsid w:val="00E230B6"/>
    <w:rsid w:val="00E26386"/>
    <w:rsid w:val="00E559AF"/>
    <w:rsid w:val="00E6269C"/>
    <w:rsid w:val="00E7702A"/>
    <w:rsid w:val="00E87545"/>
    <w:rsid w:val="00E95BF5"/>
    <w:rsid w:val="00E97217"/>
    <w:rsid w:val="00EA23D8"/>
    <w:rsid w:val="00EB2288"/>
    <w:rsid w:val="00EB3FA1"/>
    <w:rsid w:val="00EB68E0"/>
    <w:rsid w:val="00EB6EFB"/>
    <w:rsid w:val="00ED0F28"/>
    <w:rsid w:val="00F51FF1"/>
    <w:rsid w:val="00F76877"/>
    <w:rsid w:val="00F91A50"/>
    <w:rsid w:val="00FA3749"/>
    <w:rsid w:val="00FA6483"/>
    <w:rsid w:val="00FB36AE"/>
    <w:rsid w:val="00FC16BD"/>
    <w:rsid w:val="00FD20F6"/>
    <w:rsid w:val="00FF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1" type="connector" idref="#_x0000_s1039"/>
        <o:r id="V:Rule2" type="connector" idref="#_x0000_s1033"/>
        <o:r id="V:Rule3" type="connector" idref="#_x0000_s1028"/>
        <o:r id="V:Rule4" type="connector" idref="#_x0000_s1041"/>
        <o:r id="V:Rule5" type="connector" idref="#_x0000_s1049"/>
        <o:r id="V:Rule6" type="connector" idref="#_x0000_s1052"/>
      </o:rules>
    </o:shapelayout>
  </w:shapeDefaults>
  <w:decimalSymbol w:val="."/>
  <w:listSeparator w:val=","/>
  <w14:docId w14:val="30056C23"/>
  <w15:docId w15:val="{ECC8D56C-2EAE-42B9-9942-6C767DD8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B9A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7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B3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3FA1"/>
  </w:style>
  <w:style w:type="paragraph" w:styleId="Footer">
    <w:name w:val="footer"/>
    <w:basedOn w:val="Normal"/>
    <w:link w:val="FooterChar"/>
    <w:uiPriority w:val="99"/>
    <w:unhideWhenUsed/>
    <w:rsid w:val="00EB3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FA1"/>
  </w:style>
  <w:style w:type="table" w:styleId="TableGrid">
    <w:name w:val="Table Grid"/>
    <w:basedOn w:val="TableNormal"/>
    <w:uiPriority w:val="59"/>
    <w:rsid w:val="008F010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2D52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tp://cran.r-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aching\IRT%20I_2012%20Fall\Labs_2012\Lab%201\Lab%201%20no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BF9F4-DD54-40F4-9D1B-F750FFA4E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1 note</Template>
  <TotalTime>305</TotalTime>
  <Pages>6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Sun-Joo Cho</dc:creator>
  <cp:lastModifiedBy>Cho, Sun-Joo</cp:lastModifiedBy>
  <cp:revision>67</cp:revision>
  <dcterms:created xsi:type="dcterms:W3CDTF">2012-09-03T00:18:00Z</dcterms:created>
  <dcterms:modified xsi:type="dcterms:W3CDTF">2023-01-24T10:59:00Z</dcterms:modified>
</cp:coreProperties>
</file>