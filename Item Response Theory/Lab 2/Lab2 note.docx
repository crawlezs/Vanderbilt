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42F2C" w14:textId="77777777" w:rsidR="00914B9A" w:rsidRPr="00FA3749" w:rsidRDefault="00666133" w:rsidP="007327A8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Lab 2</w:t>
      </w:r>
      <w:r w:rsidR="007327A8" w:rsidRPr="00FA3749"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b/>
          <w:sz w:val="28"/>
          <w:szCs w:val="28"/>
        </w:rPr>
        <w:t>Using R for Binary IRT Models</w:t>
      </w:r>
    </w:p>
    <w:p w14:paraId="26E27816" w14:textId="77777777" w:rsidR="00344249" w:rsidRDefault="00344249" w:rsidP="0093603B">
      <w:pPr>
        <w:ind w:left="360"/>
        <w:jc w:val="center"/>
        <w:rPr>
          <w:rFonts w:ascii="Times New Roman" w:hAnsi="Times New Roman"/>
          <w:sz w:val="24"/>
          <w:szCs w:val="24"/>
        </w:rPr>
      </w:pPr>
    </w:p>
    <w:p w14:paraId="5925BA4F" w14:textId="16E9A7F5" w:rsidR="003A03F8" w:rsidRPr="00FB36AE" w:rsidRDefault="004B407E" w:rsidP="00934E67">
      <w:pPr>
        <w:ind w:left="36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Feb </w:t>
      </w:r>
      <w:r w:rsidR="00E03B6F">
        <w:rPr>
          <w:rFonts w:ascii="Times New Roman" w:hAnsi="Times New Roman"/>
          <w:b/>
          <w:sz w:val="24"/>
          <w:szCs w:val="24"/>
        </w:rPr>
        <w:t>15</w:t>
      </w:r>
      <w:r w:rsidR="00080E93">
        <w:rPr>
          <w:rFonts w:ascii="Times New Roman" w:hAnsi="Times New Roman"/>
          <w:b/>
          <w:sz w:val="24"/>
          <w:szCs w:val="24"/>
        </w:rPr>
        <w:t>, 20</w:t>
      </w:r>
      <w:r w:rsidR="002629B4">
        <w:rPr>
          <w:rFonts w:ascii="Times New Roman" w:hAnsi="Times New Roman"/>
          <w:b/>
          <w:sz w:val="24"/>
          <w:szCs w:val="24"/>
        </w:rPr>
        <w:t>2</w:t>
      </w:r>
      <w:r w:rsidR="00E03B6F">
        <w:rPr>
          <w:rFonts w:ascii="Times New Roman" w:hAnsi="Times New Roman"/>
          <w:b/>
          <w:sz w:val="24"/>
          <w:szCs w:val="24"/>
        </w:rPr>
        <w:t>3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344249" w14:paraId="7D1D723F" w14:textId="77777777" w:rsidTr="00344249">
        <w:tc>
          <w:tcPr>
            <w:tcW w:w="9216" w:type="dxa"/>
          </w:tcPr>
          <w:p w14:paraId="17694C22" w14:textId="77777777" w:rsidR="00344249" w:rsidRDefault="00344249" w:rsidP="00344249">
            <w:pPr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Outline</w:t>
            </w:r>
          </w:p>
          <w:p w14:paraId="3D9A6940" w14:textId="77777777" w:rsidR="00B24C89" w:rsidRPr="00B24C89" w:rsidRDefault="00B24C89" w:rsidP="00B24C89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/>
                <w:sz w:val="24"/>
                <w:szCs w:val="24"/>
              </w:rPr>
            </w:pPr>
            <w:r w:rsidRPr="00B24C89">
              <w:rPr>
                <w:rFonts w:ascii="Times New Roman" w:hAnsi="Times New Roman"/>
                <w:sz w:val="24"/>
                <w:szCs w:val="24"/>
              </w:rPr>
              <w:t>‘i</w:t>
            </w:r>
            <w:r w:rsidR="00904FB8">
              <w:rPr>
                <w:rFonts w:ascii="Times New Roman" w:hAnsi="Times New Roman"/>
                <w:sz w:val="24"/>
                <w:szCs w:val="24"/>
              </w:rPr>
              <w:t xml:space="preserve">rtoys’ R package </w:t>
            </w:r>
          </w:p>
          <w:p w14:paraId="67C49F3A" w14:textId="77777777" w:rsidR="00344249" w:rsidRPr="00344249" w:rsidRDefault="004148B9" w:rsidP="00344249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Example</w:t>
            </w:r>
          </w:p>
        </w:tc>
      </w:tr>
    </w:tbl>
    <w:p w14:paraId="6DB4D697" w14:textId="77777777" w:rsidR="009A53A0" w:rsidRDefault="00FA3749" w:rsidP="00934E67">
      <w:pPr>
        <w:ind w:left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</w:p>
    <w:p w14:paraId="4D995ADC" w14:textId="77777777" w:rsidR="00B24C89" w:rsidRDefault="00B24C89" w:rsidP="00344249">
      <w:pPr>
        <w:pStyle w:val="ListParagraph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Estimation</w:t>
      </w:r>
      <w:r w:rsidRPr="00B24C89">
        <w:rPr>
          <w:rFonts w:ascii="Times New Roman" w:hAnsi="Times New Roman"/>
          <w:sz w:val="24"/>
          <w:szCs w:val="24"/>
        </w:rPr>
        <w:t xml:space="preserve"> and plot</w:t>
      </w:r>
      <w:r>
        <w:rPr>
          <w:rFonts w:ascii="Times New Roman" w:hAnsi="Times New Roman"/>
          <w:sz w:val="24"/>
          <w:szCs w:val="24"/>
        </w:rPr>
        <w:t>ting of</w:t>
      </w:r>
      <w:r w:rsidRPr="00B24C89">
        <w:rPr>
          <w:rFonts w:ascii="Times New Roman" w:hAnsi="Times New Roman"/>
          <w:sz w:val="24"/>
          <w:szCs w:val="24"/>
        </w:rPr>
        <w:t xml:space="preserve"> IRT models for binary responses</w:t>
      </w:r>
      <w:r w:rsidR="009A53A0" w:rsidRPr="00B24C89">
        <w:rPr>
          <w:rFonts w:ascii="Times New Roman" w:hAnsi="Times New Roman"/>
          <w:sz w:val="24"/>
          <w:szCs w:val="24"/>
        </w:rPr>
        <w:t xml:space="preserve"> using </w:t>
      </w:r>
      <w:r w:rsidR="00344249" w:rsidRPr="00B24C89">
        <w:rPr>
          <w:rFonts w:ascii="Times New Roman" w:hAnsi="Times New Roman"/>
          <w:b/>
          <w:sz w:val="24"/>
          <w:szCs w:val="24"/>
        </w:rPr>
        <w:t>‘</w:t>
      </w:r>
      <w:r w:rsidR="00666133" w:rsidRPr="00B24C89">
        <w:rPr>
          <w:rFonts w:ascii="Times New Roman" w:hAnsi="Times New Roman"/>
          <w:b/>
          <w:sz w:val="24"/>
          <w:szCs w:val="24"/>
        </w:rPr>
        <w:t>irtoys</w:t>
      </w:r>
      <w:r w:rsidR="00344249" w:rsidRPr="00B24C89">
        <w:rPr>
          <w:rFonts w:ascii="Times New Roman" w:hAnsi="Times New Roman"/>
          <w:b/>
          <w:sz w:val="24"/>
          <w:szCs w:val="24"/>
        </w:rPr>
        <w:t>’</w:t>
      </w:r>
      <w:r w:rsidR="00666133" w:rsidRPr="00B24C89">
        <w:rPr>
          <w:rFonts w:ascii="Times New Roman" w:hAnsi="Times New Roman"/>
          <w:b/>
          <w:sz w:val="24"/>
          <w:szCs w:val="24"/>
        </w:rPr>
        <w:t xml:space="preserve"> R package </w:t>
      </w:r>
    </w:p>
    <w:p w14:paraId="0F3F9B71" w14:textId="77777777" w:rsidR="009A53A0" w:rsidRPr="008014D7" w:rsidRDefault="00344249" w:rsidP="00B24C89">
      <w:pPr>
        <w:rPr>
          <w:rFonts w:ascii="Times New Roman" w:hAnsi="Times New Roman"/>
          <w:b/>
          <w:sz w:val="24"/>
          <w:szCs w:val="24"/>
        </w:rPr>
      </w:pPr>
      <w:r w:rsidRPr="008014D7">
        <w:rPr>
          <w:rFonts w:ascii="Times New Roman" w:hAnsi="Times New Roman"/>
          <w:b/>
          <w:sz w:val="24"/>
          <w:szCs w:val="24"/>
        </w:rPr>
        <w:t xml:space="preserve">1. Installation of </w:t>
      </w:r>
      <w:r w:rsidR="009A53A0" w:rsidRPr="008014D7">
        <w:rPr>
          <w:rFonts w:ascii="Times New Roman" w:hAnsi="Times New Roman"/>
          <w:b/>
          <w:sz w:val="24"/>
          <w:szCs w:val="24"/>
        </w:rPr>
        <w:t xml:space="preserve">R package </w:t>
      </w:r>
      <w:r w:rsidR="00666133" w:rsidRPr="008014D7">
        <w:rPr>
          <w:rFonts w:ascii="Times New Roman" w:hAnsi="Times New Roman"/>
          <w:b/>
          <w:sz w:val="24"/>
          <w:szCs w:val="24"/>
        </w:rPr>
        <w:t>‘irtoys’</w:t>
      </w:r>
    </w:p>
    <w:p w14:paraId="163AF8A6" w14:textId="77777777" w:rsidR="00B24C89" w:rsidRDefault="00056FDB" w:rsidP="00B24C89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Packages &gt; Install</w:t>
      </w:r>
      <w:r w:rsidR="00666133">
        <w:rPr>
          <w:rFonts w:ascii="Times New Roman" w:hAnsi="Times New Roman"/>
          <w:sz w:val="24"/>
          <w:szCs w:val="24"/>
        </w:rPr>
        <w:t xml:space="preserve"> package(s) &gt; USA(TN) &gt; irtoys</w:t>
      </w:r>
    </w:p>
    <w:p w14:paraId="6F61AD6D" w14:textId="77777777" w:rsidR="0093603B" w:rsidRPr="008014D7" w:rsidRDefault="00B24C89" w:rsidP="00344249">
      <w:pPr>
        <w:rPr>
          <w:rFonts w:ascii="Times New Roman" w:hAnsi="Times New Roman"/>
          <w:b/>
          <w:sz w:val="24"/>
          <w:szCs w:val="24"/>
        </w:rPr>
      </w:pPr>
      <w:r w:rsidRPr="008014D7">
        <w:rPr>
          <w:rFonts w:ascii="Times New Roman" w:hAnsi="Times New Roman"/>
          <w:b/>
          <w:sz w:val="24"/>
          <w:szCs w:val="24"/>
        </w:rPr>
        <w:t>2</w:t>
      </w:r>
      <w:r w:rsidR="00344249" w:rsidRPr="008014D7">
        <w:rPr>
          <w:rFonts w:ascii="Times New Roman" w:hAnsi="Times New Roman"/>
          <w:b/>
          <w:sz w:val="24"/>
          <w:szCs w:val="24"/>
        </w:rPr>
        <w:t xml:space="preserve">. </w:t>
      </w:r>
      <w:r w:rsidR="00B21C22" w:rsidRPr="008014D7">
        <w:rPr>
          <w:rFonts w:ascii="Times New Roman" w:hAnsi="Times New Roman"/>
          <w:b/>
          <w:sz w:val="24"/>
          <w:szCs w:val="24"/>
        </w:rPr>
        <w:t>Functions</w:t>
      </w:r>
      <w:r w:rsidR="0093603B" w:rsidRPr="008014D7">
        <w:rPr>
          <w:rFonts w:ascii="Times New Roman" w:hAnsi="Times New Roman"/>
          <w:b/>
          <w:sz w:val="24"/>
          <w:szCs w:val="24"/>
        </w:rPr>
        <w:t xml:space="preserve"> in the R package </w:t>
      </w:r>
      <w:r w:rsidR="00666133" w:rsidRPr="008014D7">
        <w:rPr>
          <w:rFonts w:ascii="Times New Roman" w:hAnsi="Times New Roman"/>
          <w:b/>
          <w:sz w:val="24"/>
          <w:szCs w:val="24"/>
        </w:rPr>
        <w:t>‘irtoys’</w:t>
      </w:r>
    </w:p>
    <w:p w14:paraId="1147267C" w14:textId="77777777" w:rsidR="00344249" w:rsidRPr="00DA17BD" w:rsidRDefault="00B21C22" w:rsidP="003A03F8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See the following pages</w:t>
      </w:r>
      <w:r w:rsidR="0093603B">
        <w:rPr>
          <w:rFonts w:ascii="Times New Roman" w:hAnsi="Times New Roman"/>
          <w:sz w:val="24"/>
          <w:szCs w:val="24"/>
        </w:rPr>
        <w:t xml:space="preserve"> of the </w:t>
      </w:r>
      <w:r w:rsidR="00666133" w:rsidRPr="00344249">
        <w:rPr>
          <w:rFonts w:ascii="Times New Roman" w:hAnsi="Times New Roman"/>
          <w:sz w:val="24"/>
          <w:szCs w:val="24"/>
        </w:rPr>
        <w:t>‘</w:t>
      </w:r>
      <w:r w:rsidR="00666133">
        <w:rPr>
          <w:rFonts w:ascii="Times New Roman" w:hAnsi="Times New Roman"/>
          <w:sz w:val="24"/>
          <w:szCs w:val="24"/>
        </w:rPr>
        <w:t>irtoys</w:t>
      </w:r>
      <w:r w:rsidR="00666133" w:rsidRPr="00344249">
        <w:rPr>
          <w:rFonts w:ascii="Times New Roman" w:hAnsi="Times New Roman"/>
          <w:sz w:val="24"/>
          <w:szCs w:val="24"/>
        </w:rPr>
        <w:t>’</w:t>
      </w:r>
      <w:r w:rsidR="00344249">
        <w:rPr>
          <w:rFonts w:ascii="Times New Roman" w:hAnsi="Times New Roman"/>
          <w:sz w:val="24"/>
          <w:szCs w:val="24"/>
        </w:rPr>
        <w:t xml:space="preserve"> </w:t>
      </w:r>
      <w:r w:rsidR="0093603B">
        <w:rPr>
          <w:rFonts w:ascii="Times New Roman" w:hAnsi="Times New Roman"/>
          <w:sz w:val="24"/>
          <w:szCs w:val="24"/>
        </w:rPr>
        <w:t>manual</w:t>
      </w:r>
      <w:r w:rsidR="00344249">
        <w:rPr>
          <w:rFonts w:ascii="Times New Roman" w:hAnsi="Times New Roman"/>
          <w:sz w:val="24"/>
          <w:szCs w:val="24"/>
        </w:rPr>
        <w:t xml:space="preserve"> downloaded from</w:t>
      </w:r>
      <w:r w:rsidR="003A03F8">
        <w:rPr>
          <w:rFonts w:ascii="Times New Roman" w:hAnsi="Times New Roman"/>
          <w:sz w:val="24"/>
          <w:szCs w:val="24"/>
        </w:rPr>
        <w:t xml:space="preserve"> </w:t>
      </w:r>
      <w:r w:rsidR="00DA17BD" w:rsidRPr="00DA17BD">
        <w:rPr>
          <w:rFonts w:ascii="Times New Roman" w:hAnsi="Times New Roman"/>
          <w:sz w:val="24"/>
          <w:szCs w:val="24"/>
        </w:rPr>
        <w:t>http://cran.r-project.org/web/packages/irtoys/irtoys.pdf</w:t>
      </w:r>
      <w:r w:rsidR="003A03F8" w:rsidRPr="00DA17BD">
        <w:rPr>
          <w:rFonts w:ascii="Times New Roman" w:hAnsi="Times New Roman"/>
          <w:sz w:val="24"/>
          <w:szCs w:val="24"/>
        </w:rPr>
        <w:t>.</w:t>
      </w:r>
    </w:p>
    <w:p w14:paraId="719C2E7F" w14:textId="77777777" w:rsidR="00666133" w:rsidRDefault="00B21C22" w:rsidP="00B21C22">
      <w:pPr>
        <w:pStyle w:val="ListParagraph"/>
        <w:numPr>
          <w:ilvl w:val="0"/>
          <w:numId w:val="3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‘est’ function [Estimate item parameters]: pages 7-9</w:t>
      </w:r>
    </w:p>
    <w:p w14:paraId="0FB0BAF8" w14:textId="77777777" w:rsidR="00B21C22" w:rsidRDefault="00B21C22" w:rsidP="00B21C22">
      <w:pPr>
        <w:pStyle w:val="ListParagraph"/>
        <w:numPr>
          <w:ilvl w:val="0"/>
          <w:numId w:val="3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‘</w:t>
      </w:r>
      <w:r w:rsidR="00B26566">
        <w:rPr>
          <w:rFonts w:ascii="Times New Roman" w:hAnsi="Times New Roman"/>
          <w:sz w:val="24"/>
          <w:szCs w:val="24"/>
        </w:rPr>
        <w:t>eap</w:t>
      </w:r>
      <w:r>
        <w:rPr>
          <w:rFonts w:ascii="Times New Roman" w:hAnsi="Times New Roman"/>
          <w:sz w:val="24"/>
          <w:szCs w:val="24"/>
        </w:rPr>
        <w:t>’ function [</w:t>
      </w:r>
      <w:r w:rsidR="00B26566">
        <w:rPr>
          <w:rFonts w:ascii="Times New Roman" w:hAnsi="Times New Roman"/>
          <w:sz w:val="24"/>
          <w:szCs w:val="24"/>
        </w:rPr>
        <w:t>EAP estimation of ability</w:t>
      </w:r>
      <w:r>
        <w:rPr>
          <w:rFonts w:ascii="Times New Roman" w:hAnsi="Times New Roman"/>
          <w:sz w:val="24"/>
          <w:szCs w:val="24"/>
        </w:rPr>
        <w:t>]</w:t>
      </w:r>
      <w:r w:rsidR="00B26566">
        <w:rPr>
          <w:rFonts w:ascii="Times New Roman" w:hAnsi="Times New Roman"/>
          <w:sz w:val="24"/>
          <w:szCs w:val="24"/>
        </w:rPr>
        <w:t>: page 6</w:t>
      </w:r>
    </w:p>
    <w:p w14:paraId="0A018740" w14:textId="77777777" w:rsidR="00B21C22" w:rsidRDefault="009A5C14" w:rsidP="009A5C14">
      <w:pPr>
        <w:pStyle w:val="ListParagraph"/>
        <w:numPr>
          <w:ilvl w:val="0"/>
          <w:numId w:val="3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‘irf’ function [Item response function</w:t>
      </w:r>
      <w:r w:rsidRPr="009A5C14">
        <w:rPr>
          <w:rFonts w:ascii="Times New Roman" w:hAnsi="Times New Roman"/>
          <w:sz w:val="24"/>
          <w:szCs w:val="24"/>
        </w:rPr>
        <w:t>]</w:t>
      </w:r>
      <w:r w:rsidR="00B26566">
        <w:rPr>
          <w:rFonts w:ascii="Times New Roman" w:hAnsi="Times New Roman"/>
          <w:sz w:val="24"/>
          <w:szCs w:val="24"/>
        </w:rPr>
        <w:t>: page</w:t>
      </w:r>
      <w:r w:rsidR="00DA17BD">
        <w:rPr>
          <w:rFonts w:ascii="Times New Roman" w:hAnsi="Times New Roman"/>
          <w:sz w:val="24"/>
          <w:szCs w:val="24"/>
        </w:rPr>
        <w:t>s</w:t>
      </w:r>
      <w:r w:rsidR="00B26566">
        <w:rPr>
          <w:rFonts w:ascii="Times New Roman" w:hAnsi="Times New Roman"/>
          <w:sz w:val="24"/>
          <w:szCs w:val="24"/>
        </w:rPr>
        <w:t xml:space="preserve"> </w:t>
      </w:r>
      <w:r w:rsidR="00DA17BD">
        <w:rPr>
          <w:rFonts w:ascii="Times New Roman" w:hAnsi="Times New Roman"/>
          <w:sz w:val="24"/>
          <w:szCs w:val="24"/>
        </w:rPr>
        <w:t>10-</w:t>
      </w:r>
      <w:r w:rsidR="00B26566">
        <w:rPr>
          <w:rFonts w:ascii="Times New Roman" w:hAnsi="Times New Roman"/>
          <w:sz w:val="24"/>
          <w:szCs w:val="24"/>
        </w:rPr>
        <w:t>11</w:t>
      </w:r>
    </w:p>
    <w:p w14:paraId="77AE5CD7" w14:textId="77777777" w:rsidR="009A5C14" w:rsidRDefault="009A5C14" w:rsidP="009A5C14">
      <w:pPr>
        <w:pStyle w:val="ListParagraph"/>
        <w:numPr>
          <w:ilvl w:val="0"/>
          <w:numId w:val="3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‘plot.irf’ function [A plot method for item response functions]</w:t>
      </w:r>
      <w:r w:rsidR="00DA17BD">
        <w:rPr>
          <w:rFonts w:ascii="Times New Roman" w:hAnsi="Times New Roman"/>
          <w:sz w:val="24"/>
          <w:szCs w:val="24"/>
        </w:rPr>
        <w:t>: page 18</w:t>
      </w:r>
    </w:p>
    <w:p w14:paraId="772CA5F4" w14:textId="77777777" w:rsidR="00362693" w:rsidRDefault="00362693" w:rsidP="009A5C14">
      <w:pPr>
        <w:pStyle w:val="ListParagraph"/>
        <w:numPr>
          <w:ilvl w:val="0"/>
          <w:numId w:val="3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‘plot.iif’ function [A plot method for item information functions]</w:t>
      </w:r>
      <w:r w:rsidR="00DA17BD">
        <w:rPr>
          <w:rFonts w:ascii="Times New Roman" w:hAnsi="Times New Roman"/>
          <w:sz w:val="24"/>
          <w:szCs w:val="24"/>
        </w:rPr>
        <w:t>: page 17</w:t>
      </w:r>
    </w:p>
    <w:p w14:paraId="06E7799B" w14:textId="77777777" w:rsidR="00362693" w:rsidRDefault="00362693" w:rsidP="009A5C14">
      <w:pPr>
        <w:pStyle w:val="ListParagraph"/>
        <w:numPr>
          <w:ilvl w:val="0"/>
          <w:numId w:val="3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‘plot.tif’ function [A plot method for test information functions]</w:t>
      </w:r>
      <w:r w:rsidR="00DA17BD">
        <w:rPr>
          <w:rFonts w:ascii="Times New Roman" w:hAnsi="Times New Roman"/>
          <w:sz w:val="24"/>
          <w:szCs w:val="24"/>
        </w:rPr>
        <w:t>: page 29</w:t>
      </w:r>
    </w:p>
    <w:p w14:paraId="7930DB70" w14:textId="77777777" w:rsidR="004148B9" w:rsidRPr="009A5C14" w:rsidRDefault="004148B9" w:rsidP="009A5C14">
      <w:pPr>
        <w:pStyle w:val="ListParagraph"/>
        <w:numPr>
          <w:ilvl w:val="0"/>
          <w:numId w:val="3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‘scp’ function [Plot observed and predicted scores against ability]: page</w:t>
      </w:r>
      <w:r w:rsidR="00DA17BD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</w:t>
      </w:r>
      <w:r w:rsidR="00DA17BD">
        <w:rPr>
          <w:rFonts w:ascii="Times New Roman" w:hAnsi="Times New Roman"/>
          <w:sz w:val="24"/>
          <w:szCs w:val="24"/>
        </w:rPr>
        <w:t>27-</w:t>
      </w:r>
      <w:r>
        <w:rPr>
          <w:rFonts w:ascii="Times New Roman" w:hAnsi="Times New Roman"/>
          <w:sz w:val="24"/>
          <w:szCs w:val="24"/>
        </w:rPr>
        <w:t>28</w:t>
      </w:r>
    </w:p>
    <w:p w14:paraId="625F575D" w14:textId="77777777" w:rsidR="00B21C22" w:rsidRDefault="00B21C22" w:rsidP="00344249">
      <w:pPr>
        <w:rPr>
          <w:rFonts w:ascii="Times New Roman" w:hAnsi="Times New Roman"/>
          <w:sz w:val="24"/>
          <w:szCs w:val="24"/>
        </w:rPr>
      </w:pPr>
    </w:p>
    <w:p w14:paraId="7EA77867" w14:textId="77777777" w:rsidR="0093603B" w:rsidRPr="00344249" w:rsidRDefault="00344249" w:rsidP="00344249">
      <w:pPr>
        <w:pStyle w:val="ListParagraph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 w:rsidRPr="00344249">
        <w:rPr>
          <w:rFonts w:ascii="Times New Roman" w:hAnsi="Times New Roman"/>
          <w:sz w:val="24"/>
          <w:szCs w:val="24"/>
        </w:rPr>
        <w:t>Example</w:t>
      </w:r>
    </w:p>
    <w:p w14:paraId="79C2FDA7" w14:textId="77777777" w:rsidR="00344249" w:rsidRPr="008014D7" w:rsidRDefault="00666133" w:rsidP="00666133">
      <w:pPr>
        <w:rPr>
          <w:rFonts w:ascii="Times New Roman" w:hAnsi="Times New Roman"/>
          <w:b/>
          <w:sz w:val="24"/>
          <w:szCs w:val="24"/>
        </w:rPr>
      </w:pPr>
      <w:r w:rsidRPr="008014D7">
        <w:rPr>
          <w:rFonts w:ascii="Times New Roman" w:hAnsi="Times New Roman"/>
          <w:b/>
          <w:sz w:val="24"/>
          <w:szCs w:val="24"/>
        </w:rPr>
        <w:t>1.</w:t>
      </w:r>
      <w:r w:rsidR="00A55731" w:rsidRPr="008014D7">
        <w:rPr>
          <w:rFonts w:ascii="Times New Roman" w:hAnsi="Times New Roman"/>
          <w:b/>
          <w:sz w:val="24"/>
          <w:szCs w:val="24"/>
        </w:rPr>
        <w:t xml:space="preserve"> </w:t>
      </w:r>
      <w:r w:rsidRPr="008014D7">
        <w:rPr>
          <w:rFonts w:ascii="Times New Roman" w:hAnsi="Times New Roman"/>
          <w:b/>
          <w:sz w:val="24"/>
          <w:szCs w:val="24"/>
        </w:rPr>
        <w:t xml:space="preserve"> </w:t>
      </w:r>
      <w:r w:rsidR="00A55731" w:rsidRPr="008014D7">
        <w:rPr>
          <w:rFonts w:ascii="Times New Roman" w:hAnsi="Times New Roman"/>
          <w:b/>
          <w:sz w:val="24"/>
          <w:szCs w:val="24"/>
        </w:rPr>
        <w:t>Dataset</w:t>
      </w:r>
    </w:p>
    <w:p w14:paraId="4889E1C9" w14:textId="77777777" w:rsidR="00A55731" w:rsidRDefault="00FD20F6" w:rsidP="0034424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binary.txt</w:t>
      </w:r>
    </w:p>
    <w:p w14:paraId="6CA7A812" w14:textId="77777777" w:rsidR="00FD20F6" w:rsidRDefault="00FD20F6" w:rsidP="00FD20F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25-item, 250-person</w:t>
      </w:r>
    </w:p>
    <w:p w14:paraId="76E7A263" w14:textId="77777777" w:rsidR="00FD20F6" w:rsidRDefault="00FD20F6" w:rsidP="0034424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Codes as 0 or 1</w:t>
      </w:r>
    </w:p>
    <w:p w14:paraId="2F4DA6E1" w14:textId="77777777" w:rsidR="00A66935" w:rsidRDefault="00A66935" w:rsidP="0034424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description: see handout</w:t>
      </w:r>
    </w:p>
    <w:p w14:paraId="5107C367" w14:textId="77777777" w:rsidR="006E3CFB" w:rsidRDefault="004B4671" w:rsidP="0034424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Note: Missing responses can be coded as </w:t>
      </w:r>
      <w:r w:rsidRPr="004B4671">
        <w:rPr>
          <w:rFonts w:ascii="Times New Roman" w:hAnsi="Times New Roman"/>
          <w:b/>
          <w:sz w:val="24"/>
          <w:szCs w:val="24"/>
        </w:rPr>
        <w:t>NA</w:t>
      </w:r>
    </w:p>
    <w:p w14:paraId="31E03311" w14:textId="77777777" w:rsidR="00A55731" w:rsidRDefault="00666133" w:rsidP="00344249">
      <w:pPr>
        <w:rPr>
          <w:rFonts w:ascii="Times New Roman" w:hAnsi="Times New Roman"/>
          <w:b/>
          <w:sz w:val="24"/>
          <w:szCs w:val="24"/>
        </w:rPr>
      </w:pPr>
      <w:r w:rsidRPr="008014D7">
        <w:rPr>
          <w:rFonts w:ascii="Times New Roman" w:hAnsi="Times New Roman"/>
          <w:b/>
          <w:sz w:val="24"/>
          <w:szCs w:val="24"/>
        </w:rPr>
        <w:lastRenderedPageBreak/>
        <w:t xml:space="preserve">2. </w:t>
      </w:r>
      <w:r w:rsidR="00A55731" w:rsidRPr="008014D7">
        <w:rPr>
          <w:rFonts w:ascii="Times New Roman" w:hAnsi="Times New Roman"/>
          <w:b/>
          <w:sz w:val="24"/>
          <w:szCs w:val="24"/>
        </w:rPr>
        <w:t>R Script</w:t>
      </w:r>
    </w:p>
    <w:p w14:paraId="0113D531" w14:textId="77777777" w:rsidR="002551A9" w:rsidRDefault="002551A9" w:rsidP="00344249">
      <w:pPr>
        <w:rPr>
          <w:rFonts w:ascii="Times New Roman" w:hAnsi="Times New Roman"/>
          <w:b/>
          <w:sz w:val="24"/>
          <w:szCs w:val="24"/>
        </w:rPr>
      </w:pPr>
      <w:r w:rsidRPr="002551A9">
        <w:rPr>
          <w:rFonts w:ascii="Times New Roman" w:hAnsi="Times New Roman"/>
          <w:b/>
          <w:sz w:val="24"/>
          <w:szCs w:val="24"/>
          <w:highlight w:val="yellow"/>
        </w:rPr>
        <w:t>Data</w:t>
      </w:r>
    </w:p>
    <w:p w14:paraId="70E66D3F" w14:textId="77777777" w:rsidR="002551A9" w:rsidRDefault="002551A9" w:rsidP="00344249">
      <w:pPr>
        <w:rPr>
          <w:rFonts w:ascii="Times New Roman" w:hAnsi="Times New Roman"/>
          <w:b/>
          <w:sz w:val="24"/>
          <w:szCs w:val="24"/>
        </w:rPr>
      </w:pPr>
      <w:r w:rsidRPr="002551A9">
        <w:rPr>
          <w:rFonts w:ascii="Times New Roman" w:hAnsi="Times New Roman"/>
          <w:b/>
          <w:sz w:val="24"/>
          <w:szCs w:val="24"/>
          <w:highlight w:val="green"/>
        </w:rPr>
        <w:t>Rasch (1PL)</w:t>
      </w:r>
    </w:p>
    <w:p w14:paraId="52FA0FC9" w14:textId="77777777" w:rsidR="002551A9" w:rsidRPr="008014D7" w:rsidRDefault="002551A9" w:rsidP="00344249">
      <w:pPr>
        <w:rPr>
          <w:rFonts w:ascii="Times New Roman" w:hAnsi="Times New Roman"/>
          <w:b/>
          <w:sz w:val="24"/>
          <w:szCs w:val="24"/>
        </w:rPr>
      </w:pPr>
      <w:r w:rsidRPr="002551A9">
        <w:rPr>
          <w:rFonts w:ascii="Times New Roman" w:hAnsi="Times New Roman"/>
          <w:b/>
          <w:sz w:val="24"/>
          <w:szCs w:val="24"/>
          <w:highlight w:val="magenta"/>
        </w:rPr>
        <w:t>2PL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D20F6" w14:paraId="2DBF9144" w14:textId="77777777" w:rsidTr="00CC5E72">
        <w:tc>
          <w:tcPr>
            <w:tcW w:w="9576" w:type="dxa"/>
          </w:tcPr>
          <w:p w14:paraId="5E3C67D0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</w:rPr>
              <w:t>update.packages(ask='irtoys',checkBuilt=TRUE)</w:t>
            </w:r>
          </w:p>
          <w:p w14:paraId="4E676F94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packageVersion("irtoys")</w:t>
            </w:r>
          </w:p>
          <w:p w14:paraId="71305282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</w:rPr>
              <w:t>## Call libraries irtoys and ltem</w:t>
            </w:r>
          </w:p>
          <w:p w14:paraId="65DA4BF2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</w:rPr>
              <w:t>library(irtoys)</w:t>
            </w:r>
          </w:p>
          <w:p w14:paraId="02A07389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library(ltm)</w:t>
            </w:r>
          </w:p>
          <w:p w14:paraId="607D0278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</w:rPr>
              <w:t xml:space="preserve">## </w:t>
            </w:r>
            <w:r>
              <w:rPr>
                <w:rFonts w:ascii="Times New Roman" w:hAnsi="Times New Roman"/>
                <w:sz w:val="24"/>
                <w:szCs w:val="24"/>
              </w:rPr>
              <w:t>Import binary data (binary.txt)</w:t>
            </w:r>
          </w:p>
          <w:p w14:paraId="36D49C2C" w14:textId="68CFFE61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  <w:highlight w:val="yellow"/>
              </w:rPr>
              <w:t>binary</w:t>
            </w:r>
            <w:r w:rsidRPr="002551A9">
              <w:rPr>
                <w:rFonts w:ascii="Times New Roman" w:hAnsi="Times New Roman"/>
                <w:sz w:val="24"/>
                <w:szCs w:val="24"/>
              </w:rPr>
              <w:t xml:space="preserve"> &lt;- re</w:t>
            </w:r>
            <w:r w:rsidR="00D70EFE">
              <w:rPr>
                <w:rFonts w:ascii="Times New Roman" w:hAnsi="Times New Roman"/>
                <w:sz w:val="24"/>
                <w:szCs w:val="24"/>
              </w:rPr>
              <w:t>ad.table("C:/Teaching/IRT I_20</w:t>
            </w:r>
            <w:r w:rsidR="00F55F94">
              <w:rPr>
                <w:rFonts w:ascii="Times New Roman" w:hAnsi="Times New Roman"/>
                <w:sz w:val="24"/>
                <w:szCs w:val="24"/>
              </w:rPr>
              <w:t>2</w:t>
            </w:r>
            <w:r w:rsidR="00E03B6F">
              <w:rPr>
                <w:rFonts w:ascii="Times New Roman" w:hAnsi="Times New Roman"/>
                <w:sz w:val="24"/>
                <w:szCs w:val="24"/>
              </w:rPr>
              <w:t>3</w:t>
            </w:r>
            <w:r w:rsidR="00F55F94">
              <w:rPr>
                <w:rFonts w:ascii="Times New Roman" w:hAnsi="Times New Roman"/>
                <w:sz w:val="24"/>
                <w:szCs w:val="24"/>
              </w:rPr>
              <w:t xml:space="preserve"> Spring</w:t>
            </w:r>
            <w:r w:rsidRPr="002551A9">
              <w:rPr>
                <w:rFonts w:ascii="Times New Roman" w:hAnsi="Times New Roman"/>
                <w:sz w:val="24"/>
                <w:szCs w:val="24"/>
              </w:rPr>
              <w:t>/Labs/Lab 2/binary.txt",header=TRUE)</w:t>
            </w:r>
          </w:p>
          <w:p w14:paraId="15782804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  <w:highlight w:val="yellow"/>
              </w:rPr>
              <w:t>binary</w:t>
            </w:r>
            <w:r>
              <w:rPr>
                <w:rFonts w:ascii="Times New Roman" w:hAnsi="Times New Roman"/>
                <w:sz w:val="24"/>
                <w:szCs w:val="24"/>
              </w:rPr>
              <w:t>[1:10,]</w:t>
            </w:r>
          </w:p>
          <w:p w14:paraId="3DA3E7BD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</w:rPr>
              <w:t>## Fit a Rasch model or 1PL model</w:t>
            </w:r>
          </w:p>
          <w:p w14:paraId="53FDFFAC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</w:rPr>
              <w:t># Item parameter estimates</w:t>
            </w:r>
          </w:p>
          <w:p w14:paraId="5246444C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</w:rPr>
              <w:t>#"rasch"=T, the common value for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discriminations is forced to 1</w:t>
            </w:r>
          </w:p>
          <w:p w14:paraId="6CB6F724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  <w:highlight w:val="green"/>
              </w:rPr>
              <w:t>Rasch</w:t>
            </w:r>
            <w:r w:rsidRPr="002551A9">
              <w:rPr>
                <w:rFonts w:ascii="Times New Roman" w:hAnsi="Times New Roman"/>
                <w:sz w:val="24"/>
                <w:szCs w:val="24"/>
              </w:rPr>
              <w:t xml:space="preserve"> &lt;- est(</w:t>
            </w:r>
            <w:r w:rsidRPr="002551A9">
              <w:rPr>
                <w:rFonts w:ascii="Times New Roman" w:hAnsi="Times New Roman"/>
                <w:sz w:val="24"/>
                <w:szCs w:val="24"/>
                <w:highlight w:val="yellow"/>
              </w:rPr>
              <w:t>binary</w:t>
            </w:r>
            <w:r w:rsidRPr="002551A9">
              <w:rPr>
                <w:rFonts w:ascii="Times New Roman" w:hAnsi="Times New Roman"/>
                <w:sz w:val="24"/>
                <w:szCs w:val="24"/>
              </w:rPr>
              <w:t>,model="1PL",engine="ltm",rasch=TRUE)</w:t>
            </w:r>
          </w:p>
          <w:p w14:paraId="4234109F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  <w:highlight w:val="green"/>
              </w:rPr>
              <w:t>Rasch</w:t>
            </w:r>
          </w:p>
          <w:p w14:paraId="626E7701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  <w:highlight w:val="green"/>
              </w:rPr>
              <w:t>Rasch</w:t>
            </w:r>
            <w:r w:rsidRPr="002551A9">
              <w:rPr>
                <w:rFonts w:ascii="Times New Roman" w:hAnsi="Times New Roman"/>
                <w:sz w:val="24"/>
                <w:szCs w:val="24"/>
              </w:rPr>
              <w:t xml:space="preserve"> &lt;- est(</w:t>
            </w:r>
            <w:r w:rsidRPr="002551A9">
              <w:rPr>
                <w:rFonts w:ascii="Times New Roman" w:hAnsi="Times New Roman"/>
                <w:sz w:val="24"/>
                <w:szCs w:val="24"/>
                <w:highlight w:val="yellow"/>
              </w:rPr>
              <w:t>binary</w:t>
            </w:r>
            <w:r w:rsidRPr="002551A9">
              <w:rPr>
                <w:rFonts w:ascii="Times New Roman" w:hAnsi="Times New Roman"/>
                <w:sz w:val="24"/>
                <w:szCs w:val="24"/>
              </w:rPr>
              <w:t>, model="1PL", engine="ltm")</w:t>
            </w:r>
          </w:p>
          <w:p w14:paraId="42D859FF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  <w:highlight w:val="green"/>
              </w:rPr>
              <w:t>Rasch</w:t>
            </w:r>
          </w:p>
          <w:p w14:paraId="0101766A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</w:rPr>
              <w:t># Person scores</w:t>
            </w:r>
          </w:p>
          <w:p w14:paraId="30286DC4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</w:rPr>
              <w:t>Rasch.th &lt;- eap(resp=</w:t>
            </w:r>
            <w:r w:rsidRPr="002551A9">
              <w:rPr>
                <w:rFonts w:ascii="Times New Roman" w:hAnsi="Times New Roman"/>
                <w:sz w:val="24"/>
                <w:szCs w:val="24"/>
                <w:highlight w:val="yellow"/>
              </w:rPr>
              <w:t>binary</w:t>
            </w:r>
            <w:r w:rsidRPr="002551A9">
              <w:rPr>
                <w:rFonts w:ascii="Times New Roman" w:hAnsi="Times New Roman"/>
                <w:sz w:val="24"/>
                <w:szCs w:val="24"/>
              </w:rPr>
              <w:t>,ip=</w:t>
            </w:r>
            <w:r w:rsidRPr="002551A9">
              <w:rPr>
                <w:rFonts w:ascii="Times New Roman" w:hAnsi="Times New Roman"/>
                <w:sz w:val="24"/>
                <w:szCs w:val="24"/>
                <w:highlight w:val="green"/>
              </w:rPr>
              <w:t>Rasch</w:t>
            </w:r>
            <w:r w:rsidRPr="002551A9">
              <w:rPr>
                <w:rFonts w:ascii="Times New Roman" w:hAnsi="Times New Roman"/>
                <w:sz w:val="24"/>
                <w:szCs w:val="24"/>
              </w:rPr>
              <w:t>$est,qu=normal.qu())</w:t>
            </w:r>
          </w:p>
          <w:p w14:paraId="1A07C6F5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Rasch.th</w:t>
            </w:r>
          </w:p>
          <w:p w14:paraId="3768604F" w14:textId="29A15C50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</w:rPr>
              <w:t>write.table(Rasch</w:t>
            </w:r>
            <w:r w:rsidR="00B56319">
              <w:rPr>
                <w:rFonts w:ascii="Times New Roman" w:hAnsi="Times New Roman"/>
                <w:sz w:val="24"/>
                <w:szCs w:val="24"/>
              </w:rPr>
              <w:t>.th,file="C:/Teaching/</w:t>
            </w:r>
            <w:r w:rsidR="00E5044E">
              <w:rPr>
                <w:rFonts w:ascii="Times New Roman" w:hAnsi="Times New Roman"/>
                <w:sz w:val="24"/>
                <w:szCs w:val="24"/>
              </w:rPr>
              <w:t xml:space="preserve"> IRT I_202</w:t>
            </w:r>
            <w:r w:rsidR="00943722">
              <w:rPr>
                <w:rFonts w:ascii="Times New Roman" w:hAnsi="Times New Roman"/>
                <w:sz w:val="24"/>
                <w:szCs w:val="24"/>
              </w:rPr>
              <w:t>2</w:t>
            </w:r>
            <w:r w:rsidR="00E5044E">
              <w:rPr>
                <w:rFonts w:ascii="Times New Roman" w:hAnsi="Times New Roman"/>
                <w:sz w:val="24"/>
                <w:szCs w:val="24"/>
              </w:rPr>
              <w:t xml:space="preserve"> Spring</w:t>
            </w:r>
            <w:r w:rsidR="00E5044E" w:rsidRPr="002551A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551A9">
              <w:rPr>
                <w:rFonts w:ascii="Times New Roman" w:hAnsi="Times New Roman"/>
                <w:sz w:val="24"/>
                <w:szCs w:val="24"/>
              </w:rPr>
              <w:t>/Labs/L</w:t>
            </w:r>
            <w:r>
              <w:rPr>
                <w:rFonts w:ascii="Times New Roman" w:hAnsi="Times New Roman"/>
                <w:sz w:val="24"/>
                <w:szCs w:val="24"/>
              </w:rPr>
              <w:t>ab 2/Rasch_Score.txt",sep="\t")</w:t>
            </w:r>
          </w:p>
          <w:p w14:paraId="3A439AD7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</w:rPr>
              <w:t># Wright Map with a "ltm" library</w:t>
            </w:r>
          </w:p>
          <w:p w14:paraId="4E980E0F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</w:rPr>
              <w:lastRenderedPageBreak/>
              <w:t>fsc &lt;- factor.scores(rasch(</w:t>
            </w:r>
            <w:r w:rsidRPr="002551A9">
              <w:rPr>
                <w:rFonts w:ascii="Times New Roman" w:hAnsi="Times New Roman"/>
                <w:sz w:val="24"/>
                <w:szCs w:val="24"/>
                <w:highlight w:val="yellow"/>
              </w:rPr>
              <w:t>binary</w:t>
            </w:r>
            <w:r w:rsidRPr="002551A9">
              <w:rPr>
                <w:rFonts w:ascii="Times New Roman" w:hAnsi="Times New Roman"/>
                <w:sz w:val="24"/>
                <w:szCs w:val="24"/>
              </w:rPr>
              <w:t>))</w:t>
            </w:r>
          </w:p>
          <w:p w14:paraId="3A603B21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</w:rPr>
              <w:t>plot(fsc,include.items=TRUE)</w:t>
            </w:r>
          </w:p>
          <w:p w14:paraId="18C92720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7EEAAB2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</w:rPr>
              <w:t># Item response function: P_ji</w:t>
            </w:r>
          </w:p>
          <w:p w14:paraId="1A177816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</w:rPr>
              <w:t>irf(</w:t>
            </w:r>
            <w:r w:rsidRPr="002551A9">
              <w:rPr>
                <w:rFonts w:ascii="Times New Roman" w:hAnsi="Times New Roman"/>
                <w:sz w:val="24"/>
                <w:szCs w:val="24"/>
                <w:highlight w:val="green"/>
              </w:rPr>
              <w:t>Rasch</w:t>
            </w:r>
            <w:r w:rsidRPr="002551A9">
              <w:rPr>
                <w:rFonts w:ascii="Times New Roman" w:hAnsi="Times New Roman"/>
                <w:sz w:val="24"/>
                <w:szCs w:val="24"/>
              </w:rPr>
              <w:t>$est[1,]) # For Item 1</w:t>
            </w:r>
          </w:p>
          <w:p w14:paraId="11669C91" w14:textId="77777777" w:rsid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</w:rPr>
              <w:t>ir</w:t>
            </w:r>
            <w:r>
              <w:rPr>
                <w:rFonts w:ascii="Times New Roman" w:hAnsi="Times New Roman"/>
                <w:sz w:val="24"/>
                <w:szCs w:val="24"/>
              </w:rPr>
              <w:t>f(</w:t>
            </w:r>
            <w:r w:rsidRPr="002551A9">
              <w:rPr>
                <w:rFonts w:ascii="Times New Roman" w:hAnsi="Times New Roman"/>
                <w:sz w:val="24"/>
                <w:szCs w:val="24"/>
                <w:highlight w:val="green"/>
              </w:rPr>
              <w:t>Rasch</w:t>
            </w:r>
            <w:r>
              <w:rPr>
                <w:rFonts w:ascii="Times New Roman" w:hAnsi="Times New Roman"/>
                <w:sz w:val="24"/>
                <w:szCs w:val="24"/>
              </w:rPr>
              <w:t>$est[,]) # For all items</w:t>
            </w:r>
          </w:p>
          <w:p w14:paraId="28911F79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27132A8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</w:rPr>
              <w:t># Item characteristic curves</w:t>
            </w:r>
          </w:p>
          <w:p w14:paraId="2BB13EBC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</w:rPr>
              <w:t>plot(irf(</w:t>
            </w:r>
            <w:r w:rsidRPr="002551A9">
              <w:rPr>
                <w:rFonts w:ascii="Times New Roman" w:hAnsi="Times New Roman"/>
                <w:sz w:val="24"/>
                <w:szCs w:val="24"/>
                <w:highlight w:val="green"/>
              </w:rPr>
              <w:t>Rasch</w:t>
            </w:r>
            <w:r w:rsidRPr="002551A9">
              <w:rPr>
                <w:rFonts w:ascii="Times New Roman" w:hAnsi="Times New Roman"/>
                <w:sz w:val="24"/>
                <w:szCs w:val="24"/>
              </w:rPr>
              <w:t>$est[c(1),]),label=TRUE) # Plot item response function for item 1</w:t>
            </w:r>
          </w:p>
          <w:p w14:paraId="49C074C2" w14:textId="77777777" w:rsid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</w:rPr>
              <w:t>plot(irf(</w:t>
            </w:r>
            <w:r w:rsidRPr="002551A9">
              <w:rPr>
                <w:rFonts w:ascii="Times New Roman" w:hAnsi="Times New Roman"/>
                <w:sz w:val="24"/>
                <w:szCs w:val="24"/>
                <w:highlight w:val="green"/>
              </w:rPr>
              <w:t>Rasch</w:t>
            </w:r>
            <w:r w:rsidRPr="002551A9">
              <w:rPr>
                <w:rFonts w:ascii="Times New Roman" w:hAnsi="Times New Roman"/>
                <w:sz w:val="24"/>
                <w:szCs w:val="24"/>
              </w:rPr>
              <w:t xml:space="preserve">$est),label=TRUE) # Plot item </w:t>
            </w:r>
            <w:r>
              <w:rPr>
                <w:rFonts w:ascii="Times New Roman" w:hAnsi="Times New Roman"/>
                <w:sz w:val="24"/>
                <w:szCs w:val="24"/>
              </w:rPr>
              <w:t>response function for all items</w:t>
            </w:r>
          </w:p>
          <w:p w14:paraId="774C14BC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CC45D78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</w:rPr>
              <w:t># Test charactersitic curves (IRT true scores)</w:t>
            </w:r>
          </w:p>
          <w:p w14:paraId="54429118" w14:textId="77777777" w:rsid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</w:rPr>
              <w:t>scp(binary,</w:t>
            </w:r>
            <w:r w:rsidRPr="002551A9">
              <w:rPr>
                <w:rFonts w:ascii="Times New Roman" w:hAnsi="Times New Roman"/>
                <w:sz w:val="24"/>
                <w:szCs w:val="24"/>
                <w:highlight w:val="green"/>
              </w:rPr>
              <w:t>Rasch</w:t>
            </w:r>
            <w:r w:rsidRPr="002551A9">
              <w:rPr>
                <w:rFonts w:ascii="Times New Roman" w:hAnsi="Times New Roman"/>
                <w:sz w:val="24"/>
                <w:szCs w:val="24"/>
              </w:rPr>
              <w:t>$est) #The observ</w:t>
            </w:r>
            <w:r>
              <w:rPr>
                <w:rFonts w:ascii="Times New Roman" w:hAnsi="Times New Roman"/>
                <w:sz w:val="24"/>
                <w:szCs w:val="24"/>
              </w:rPr>
              <w:t>ed sum scores are shown in red.</w:t>
            </w:r>
          </w:p>
          <w:p w14:paraId="18C53105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FF6447D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</w:rPr>
              <w:t># Item information curve</w:t>
            </w:r>
          </w:p>
          <w:p w14:paraId="05AE47AE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</w:rPr>
              <w:t>Rasch_iif &lt;- iif(</w:t>
            </w:r>
            <w:r w:rsidRPr="002551A9">
              <w:rPr>
                <w:rFonts w:ascii="Times New Roman" w:hAnsi="Times New Roman"/>
                <w:sz w:val="24"/>
                <w:szCs w:val="24"/>
                <w:highlight w:val="green"/>
              </w:rPr>
              <w:t>Rasch</w:t>
            </w:r>
            <w:r w:rsidRPr="002551A9">
              <w:rPr>
                <w:rFonts w:ascii="Times New Roman" w:hAnsi="Times New Roman"/>
                <w:sz w:val="24"/>
                <w:szCs w:val="24"/>
              </w:rPr>
              <w:t>$est)</w:t>
            </w:r>
          </w:p>
          <w:p w14:paraId="0A0090A4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</w:rPr>
              <w:t>plot(iif(</w:t>
            </w:r>
            <w:r w:rsidRPr="002551A9">
              <w:rPr>
                <w:rFonts w:ascii="Times New Roman" w:hAnsi="Times New Roman"/>
                <w:sz w:val="24"/>
                <w:szCs w:val="24"/>
                <w:highlight w:val="green"/>
              </w:rPr>
              <w:t>Rasch</w:t>
            </w:r>
            <w:r w:rsidRPr="002551A9">
              <w:rPr>
                <w:rFonts w:ascii="Times New Roman" w:hAnsi="Times New Roman"/>
                <w:sz w:val="24"/>
                <w:szCs w:val="24"/>
              </w:rPr>
              <w:t>$est[c(1),]),label=TRUE) # Plot item information function for item 1</w:t>
            </w:r>
          </w:p>
          <w:p w14:paraId="52B9A06B" w14:textId="77777777" w:rsid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</w:rPr>
              <w:t>plot(iif(</w:t>
            </w:r>
            <w:r w:rsidRPr="002551A9">
              <w:rPr>
                <w:rFonts w:ascii="Times New Roman" w:hAnsi="Times New Roman"/>
                <w:sz w:val="24"/>
                <w:szCs w:val="24"/>
                <w:highlight w:val="green"/>
              </w:rPr>
              <w:t>Rasch</w:t>
            </w:r>
            <w:r w:rsidRPr="002551A9">
              <w:rPr>
                <w:rFonts w:ascii="Times New Roman" w:hAnsi="Times New Roman"/>
                <w:sz w:val="24"/>
                <w:szCs w:val="24"/>
              </w:rPr>
              <w:t>$est),label=TRUE) # Plot item inf</w:t>
            </w:r>
            <w:r>
              <w:rPr>
                <w:rFonts w:ascii="Times New Roman" w:hAnsi="Times New Roman"/>
                <w:sz w:val="24"/>
                <w:szCs w:val="24"/>
              </w:rPr>
              <w:t>ormation function for all items</w:t>
            </w:r>
          </w:p>
          <w:p w14:paraId="364C1598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FE53134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</w:rPr>
              <w:t># Test information curve</w:t>
            </w:r>
          </w:p>
          <w:p w14:paraId="369D4838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</w:rPr>
              <w:t>plot(tif(</w:t>
            </w:r>
            <w:r w:rsidRPr="002551A9">
              <w:rPr>
                <w:rFonts w:ascii="Times New Roman" w:hAnsi="Times New Roman"/>
                <w:sz w:val="24"/>
                <w:szCs w:val="24"/>
                <w:highlight w:val="green"/>
              </w:rPr>
              <w:t>Rasch</w:t>
            </w:r>
            <w:r w:rsidRPr="002551A9">
              <w:rPr>
                <w:rFonts w:ascii="Times New Roman" w:hAnsi="Times New Roman"/>
                <w:sz w:val="24"/>
                <w:szCs w:val="24"/>
              </w:rPr>
              <w:t>$est),label=TRUE) # Plot test information function</w:t>
            </w:r>
          </w:p>
          <w:p w14:paraId="4AE86C40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18DC045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## Fit a 2PL model</w:t>
            </w:r>
          </w:p>
          <w:p w14:paraId="4615FBEB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</w:rPr>
              <w:t># Item parameter estimates</w:t>
            </w:r>
          </w:p>
          <w:p w14:paraId="546E52F1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  <w:highlight w:val="magenta"/>
              </w:rPr>
              <w:t>Two</w:t>
            </w:r>
            <w:r w:rsidRPr="002551A9">
              <w:rPr>
                <w:rFonts w:ascii="Times New Roman" w:hAnsi="Times New Roman"/>
                <w:sz w:val="24"/>
                <w:szCs w:val="24"/>
              </w:rPr>
              <w:t xml:space="preserve"> &lt;- est(</w:t>
            </w:r>
            <w:r w:rsidRPr="002551A9">
              <w:rPr>
                <w:rFonts w:ascii="Times New Roman" w:hAnsi="Times New Roman"/>
                <w:sz w:val="24"/>
                <w:szCs w:val="24"/>
                <w:highlight w:val="yellow"/>
              </w:rPr>
              <w:t>binary</w:t>
            </w:r>
            <w:r w:rsidRPr="002551A9">
              <w:rPr>
                <w:rFonts w:ascii="Times New Roman" w:hAnsi="Times New Roman"/>
                <w:sz w:val="24"/>
                <w:szCs w:val="24"/>
              </w:rPr>
              <w:t>,model="2PL",engine="ltm")</w:t>
            </w:r>
          </w:p>
          <w:p w14:paraId="2770C8F6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  <w:highlight w:val="magenta"/>
              </w:rPr>
              <w:lastRenderedPageBreak/>
              <w:t>Two</w:t>
            </w:r>
          </w:p>
          <w:p w14:paraId="2CDA3DF1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B86FF59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</w:rPr>
              <w:t># 2PL person scores</w:t>
            </w:r>
          </w:p>
          <w:p w14:paraId="14FEC709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</w:rPr>
              <w:t>Th &lt;- eap(resp=</w:t>
            </w:r>
            <w:r w:rsidRPr="002551A9">
              <w:rPr>
                <w:rFonts w:ascii="Times New Roman" w:hAnsi="Times New Roman"/>
                <w:sz w:val="24"/>
                <w:szCs w:val="24"/>
                <w:highlight w:val="yellow"/>
              </w:rPr>
              <w:t>binary</w:t>
            </w:r>
            <w:r>
              <w:rPr>
                <w:rFonts w:ascii="Times New Roman" w:hAnsi="Times New Roman"/>
                <w:sz w:val="24"/>
                <w:szCs w:val="24"/>
              </w:rPr>
              <w:t>, ip=</w:t>
            </w:r>
            <w:r w:rsidRPr="002551A9">
              <w:rPr>
                <w:rFonts w:ascii="Times New Roman" w:hAnsi="Times New Roman"/>
                <w:sz w:val="24"/>
                <w:szCs w:val="24"/>
                <w:highlight w:val="magenta"/>
              </w:rPr>
              <w:t>Two</w:t>
            </w:r>
            <w:r>
              <w:rPr>
                <w:rFonts w:ascii="Times New Roman" w:hAnsi="Times New Roman"/>
                <w:sz w:val="24"/>
                <w:szCs w:val="24"/>
              </w:rPr>
              <w:t>$est, qu=normal.qu())</w:t>
            </w:r>
          </w:p>
          <w:p w14:paraId="0D26659C" w14:textId="6382F3AA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</w:rPr>
              <w:t>write.table(</w:t>
            </w:r>
            <w:r w:rsidR="002D7D30">
              <w:rPr>
                <w:rFonts w:ascii="Times New Roman" w:hAnsi="Times New Roman"/>
                <w:sz w:val="24"/>
                <w:szCs w:val="24"/>
              </w:rPr>
              <w:t>Th,file="C:/Teaching/</w:t>
            </w:r>
            <w:r w:rsidR="00E5044E">
              <w:rPr>
                <w:rFonts w:ascii="Times New Roman" w:hAnsi="Times New Roman"/>
                <w:sz w:val="24"/>
                <w:szCs w:val="24"/>
              </w:rPr>
              <w:t xml:space="preserve"> IRT I_202</w:t>
            </w:r>
            <w:r w:rsidR="00E03B6F">
              <w:rPr>
                <w:rFonts w:ascii="Times New Roman" w:hAnsi="Times New Roman"/>
                <w:sz w:val="24"/>
                <w:szCs w:val="24"/>
              </w:rPr>
              <w:t>3</w:t>
            </w:r>
            <w:r w:rsidR="00E5044E">
              <w:rPr>
                <w:rFonts w:ascii="Times New Roman" w:hAnsi="Times New Roman"/>
                <w:sz w:val="24"/>
                <w:szCs w:val="24"/>
              </w:rPr>
              <w:t xml:space="preserve"> Spring</w:t>
            </w:r>
            <w:r w:rsidR="00E5044E" w:rsidRPr="002551A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551A9">
              <w:rPr>
                <w:rFonts w:ascii="Times New Roman" w:hAnsi="Times New Roman"/>
                <w:sz w:val="24"/>
                <w:szCs w:val="24"/>
              </w:rPr>
              <w:t>/Labs</w:t>
            </w:r>
            <w:r>
              <w:rPr>
                <w:rFonts w:ascii="Times New Roman" w:hAnsi="Times New Roman"/>
                <w:sz w:val="24"/>
                <w:szCs w:val="24"/>
              </w:rPr>
              <w:t>/Lab 2/2PL_Score.txt",sep="\t")</w:t>
            </w:r>
          </w:p>
          <w:p w14:paraId="1514D423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</w:rPr>
              <w:t># Item response function: P_ji</w:t>
            </w:r>
          </w:p>
          <w:p w14:paraId="5B1AFA9C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</w:rPr>
              <w:t>irf(</w:t>
            </w:r>
            <w:r w:rsidRPr="002551A9">
              <w:rPr>
                <w:rFonts w:ascii="Times New Roman" w:hAnsi="Times New Roman"/>
                <w:sz w:val="24"/>
                <w:szCs w:val="24"/>
                <w:highlight w:val="magenta"/>
              </w:rPr>
              <w:t>Two</w:t>
            </w:r>
            <w:r w:rsidRPr="002551A9">
              <w:rPr>
                <w:rFonts w:ascii="Times New Roman" w:hAnsi="Times New Roman"/>
                <w:sz w:val="24"/>
                <w:szCs w:val="24"/>
              </w:rPr>
              <w:t>$est[1,]) # For Item 1</w:t>
            </w:r>
          </w:p>
          <w:p w14:paraId="350D1FD8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</w:rPr>
              <w:t>irf(</w:t>
            </w:r>
            <w:r w:rsidRPr="002551A9">
              <w:rPr>
                <w:rFonts w:ascii="Times New Roman" w:hAnsi="Times New Roman"/>
                <w:sz w:val="24"/>
                <w:szCs w:val="24"/>
                <w:highlight w:val="magenta"/>
              </w:rPr>
              <w:t>Two</w:t>
            </w:r>
            <w:r>
              <w:rPr>
                <w:rFonts w:ascii="Times New Roman" w:hAnsi="Times New Roman"/>
                <w:sz w:val="24"/>
                <w:szCs w:val="24"/>
              </w:rPr>
              <w:t>$est[,]) # For all items</w:t>
            </w:r>
          </w:p>
          <w:p w14:paraId="538B6DE5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</w:rPr>
              <w:t># Item characteristic curves</w:t>
            </w:r>
          </w:p>
          <w:p w14:paraId="2703CE86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</w:rPr>
              <w:t>plot(irf(</w:t>
            </w:r>
            <w:r w:rsidRPr="002551A9">
              <w:rPr>
                <w:rFonts w:ascii="Times New Roman" w:hAnsi="Times New Roman"/>
                <w:sz w:val="24"/>
                <w:szCs w:val="24"/>
                <w:highlight w:val="magenta"/>
              </w:rPr>
              <w:t>Two</w:t>
            </w:r>
            <w:r w:rsidRPr="002551A9">
              <w:rPr>
                <w:rFonts w:ascii="Times New Roman" w:hAnsi="Times New Roman"/>
                <w:sz w:val="24"/>
                <w:szCs w:val="24"/>
              </w:rPr>
              <w:t>$est[c(1),]),label=TRUE) # Plot item response function for item 1</w:t>
            </w:r>
          </w:p>
          <w:p w14:paraId="5816A679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</w:rPr>
              <w:t>plot(irf(</w:t>
            </w:r>
            <w:r w:rsidRPr="002551A9">
              <w:rPr>
                <w:rFonts w:ascii="Times New Roman" w:hAnsi="Times New Roman"/>
                <w:sz w:val="24"/>
                <w:szCs w:val="24"/>
                <w:highlight w:val="magenta"/>
              </w:rPr>
              <w:t>Two</w:t>
            </w:r>
            <w:r w:rsidRPr="002551A9">
              <w:rPr>
                <w:rFonts w:ascii="Times New Roman" w:hAnsi="Times New Roman"/>
                <w:sz w:val="24"/>
                <w:szCs w:val="24"/>
              </w:rPr>
              <w:t xml:space="preserve">$est),label=TRUE) # Plot item </w:t>
            </w:r>
            <w:r>
              <w:rPr>
                <w:rFonts w:ascii="Times New Roman" w:hAnsi="Times New Roman"/>
                <w:sz w:val="24"/>
                <w:szCs w:val="24"/>
              </w:rPr>
              <w:t>response function for all items</w:t>
            </w:r>
          </w:p>
          <w:p w14:paraId="77FD47D8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</w:rPr>
              <w:t># Test charactersitic curves (IRT true scores)</w:t>
            </w:r>
          </w:p>
          <w:p w14:paraId="4ABA2C25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</w:rPr>
              <w:t>scp(</w:t>
            </w:r>
            <w:r w:rsidRPr="002551A9">
              <w:rPr>
                <w:rFonts w:ascii="Times New Roman" w:hAnsi="Times New Roman"/>
                <w:sz w:val="24"/>
                <w:szCs w:val="24"/>
                <w:highlight w:val="yellow"/>
              </w:rPr>
              <w:t>binary</w:t>
            </w:r>
            <w:r w:rsidRPr="002551A9">
              <w:rPr>
                <w:rFonts w:ascii="Times New Roman" w:hAnsi="Times New Roman"/>
                <w:sz w:val="24"/>
                <w:szCs w:val="24"/>
              </w:rPr>
              <w:t>,</w:t>
            </w:r>
            <w:r w:rsidRPr="002551A9">
              <w:rPr>
                <w:rFonts w:ascii="Times New Roman" w:hAnsi="Times New Roman"/>
                <w:sz w:val="24"/>
                <w:szCs w:val="24"/>
                <w:highlight w:val="magenta"/>
              </w:rPr>
              <w:t>Two</w:t>
            </w:r>
            <w:r w:rsidRPr="002551A9">
              <w:rPr>
                <w:rFonts w:ascii="Times New Roman" w:hAnsi="Times New Roman"/>
                <w:sz w:val="24"/>
                <w:szCs w:val="24"/>
              </w:rPr>
              <w:t>$est) #The observ</w:t>
            </w:r>
            <w:r>
              <w:rPr>
                <w:rFonts w:ascii="Times New Roman" w:hAnsi="Times New Roman"/>
                <w:sz w:val="24"/>
                <w:szCs w:val="24"/>
              </w:rPr>
              <w:t>ed sum scores are shown in red.</w:t>
            </w:r>
          </w:p>
          <w:p w14:paraId="633C58E3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# Item information curve</w:t>
            </w:r>
          </w:p>
          <w:p w14:paraId="1D2AE751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</w:rPr>
              <w:t>Two_iif &lt;- iif(</w:t>
            </w:r>
            <w:r w:rsidRPr="002551A9">
              <w:rPr>
                <w:rFonts w:ascii="Times New Roman" w:hAnsi="Times New Roman"/>
                <w:sz w:val="24"/>
                <w:szCs w:val="24"/>
                <w:highlight w:val="magenta"/>
              </w:rPr>
              <w:t>Two</w:t>
            </w:r>
            <w:r w:rsidRPr="002551A9">
              <w:rPr>
                <w:rFonts w:ascii="Times New Roman" w:hAnsi="Times New Roman"/>
                <w:sz w:val="24"/>
                <w:szCs w:val="24"/>
              </w:rPr>
              <w:t>$est)</w:t>
            </w:r>
          </w:p>
          <w:p w14:paraId="11F8C2A7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</w:rPr>
              <w:t>plot(iif(</w:t>
            </w:r>
            <w:r w:rsidRPr="002551A9">
              <w:rPr>
                <w:rFonts w:ascii="Times New Roman" w:hAnsi="Times New Roman"/>
                <w:sz w:val="24"/>
                <w:szCs w:val="24"/>
                <w:highlight w:val="magenta"/>
              </w:rPr>
              <w:t>Two</w:t>
            </w:r>
            <w:r w:rsidRPr="002551A9">
              <w:rPr>
                <w:rFonts w:ascii="Times New Roman" w:hAnsi="Times New Roman"/>
                <w:sz w:val="24"/>
                <w:szCs w:val="24"/>
              </w:rPr>
              <w:t>$est[c(1),]),label=TRUE) # Plot item information function for item 1</w:t>
            </w:r>
          </w:p>
          <w:p w14:paraId="0F504B4D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</w:rPr>
              <w:t>plot(iif(</w:t>
            </w:r>
            <w:r w:rsidRPr="002551A9">
              <w:rPr>
                <w:rFonts w:ascii="Times New Roman" w:hAnsi="Times New Roman"/>
                <w:sz w:val="24"/>
                <w:szCs w:val="24"/>
                <w:highlight w:val="magenta"/>
              </w:rPr>
              <w:t>Two</w:t>
            </w:r>
            <w:r w:rsidRPr="002551A9">
              <w:rPr>
                <w:rFonts w:ascii="Times New Roman" w:hAnsi="Times New Roman"/>
                <w:sz w:val="24"/>
                <w:szCs w:val="24"/>
              </w:rPr>
              <w:t>$est),label=TRUE) # Plot item inf</w:t>
            </w:r>
            <w:r>
              <w:rPr>
                <w:rFonts w:ascii="Times New Roman" w:hAnsi="Times New Roman"/>
                <w:sz w:val="24"/>
                <w:szCs w:val="24"/>
              </w:rPr>
              <w:t>ormation function for all items</w:t>
            </w:r>
          </w:p>
          <w:p w14:paraId="16657928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</w:rPr>
              <w:t># Test information curve</w:t>
            </w:r>
          </w:p>
          <w:p w14:paraId="4DE59F24" w14:textId="77777777" w:rsid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</w:rPr>
              <w:t>plot(tif(</w:t>
            </w:r>
            <w:r w:rsidRPr="002551A9">
              <w:rPr>
                <w:rFonts w:ascii="Times New Roman" w:hAnsi="Times New Roman"/>
                <w:sz w:val="24"/>
                <w:szCs w:val="24"/>
                <w:highlight w:val="magenta"/>
              </w:rPr>
              <w:t>Two</w:t>
            </w:r>
            <w:r w:rsidRPr="002551A9">
              <w:rPr>
                <w:rFonts w:ascii="Times New Roman" w:hAnsi="Times New Roman"/>
                <w:sz w:val="24"/>
                <w:szCs w:val="24"/>
              </w:rPr>
              <w:t>$est),label=TRUE) #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Plot test information function</w:t>
            </w:r>
          </w:p>
          <w:p w14:paraId="7D16F6F9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50DB8EC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## Fit a 3PL model</w:t>
            </w:r>
          </w:p>
          <w:p w14:paraId="2A7C295A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</w:rPr>
              <w:t># Item parameter estimates: There is a covergence problem for the 3PL.</w:t>
            </w:r>
          </w:p>
          <w:p w14:paraId="784B1FA8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</w:rPr>
              <w:t>Three &lt;- est(</w:t>
            </w:r>
            <w:r w:rsidRPr="002551A9">
              <w:rPr>
                <w:rFonts w:ascii="Times New Roman" w:hAnsi="Times New Roman"/>
                <w:sz w:val="24"/>
                <w:szCs w:val="24"/>
                <w:highlight w:val="yellow"/>
              </w:rPr>
              <w:t>binary</w:t>
            </w:r>
            <w:r w:rsidRPr="002551A9">
              <w:rPr>
                <w:rFonts w:ascii="Times New Roman" w:hAnsi="Times New Roman"/>
                <w:sz w:val="24"/>
                <w:szCs w:val="24"/>
              </w:rPr>
              <w:t>,model="3PL",engine="ltm")</w:t>
            </w:r>
          </w:p>
          <w:p w14:paraId="750A788C" w14:textId="77777777" w:rsidR="00FD20F6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</w:rPr>
              <w:t>Three</w:t>
            </w:r>
          </w:p>
        </w:tc>
      </w:tr>
    </w:tbl>
    <w:p w14:paraId="2934A1AA" w14:textId="77777777" w:rsidR="00FD20F6" w:rsidRDefault="00FD20F6" w:rsidP="00FD20F6">
      <w:pPr>
        <w:rPr>
          <w:rFonts w:ascii="Times New Roman" w:hAnsi="Times New Roman"/>
          <w:sz w:val="24"/>
          <w:szCs w:val="24"/>
        </w:rPr>
      </w:pPr>
    </w:p>
    <w:p w14:paraId="7B1E7FEF" w14:textId="77777777" w:rsidR="00A55731" w:rsidRDefault="00666133" w:rsidP="00344249">
      <w:pPr>
        <w:rPr>
          <w:rFonts w:ascii="Times New Roman" w:hAnsi="Times New Roman"/>
          <w:b/>
          <w:sz w:val="24"/>
          <w:szCs w:val="24"/>
        </w:rPr>
      </w:pPr>
      <w:r w:rsidRPr="008014D7">
        <w:rPr>
          <w:rFonts w:ascii="Times New Roman" w:hAnsi="Times New Roman"/>
          <w:b/>
          <w:sz w:val="24"/>
          <w:szCs w:val="24"/>
        </w:rPr>
        <w:lastRenderedPageBreak/>
        <w:t xml:space="preserve">3. </w:t>
      </w:r>
      <w:r w:rsidR="00A55731" w:rsidRPr="008014D7">
        <w:rPr>
          <w:rFonts w:ascii="Times New Roman" w:hAnsi="Times New Roman"/>
          <w:b/>
          <w:sz w:val="24"/>
          <w:szCs w:val="24"/>
        </w:rPr>
        <w:t>Result interpretations</w:t>
      </w:r>
    </w:p>
    <w:p w14:paraId="5C1EEE1B" w14:textId="77777777" w:rsidR="002551A9" w:rsidRPr="008014D7" w:rsidRDefault="002551A9" w:rsidP="00344249">
      <w:pPr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66133" w14:paraId="7CE8D048" w14:textId="77777777" w:rsidTr="001F54AA">
        <w:tc>
          <w:tcPr>
            <w:tcW w:w="9576" w:type="dxa"/>
          </w:tcPr>
          <w:p w14:paraId="29A16C6F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</w:rPr>
              <w:t>&gt; # Item parameter estimates</w:t>
            </w:r>
          </w:p>
          <w:p w14:paraId="30C9A402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</w:rPr>
              <w:t>&gt; #"rasch"=T, the common value for discriminations is forced to 1</w:t>
            </w:r>
          </w:p>
          <w:p w14:paraId="42A5B7B8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</w:rPr>
              <w:t xml:space="preserve">&gt; </w:t>
            </w:r>
          </w:p>
          <w:p w14:paraId="6A85E342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</w:rPr>
              <w:t>&gt; Rasch &lt;- est(binary,model="1PL",engine="ltm",rasch=TRUE)</w:t>
            </w:r>
          </w:p>
          <w:p w14:paraId="2D6C5DE1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</w:rPr>
              <w:t>&gt; Rasch</w:t>
            </w:r>
          </w:p>
          <w:p w14:paraId="315A40BA" w14:textId="77777777" w:rsidR="002551A9" w:rsidRPr="002551A9" w:rsidRDefault="00000000" w:rsidP="002551A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eastAsia="ko-KR"/>
              </w:rPr>
              <w:pict w14:anchorId="0A2D0032">
                <v:rect id="_x0000_s1071" style="position:absolute;margin-left:179.1pt;margin-top:13.95pt;width:233.25pt;height:111.6pt;z-index:251672576">
                  <v:textbox style="mso-next-textbox:#_x0000_s1071">
                    <w:txbxContent>
                      <w:p w14:paraId="6F1CECDD" w14:textId="77777777" w:rsidR="002551A9" w:rsidRDefault="002551A9" w:rsidP="002551A9">
                        <w:r>
                          <w:t>Item parameter estimates</w:t>
                        </w:r>
                      </w:p>
                      <w:p w14:paraId="43B7DDB6" w14:textId="77777777" w:rsidR="002551A9" w:rsidRDefault="002551A9" w:rsidP="002551A9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</w:pPr>
                        <w:r>
                          <w:t>[,1]: Item discrimination</w:t>
                        </w:r>
                      </w:p>
                      <w:p w14:paraId="7FC159AB" w14:textId="77777777" w:rsidR="002551A9" w:rsidRDefault="002551A9" w:rsidP="002551A9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</w:pPr>
                        <w:r>
                          <w:t>[,2]: Item difficulty</w:t>
                        </w:r>
                      </w:p>
                      <w:p w14:paraId="3799EB0F" w14:textId="77777777" w:rsidR="002551A9" w:rsidRDefault="002551A9" w:rsidP="002551A9">
                        <w:pPr>
                          <w:pStyle w:val="ListParagraph"/>
                        </w:pPr>
                        <w:r>
                          <w:t>Values on the left side in Wright Map</w:t>
                        </w:r>
                      </w:p>
                      <w:p w14:paraId="26DB74B2" w14:textId="77777777" w:rsidR="002551A9" w:rsidRDefault="002551A9" w:rsidP="002551A9">
                        <w:pPr>
                          <w:pStyle w:val="ListParagraph"/>
                          <w:numPr>
                            <w:ilvl w:val="0"/>
                            <w:numId w:val="36"/>
                          </w:numPr>
                        </w:pPr>
                        <w:r>
                          <w:t>[,3]: Item guessing</w:t>
                        </w:r>
                      </w:p>
                    </w:txbxContent>
                  </v:textbox>
                </v:rect>
              </w:pict>
            </w:r>
            <w:r w:rsidR="002551A9" w:rsidRPr="002551A9">
              <w:rPr>
                <w:rFonts w:ascii="Times New Roman" w:hAnsi="Times New Roman"/>
                <w:sz w:val="24"/>
                <w:szCs w:val="24"/>
              </w:rPr>
              <w:t>$est</w:t>
            </w:r>
          </w:p>
          <w:p w14:paraId="6E71FE0D" w14:textId="77777777" w:rsidR="002551A9" w:rsidRPr="002551A9" w:rsidRDefault="00000000" w:rsidP="002551A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ko-KR"/>
              </w:rPr>
              <w:pict w14:anchorId="7B6D26C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0" type="#_x0000_t32" style="position:absolute;margin-left:130.35pt;margin-top:10.9pt;width:48.75pt;height:0;flip:x;z-index:251659264" o:connectortype="straight">
                  <v:stroke endarrow="block"/>
                </v:shape>
              </w:pict>
            </w:r>
            <w:r w:rsidR="002551A9" w:rsidRPr="002551A9">
              <w:rPr>
                <w:rFonts w:ascii="Times New Roman" w:hAnsi="Times New Roman"/>
                <w:sz w:val="24"/>
                <w:szCs w:val="24"/>
              </w:rPr>
              <w:t xml:space="preserve">       [,1]        [,2] [,3]</w:t>
            </w:r>
          </w:p>
          <w:p w14:paraId="262C3ACD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</w:rPr>
              <w:t>item1     1  0.33090051    0</w:t>
            </w:r>
          </w:p>
          <w:p w14:paraId="09D88A8A" w14:textId="77777777" w:rsid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  <w:p w14:paraId="53478F39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</w:rPr>
              <w:t>item25    1  0.79985547    0</w:t>
            </w:r>
          </w:p>
          <w:p w14:paraId="7B4E554B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72B2B6A" w14:textId="77777777" w:rsidR="002551A9" w:rsidRPr="002551A9" w:rsidRDefault="00000000" w:rsidP="002551A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ko-KR"/>
              </w:rPr>
              <w:pict w14:anchorId="25756501">
                <v:shape id="_x0000_s1073" type="#_x0000_t32" style="position:absolute;margin-left:126.75pt;margin-top:21.35pt;width:48.75pt;height:0;flip:x;z-index:251674624" o:connectortype="straight">
                  <v:stroke endarrow="block"/>
                </v:shape>
              </w:pict>
            </w:r>
            <w:r>
              <w:rPr>
                <w:rFonts w:ascii="Times New Roman" w:hAnsi="Times New Roman"/>
                <w:noProof/>
                <w:sz w:val="24"/>
                <w:szCs w:val="24"/>
                <w:lang w:eastAsia="ko-KR"/>
              </w:rPr>
              <w:pict w14:anchorId="23B0A092">
                <v:rect id="_x0000_s1072" style="position:absolute;margin-left:175.5pt;margin-top:5.15pt;width:233.25pt;height:111.6pt;z-index:251673600">
                  <v:textbox style="mso-next-textbox:#_x0000_s1072">
                    <w:txbxContent>
                      <w:p w14:paraId="63F6C639" w14:textId="77777777" w:rsidR="002551A9" w:rsidRDefault="002551A9" w:rsidP="002551A9">
                        <w:r>
                          <w:t>Standard errors of item parameter estimates</w:t>
                        </w:r>
                      </w:p>
                      <w:p w14:paraId="0D1F5B51" w14:textId="77777777" w:rsidR="002551A9" w:rsidRDefault="002551A9" w:rsidP="002551A9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</w:pPr>
                        <w:r>
                          <w:t>[,1]: Item discrimination</w:t>
                        </w:r>
                      </w:p>
                      <w:p w14:paraId="06FEE767" w14:textId="77777777" w:rsidR="002551A9" w:rsidRDefault="002551A9" w:rsidP="002551A9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</w:pPr>
                        <w:r>
                          <w:t>[,2]: Item difficulty</w:t>
                        </w:r>
                      </w:p>
                      <w:p w14:paraId="7C001E00" w14:textId="77777777" w:rsidR="002551A9" w:rsidRDefault="002551A9" w:rsidP="002551A9">
                        <w:pPr>
                          <w:pStyle w:val="ListParagraph"/>
                        </w:pPr>
                        <w:r>
                          <w:t>Values on the left side in Wright Map</w:t>
                        </w:r>
                      </w:p>
                      <w:p w14:paraId="2B8BE00F" w14:textId="77777777" w:rsidR="002551A9" w:rsidRDefault="002551A9" w:rsidP="002551A9">
                        <w:pPr>
                          <w:pStyle w:val="ListParagraph"/>
                          <w:numPr>
                            <w:ilvl w:val="0"/>
                            <w:numId w:val="36"/>
                          </w:numPr>
                        </w:pPr>
                        <w:r>
                          <w:t>[,3]: Item guessing</w:t>
                        </w:r>
                      </w:p>
                    </w:txbxContent>
                  </v:textbox>
                </v:rect>
              </w:pict>
            </w:r>
            <w:r w:rsidR="002551A9" w:rsidRPr="002551A9">
              <w:rPr>
                <w:rFonts w:ascii="Times New Roman" w:hAnsi="Times New Roman"/>
                <w:sz w:val="24"/>
                <w:szCs w:val="24"/>
              </w:rPr>
              <w:t>$se</w:t>
            </w:r>
            <w:r w:rsidR="002551A9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</w:t>
            </w:r>
          </w:p>
          <w:p w14:paraId="1E2D3D14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</w:rPr>
              <w:t xml:space="preserve">      [,1]      [,2] [,3]</w:t>
            </w:r>
          </w:p>
          <w:p w14:paraId="488CEB40" w14:textId="77777777" w:rsidR="002551A9" w:rsidRP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</w:rPr>
              <w:t xml:space="preserve"> [1,]   NA 0.1650808    0</w:t>
            </w:r>
          </w:p>
          <w:p w14:paraId="6129DEEC" w14:textId="77777777" w:rsidR="002551A9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</w:t>
            </w:r>
            <w:r w:rsidRPr="002551A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1E59FA6C" w14:textId="77777777" w:rsidR="00666133" w:rsidRDefault="002551A9" w:rsidP="002551A9">
            <w:pPr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</w:rPr>
              <w:t>[25,]   NA 0.1682570    0</w:t>
            </w:r>
          </w:p>
        </w:tc>
      </w:tr>
    </w:tbl>
    <w:p w14:paraId="0A8B4C33" w14:textId="77777777" w:rsidR="00666133" w:rsidRDefault="00666133" w:rsidP="00344249">
      <w:pPr>
        <w:rPr>
          <w:rFonts w:ascii="Times New Roman" w:hAnsi="Times New Roman"/>
          <w:sz w:val="24"/>
          <w:szCs w:val="24"/>
        </w:rPr>
      </w:pPr>
    </w:p>
    <w:p w14:paraId="1CF705B0" w14:textId="77777777" w:rsidR="00244ACD" w:rsidRDefault="00244ACD" w:rsidP="00344249">
      <w:pPr>
        <w:rPr>
          <w:rFonts w:ascii="Times New Roman" w:hAnsi="Times New Roman"/>
          <w:sz w:val="24"/>
          <w:szCs w:val="24"/>
        </w:rPr>
      </w:pPr>
    </w:p>
    <w:p w14:paraId="4BA1FD84" w14:textId="77777777" w:rsidR="00244ACD" w:rsidRDefault="00244ACD" w:rsidP="00344249">
      <w:pPr>
        <w:rPr>
          <w:rFonts w:ascii="Times New Roman" w:hAnsi="Times New Roman"/>
          <w:sz w:val="24"/>
          <w:szCs w:val="24"/>
        </w:rPr>
      </w:pPr>
    </w:p>
    <w:p w14:paraId="20877CDC" w14:textId="77777777" w:rsidR="00244ACD" w:rsidRDefault="00244ACD" w:rsidP="00344249">
      <w:pPr>
        <w:rPr>
          <w:rFonts w:ascii="Times New Roman" w:hAnsi="Times New Roman"/>
          <w:sz w:val="24"/>
          <w:szCs w:val="24"/>
        </w:rPr>
      </w:pPr>
    </w:p>
    <w:p w14:paraId="08CDB77A" w14:textId="77777777" w:rsidR="00244ACD" w:rsidRDefault="00244ACD" w:rsidP="00344249">
      <w:pPr>
        <w:rPr>
          <w:rFonts w:ascii="Times New Roman" w:hAnsi="Times New Roman"/>
          <w:sz w:val="24"/>
          <w:szCs w:val="24"/>
        </w:rPr>
      </w:pPr>
    </w:p>
    <w:p w14:paraId="57047599" w14:textId="77777777" w:rsidR="00440143" w:rsidRDefault="00440143" w:rsidP="00344249">
      <w:pPr>
        <w:rPr>
          <w:rFonts w:ascii="Times New Roman" w:hAnsi="Times New Roman"/>
          <w:sz w:val="24"/>
          <w:szCs w:val="24"/>
        </w:rPr>
      </w:pPr>
    </w:p>
    <w:p w14:paraId="612043D9" w14:textId="77777777" w:rsidR="006E3CFB" w:rsidRDefault="006E3CFB" w:rsidP="00344249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34E67" w14:paraId="4167C726" w14:textId="77777777" w:rsidTr="00934E67">
        <w:tc>
          <w:tcPr>
            <w:tcW w:w="9576" w:type="dxa"/>
          </w:tcPr>
          <w:p w14:paraId="2DD7D0CC" w14:textId="77777777" w:rsidR="002551A9" w:rsidRDefault="00000000" w:rsidP="002551A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ko-KR"/>
              </w:rPr>
              <w:lastRenderedPageBreak/>
              <w:pict w14:anchorId="4A0CC646">
                <v:rect id="_x0000_s1053" style="position:absolute;margin-left:230.25pt;margin-top:12.25pt;width:232.5pt;height:96.4pt;z-index:251660288">
                  <v:textbox>
                    <w:txbxContent>
                      <w:p w14:paraId="41E1A48A" w14:textId="77777777" w:rsidR="00244ACD" w:rsidRDefault="00244ACD" w:rsidP="00244ACD">
                        <w:pPr>
                          <w:pStyle w:val="ListParagraph"/>
                          <w:numPr>
                            <w:ilvl w:val="0"/>
                            <w:numId w:val="37"/>
                          </w:numPr>
                        </w:pPr>
                        <w:r>
                          <w:t>est: Person parameter estimate</w:t>
                        </w:r>
                      </w:p>
                      <w:p w14:paraId="087213E2" w14:textId="77777777" w:rsidR="00244ACD" w:rsidRDefault="00244ACD" w:rsidP="00244ACD">
                        <w:pPr>
                          <w:pStyle w:val="ListParagraph"/>
                        </w:pPr>
                        <w:r>
                          <w:t>Values on the right side of Wight Map</w:t>
                        </w:r>
                      </w:p>
                      <w:p w14:paraId="1B717F19" w14:textId="77777777" w:rsidR="00244ACD" w:rsidRDefault="00244ACD" w:rsidP="00244ACD">
                        <w:pPr>
                          <w:pStyle w:val="ListParagraph"/>
                          <w:numPr>
                            <w:ilvl w:val="0"/>
                            <w:numId w:val="37"/>
                          </w:numPr>
                        </w:pPr>
                        <w:r>
                          <w:t>sem: Standard errors of person parameter estimates</w:t>
                        </w:r>
                      </w:p>
                      <w:p w14:paraId="6C25AC2F" w14:textId="77777777" w:rsidR="00244ACD" w:rsidRDefault="00244ACD" w:rsidP="00244ACD">
                        <w:pPr>
                          <w:pStyle w:val="ListParagraph"/>
                          <w:numPr>
                            <w:ilvl w:val="0"/>
                            <w:numId w:val="37"/>
                          </w:numPr>
                        </w:pPr>
                        <w:r>
                          <w:t>n: Number of items for person scoring</w:t>
                        </w:r>
                      </w:p>
                      <w:p w14:paraId="7C4B7990" w14:textId="77777777" w:rsidR="00244ACD" w:rsidRDefault="00244ACD"/>
                    </w:txbxContent>
                  </v:textbox>
                </v:rect>
              </w:pict>
            </w:r>
          </w:p>
          <w:p w14:paraId="4B71EA57" w14:textId="77777777" w:rsidR="002551A9" w:rsidRPr="002551A9" w:rsidRDefault="00000000" w:rsidP="002551A9">
            <w:pPr>
              <w:ind w:firstLine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ko-KR"/>
              </w:rPr>
              <w:pict w14:anchorId="671F3EF9">
                <v:shape id="_x0000_s1074" type="#_x0000_t32" style="position:absolute;left:0;text-align:left;margin-left:129.6pt;margin-top:16.85pt;width:100.65pt;height:13.8pt;flip:x;z-index:251675648" o:connectortype="straight">
                  <v:stroke endarrow="block"/>
                </v:shape>
              </w:pict>
            </w:r>
            <w:r w:rsidR="002551A9" w:rsidRPr="002551A9">
              <w:rPr>
                <w:rFonts w:ascii="Times New Roman" w:hAnsi="Times New Roman"/>
                <w:sz w:val="24"/>
                <w:szCs w:val="24"/>
              </w:rPr>
              <w:t>&gt; Rasch.th</w:t>
            </w:r>
          </w:p>
          <w:p w14:paraId="6C37E957" w14:textId="77777777" w:rsidR="002551A9" w:rsidRPr="002551A9" w:rsidRDefault="002551A9" w:rsidP="002551A9">
            <w:pPr>
              <w:ind w:firstLine="105"/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</w:rPr>
              <w:t xml:space="preserve">                est       sem  n</w:t>
            </w:r>
          </w:p>
          <w:p w14:paraId="37FF915D" w14:textId="77777777" w:rsidR="002551A9" w:rsidRPr="002551A9" w:rsidRDefault="002551A9" w:rsidP="002551A9">
            <w:pPr>
              <w:ind w:firstLine="105"/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</w:rPr>
              <w:t xml:space="preserve">  [1,] -2.094335823 0.5397264 25</w:t>
            </w:r>
          </w:p>
          <w:p w14:paraId="62785FD8" w14:textId="77777777" w:rsidR="002551A9" w:rsidRPr="002551A9" w:rsidRDefault="002551A9" w:rsidP="002551A9">
            <w:pPr>
              <w:ind w:firstLine="105"/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</w:rPr>
              <w:t xml:space="preserve">  [2,]  0.611504864 0.3974595 25</w:t>
            </w:r>
          </w:p>
          <w:p w14:paraId="3F01D11D" w14:textId="77777777" w:rsidR="002551A9" w:rsidRPr="002551A9" w:rsidRDefault="002551A9" w:rsidP="002551A9">
            <w:pPr>
              <w:ind w:firstLine="105"/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</w:rPr>
              <w:t xml:space="preserve">  [3,]  1.498102177 0.4543139 25</w:t>
            </w:r>
          </w:p>
          <w:p w14:paraId="43C011BD" w14:textId="77777777" w:rsidR="002551A9" w:rsidRDefault="002551A9" w:rsidP="002551A9">
            <w:pPr>
              <w:ind w:firstLine="105"/>
              <w:rPr>
                <w:rFonts w:ascii="Times New Roman" w:hAnsi="Times New Roman"/>
                <w:sz w:val="24"/>
                <w:szCs w:val="24"/>
              </w:rPr>
            </w:pPr>
            <w:r w:rsidRPr="002551A9">
              <w:rPr>
                <w:rFonts w:ascii="Times New Roman" w:hAnsi="Times New Roman"/>
                <w:sz w:val="24"/>
                <w:szCs w:val="24"/>
              </w:rPr>
              <w:t xml:space="preserve">  [4,]  0.148352147 0.3893718 25</w:t>
            </w:r>
          </w:p>
          <w:p w14:paraId="3A754F16" w14:textId="77777777" w:rsidR="00440143" w:rsidRDefault="00440143" w:rsidP="002551A9">
            <w:pPr>
              <w:ind w:firstLine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….</w:t>
            </w:r>
          </w:p>
        </w:tc>
      </w:tr>
    </w:tbl>
    <w:p w14:paraId="454FD392" w14:textId="77777777" w:rsidR="00666133" w:rsidRDefault="00666133" w:rsidP="00344249">
      <w:pPr>
        <w:rPr>
          <w:rFonts w:ascii="Times New Roman" w:hAnsi="Times New Roman"/>
          <w:sz w:val="24"/>
          <w:szCs w:val="24"/>
        </w:rPr>
      </w:pPr>
    </w:p>
    <w:p w14:paraId="22746EEB" w14:textId="77777777" w:rsidR="00244ACD" w:rsidRDefault="00244ACD" w:rsidP="00344249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44ACD" w14:paraId="3492CA5E" w14:textId="77777777" w:rsidTr="00244ACD">
        <w:tc>
          <w:tcPr>
            <w:tcW w:w="9576" w:type="dxa"/>
          </w:tcPr>
          <w:p w14:paraId="67CFEFE8" w14:textId="77777777" w:rsidR="00244ACD" w:rsidRPr="00244ACD" w:rsidRDefault="00000000" w:rsidP="00244AC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ko-KR"/>
              </w:rPr>
              <w:pict w14:anchorId="34BFC49A">
                <v:rect id="_x0000_s1055" style="position:absolute;margin-left:212.25pt;margin-top:24.1pt;width:120.75pt;height:34.9pt;z-index:251662336">
                  <v:textbox style="mso-next-textbox:#_x0000_s1055;mso-fit-shape-to-text:t">
                    <w:txbxContent>
                      <w:p w14:paraId="2CA47CB4" w14:textId="77777777" w:rsidR="00244ACD" w:rsidRDefault="00244ACD" w:rsidP="00244ACD">
                        <w:r w:rsidRPr="00244ACD">
                          <w:rPr>
                            <w:position w:val="-4"/>
                          </w:rPr>
                          <w:object w:dxaOrig="180" w:dyaOrig="290" w14:anchorId="1FB1F35E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" type="#_x0000_t75" style="width:8.75pt;height:14.4pt">
                              <v:imagedata r:id="rId8" o:title=""/>
                            </v:shape>
                            <o:OLEObject Type="Embed" ProgID="Equation.DSMT4" ShapeID="_x0000_i1026" DrawAspect="Content" ObjectID="_1736670838" r:id="rId9"/>
                          </w:object>
                        </w:r>
                        <w:r>
                          <w:t xml:space="preserve"> </w:t>
                        </w:r>
                        <w:r w:rsidRPr="00244ACD">
                          <w:rPr>
                            <w:position w:val="-6"/>
                          </w:rPr>
                          <w:object w:dxaOrig="200" w:dyaOrig="290" w14:anchorId="08D22CCD">
                            <v:shape id="_x0000_i1028" type="#_x0000_t75" style="width:10pt;height:14.4pt">
                              <v:imagedata r:id="rId10" o:title=""/>
                            </v:shape>
                            <o:OLEObject Type="Embed" ProgID="Equation.DSMT4" ShapeID="_x0000_i1028" DrawAspect="Content" ObjectID="_1736670839" r:id="rId11"/>
                          </w:object>
                        </w:r>
                        <w:r>
                          <w:t xml:space="preserve"> values</w:t>
                        </w:r>
                      </w:p>
                    </w:txbxContent>
                  </v:textbox>
                </v:rect>
              </w:pict>
            </w:r>
            <w:r w:rsidR="00244ACD" w:rsidRPr="00244ACD">
              <w:rPr>
                <w:rFonts w:ascii="Times New Roman" w:hAnsi="Times New Roman"/>
                <w:sz w:val="24"/>
                <w:szCs w:val="24"/>
              </w:rPr>
              <w:t>&gt; # Item response function: P_ji</w:t>
            </w:r>
          </w:p>
          <w:p w14:paraId="2F337C83" w14:textId="77777777" w:rsidR="00244ACD" w:rsidRPr="00244ACD" w:rsidRDefault="00000000" w:rsidP="00244AC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ko-KR"/>
              </w:rPr>
              <w:pict w14:anchorId="3BE6223C">
                <v:shape id="_x0000_s1056" type="#_x0000_t32" style="position:absolute;margin-left:21.75pt;margin-top:17pt;width:190.5pt;height:14.25pt;flip:x;z-index:251663360" o:connectortype="straight">
                  <v:stroke endarrow="block"/>
                </v:shape>
              </w:pict>
            </w:r>
            <w:r w:rsidR="00244ACD" w:rsidRPr="00244ACD">
              <w:rPr>
                <w:rFonts w:ascii="Times New Roman" w:hAnsi="Times New Roman"/>
                <w:sz w:val="24"/>
                <w:szCs w:val="24"/>
              </w:rPr>
              <w:t>&gt; irf(Rasch[1,]) # For Item 1</w:t>
            </w:r>
          </w:p>
          <w:p w14:paraId="653C7046" w14:textId="77777777" w:rsidR="00244ACD" w:rsidRPr="00244ACD" w:rsidRDefault="00244ACD" w:rsidP="00244ACD">
            <w:pPr>
              <w:rPr>
                <w:rFonts w:ascii="Times New Roman" w:hAnsi="Times New Roman"/>
                <w:sz w:val="24"/>
                <w:szCs w:val="24"/>
              </w:rPr>
            </w:pPr>
            <w:r w:rsidRPr="00244ACD">
              <w:rPr>
                <w:rFonts w:ascii="Times New Roman" w:hAnsi="Times New Roman"/>
                <w:sz w:val="24"/>
                <w:szCs w:val="24"/>
              </w:rPr>
              <w:t>$x</w:t>
            </w:r>
          </w:p>
          <w:p w14:paraId="5AAC2098" w14:textId="77777777" w:rsidR="00244ACD" w:rsidRPr="00244ACD" w:rsidRDefault="00244ACD" w:rsidP="00244ACD">
            <w:pPr>
              <w:rPr>
                <w:rFonts w:ascii="Times New Roman" w:hAnsi="Times New Roman"/>
                <w:sz w:val="24"/>
                <w:szCs w:val="24"/>
              </w:rPr>
            </w:pPr>
            <w:r w:rsidRPr="00244ACD">
              <w:rPr>
                <w:rFonts w:ascii="Times New Roman" w:hAnsi="Times New Roman"/>
                <w:sz w:val="24"/>
                <w:szCs w:val="24"/>
              </w:rPr>
              <w:t xml:space="preserve">  [1] -4.00 -3.92 -3.84 -3.76 -3.68 -3.60 -3.52 -3.44 -3.36 -3.28 -3.20 -3.12</w:t>
            </w:r>
          </w:p>
          <w:p w14:paraId="186B4807" w14:textId="77777777" w:rsidR="00244ACD" w:rsidRPr="00244ACD" w:rsidRDefault="00244ACD" w:rsidP="00244ACD">
            <w:pPr>
              <w:rPr>
                <w:rFonts w:ascii="Times New Roman" w:hAnsi="Times New Roman"/>
                <w:sz w:val="24"/>
                <w:szCs w:val="24"/>
              </w:rPr>
            </w:pPr>
            <w:r w:rsidRPr="00244ACD">
              <w:rPr>
                <w:rFonts w:ascii="Times New Roman" w:hAnsi="Times New Roman"/>
                <w:sz w:val="24"/>
                <w:szCs w:val="24"/>
              </w:rPr>
              <w:t xml:space="preserve"> [13] -3.04 -2.96 -2.88 -2.80 -2.72 -2.64 -2.56 -2.48 -2.40 -2.32 -2.24 -2.16</w:t>
            </w:r>
          </w:p>
          <w:p w14:paraId="66B70217" w14:textId="77777777" w:rsidR="00244ACD" w:rsidRPr="00244ACD" w:rsidRDefault="00244ACD" w:rsidP="00244ACD">
            <w:pPr>
              <w:rPr>
                <w:rFonts w:ascii="Times New Roman" w:hAnsi="Times New Roman"/>
                <w:sz w:val="24"/>
                <w:szCs w:val="24"/>
              </w:rPr>
            </w:pPr>
            <w:r w:rsidRPr="00244ACD">
              <w:rPr>
                <w:rFonts w:ascii="Times New Roman" w:hAnsi="Times New Roman"/>
                <w:sz w:val="24"/>
                <w:szCs w:val="24"/>
              </w:rPr>
              <w:t xml:space="preserve"> [25] -2.08 -2.00 -1.92 -1.84 -1.76 -1.68 -1.60 -1.52 -1.44 -1.36 -1.28 -1.20</w:t>
            </w:r>
          </w:p>
          <w:p w14:paraId="15D82C7C" w14:textId="77777777" w:rsidR="00244ACD" w:rsidRPr="00244ACD" w:rsidRDefault="00244ACD" w:rsidP="00244ACD">
            <w:pPr>
              <w:rPr>
                <w:rFonts w:ascii="Times New Roman" w:hAnsi="Times New Roman"/>
                <w:sz w:val="24"/>
                <w:szCs w:val="24"/>
              </w:rPr>
            </w:pPr>
            <w:r w:rsidRPr="00244ACD">
              <w:rPr>
                <w:rFonts w:ascii="Times New Roman" w:hAnsi="Times New Roman"/>
                <w:sz w:val="24"/>
                <w:szCs w:val="24"/>
              </w:rPr>
              <w:t xml:space="preserve"> [37] -1.12 -1.04 -0.96 -0.88 -0.80 -0.72 -0.64 -0.56 -0.48 -0.40 -0.32 -0.24</w:t>
            </w:r>
          </w:p>
          <w:p w14:paraId="212F5BC1" w14:textId="77777777" w:rsidR="00244ACD" w:rsidRPr="00244ACD" w:rsidRDefault="00244ACD" w:rsidP="00244ACD">
            <w:pPr>
              <w:rPr>
                <w:rFonts w:ascii="Times New Roman" w:hAnsi="Times New Roman"/>
                <w:sz w:val="24"/>
                <w:szCs w:val="24"/>
              </w:rPr>
            </w:pPr>
            <w:r w:rsidRPr="00244ACD">
              <w:rPr>
                <w:rFonts w:ascii="Times New Roman" w:hAnsi="Times New Roman"/>
                <w:sz w:val="24"/>
                <w:szCs w:val="24"/>
              </w:rPr>
              <w:t xml:space="preserve"> [49] -0.16 -0.08  0.00  0.08  0.16  0.24  0.32  0.40  0.48  0.56  0.64  0.72</w:t>
            </w:r>
          </w:p>
          <w:p w14:paraId="30DFB243" w14:textId="77777777" w:rsidR="00244ACD" w:rsidRPr="00244ACD" w:rsidRDefault="00244ACD" w:rsidP="00244ACD">
            <w:pPr>
              <w:rPr>
                <w:rFonts w:ascii="Times New Roman" w:hAnsi="Times New Roman"/>
                <w:sz w:val="24"/>
                <w:szCs w:val="24"/>
              </w:rPr>
            </w:pPr>
            <w:r w:rsidRPr="00244ACD">
              <w:rPr>
                <w:rFonts w:ascii="Times New Roman" w:hAnsi="Times New Roman"/>
                <w:sz w:val="24"/>
                <w:szCs w:val="24"/>
              </w:rPr>
              <w:t xml:space="preserve"> [61]  0.80  0.88  0.96  1.04  1.12  1.20  1.28  1.36  1.44  1.52  1.60  1.68</w:t>
            </w:r>
          </w:p>
          <w:p w14:paraId="10C68232" w14:textId="77777777" w:rsidR="00244ACD" w:rsidRPr="00244ACD" w:rsidRDefault="00244ACD" w:rsidP="00244ACD">
            <w:pPr>
              <w:rPr>
                <w:rFonts w:ascii="Times New Roman" w:hAnsi="Times New Roman"/>
                <w:sz w:val="24"/>
                <w:szCs w:val="24"/>
              </w:rPr>
            </w:pPr>
            <w:r w:rsidRPr="00244ACD">
              <w:rPr>
                <w:rFonts w:ascii="Times New Roman" w:hAnsi="Times New Roman"/>
                <w:sz w:val="24"/>
                <w:szCs w:val="24"/>
              </w:rPr>
              <w:t xml:space="preserve"> [73]  1.76  1.84  1.92  2.00  2.08  2.16  2.24  2.32  2.40  2.48  2.56  2.64</w:t>
            </w:r>
          </w:p>
          <w:p w14:paraId="2A7D6114" w14:textId="77777777" w:rsidR="00244ACD" w:rsidRPr="00244ACD" w:rsidRDefault="00244ACD" w:rsidP="00244ACD">
            <w:pPr>
              <w:rPr>
                <w:rFonts w:ascii="Times New Roman" w:hAnsi="Times New Roman"/>
                <w:sz w:val="24"/>
                <w:szCs w:val="24"/>
              </w:rPr>
            </w:pPr>
            <w:r w:rsidRPr="00244ACD">
              <w:rPr>
                <w:rFonts w:ascii="Times New Roman" w:hAnsi="Times New Roman"/>
                <w:sz w:val="24"/>
                <w:szCs w:val="24"/>
              </w:rPr>
              <w:t xml:space="preserve"> [85]  2.72  2.80  2.88  2.96  3.04  3.12  3.20  3.28  3.36  3.44  3.52  3.60</w:t>
            </w:r>
          </w:p>
          <w:p w14:paraId="2701F67D" w14:textId="77777777" w:rsidR="00244ACD" w:rsidRPr="00244ACD" w:rsidRDefault="00244ACD" w:rsidP="00244ACD">
            <w:pPr>
              <w:rPr>
                <w:rFonts w:ascii="Times New Roman" w:hAnsi="Times New Roman"/>
                <w:sz w:val="24"/>
                <w:szCs w:val="24"/>
              </w:rPr>
            </w:pPr>
            <w:r w:rsidRPr="00244ACD">
              <w:rPr>
                <w:rFonts w:ascii="Times New Roman" w:hAnsi="Times New Roman"/>
                <w:sz w:val="24"/>
                <w:szCs w:val="24"/>
              </w:rPr>
              <w:t xml:space="preserve"> [97]  3.68  3.76  3.84  3.92  4.00</w:t>
            </w:r>
          </w:p>
          <w:p w14:paraId="1159D20F" w14:textId="77777777" w:rsidR="00244ACD" w:rsidRPr="00244ACD" w:rsidRDefault="00244ACD" w:rsidP="00244ACD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DDC4937" w14:textId="77777777" w:rsidR="00244ACD" w:rsidRPr="00244ACD" w:rsidRDefault="00244ACD" w:rsidP="00244ACD">
            <w:pPr>
              <w:rPr>
                <w:rFonts w:ascii="Times New Roman" w:hAnsi="Times New Roman"/>
                <w:sz w:val="24"/>
                <w:szCs w:val="24"/>
              </w:rPr>
            </w:pPr>
            <w:r w:rsidRPr="00244ACD">
              <w:rPr>
                <w:rFonts w:ascii="Times New Roman" w:hAnsi="Times New Roman"/>
                <w:sz w:val="24"/>
                <w:szCs w:val="24"/>
              </w:rPr>
              <w:t>$f</w:t>
            </w:r>
          </w:p>
          <w:p w14:paraId="46F18C8F" w14:textId="77777777" w:rsidR="00244ACD" w:rsidRPr="00244ACD" w:rsidRDefault="00244ACD" w:rsidP="00244ACD">
            <w:pPr>
              <w:rPr>
                <w:rFonts w:ascii="Times New Roman" w:hAnsi="Times New Roman"/>
                <w:sz w:val="24"/>
                <w:szCs w:val="24"/>
              </w:rPr>
            </w:pPr>
            <w:r w:rsidRPr="00244ACD">
              <w:rPr>
                <w:rFonts w:ascii="Times New Roman" w:hAnsi="Times New Roman"/>
                <w:sz w:val="24"/>
                <w:szCs w:val="24"/>
              </w:rPr>
              <w:t xml:space="preserve">             [,1]</w:t>
            </w:r>
          </w:p>
          <w:p w14:paraId="3BAA3206" w14:textId="77777777" w:rsidR="00244ACD" w:rsidRPr="00244ACD" w:rsidRDefault="00000000" w:rsidP="00244AC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ko-KR"/>
              </w:rPr>
              <w:lastRenderedPageBreak/>
              <w:pict w14:anchorId="06BC2CEB">
                <v:rect id="_x0000_s1057" style="position:absolute;margin-left:143.25pt;margin-top:4.75pt;width:167.25pt;height:110.25pt;z-index:251664384">
                  <v:textbox>
                    <w:txbxContent>
                      <w:p w14:paraId="631AA5E5" w14:textId="77777777" w:rsidR="00830932" w:rsidRDefault="00830932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Probability of a correct response for a person 1 on an item 1;</w:t>
                        </w:r>
                      </w:p>
                      <w:p w14:paraId="105B3BF4" w14:textId="77777777" w:rsidR="00830932" w:rsidRDefault="00830932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830932">
                          <w:rPr>
                            <w:rFonts w:ascii="Times New Roman" w:hAnsi="Times New Roman"/>
                            <w:position w:val="-14"/>
                            <w:sz w:val="24"/>
                            <w:szCs w:val="24"/>
                          </w:rPr>
                          <w:object w:dxaOrig="920" w:dyaOrig="780" w14:anchorId="020D6B2D">
                            <v:shape id="_x0000_i1030" type="#_x0000_t75" style="width:45.7pt;height:38.8pt">
                              <v:imagedata r:id="rId12" o:title=""/>
                            </v:shape>
                            <o:OLEObject Type="Embed" ProgID="Equation.DSMT4" ShapeID="_x0000_i1030" DrawAspect="Content" ObjectID="_1736670840" r:id="rId13"/>
                          </w:object>
                        </w:r>
                      </w:p>
                      <w:p w14:paraId="1717B97D" w14:textId="77777777" w:rsidR="00830932" w:rsidRDefault="00830932"/>
                    </w:txbxContent>
                  </v:textbox>
                </v:rect>
              </w:pict>
            </w:r>
            <w:r>
              <w:rPr>
                <w:rFonts w:ascii="Times New Roman" w:hAnsi="Times New Roman"/>
                <w:noProof/>
                <w:sz w:val="24"/>
                <w:szCs w:val="24"/>
                <w:lang w:eastAsia="ko-KR"/>
              </w:rPr>
              <w:pict w14:anchorId="7C13F408">
                <v:shape id="_x0000_s1058" type="#_x0000_t32" style="position:absolute;margin-left:89.25pt;margin-top:4.75pt;width:54pt;height:.75pt;flip:x;z-index:251665408" o:connectortype="straight">
                  <v:stroke endarrow="block"/>
                </v:shape>
              </w:pict>
            </w:r>
            <w:r w:rsidR="00244ACD" w:rsidRPr="00244ACD">
              <w:rPr>
                <w:rFonts w:ascii="Times New Roman" w:hAnsi="Times New Roman"/>
                <w:sz w:val="24"/>
                <w:szCs w:val="24"/>
              </w:rPr>
              <w:t xml:space="preserve">  [1,] 0.01298487</w:t>
            </w:r>
          </w:p>
          <w:p w14:paraId="0B4DF57C" w14:textId="77777777" w:rsidR="00244ACD" w:rsidRPr="00244ACD" w:rsidRDefault="00244ACD" w:rsidP="00244ACD">
            <w:pPr>
              <w:rPr>
                <w:rFonts w:ascii="Times New Roman" w:hAnsi="Times New Roman"/>
                <w:sz w:val="24"/>
                <w:szCs w:val="24"/>
              </w:rPr>
            </w:pPr>
            <w:r w:rsidRPr="00244ACD">
              <w:rPr>
                <w:rFonts w:ascii="Times New Roman" w:hAnsi="Times New Roman"/>
                <w:sz w:val="24"/>
                <w:szCs w:val="24"/>
              </w:rPr>
              <w:t xml:space="preserve">  [2,] 0.01405115</w:t>
            </w:r>
          </w:p>
          <w:p w14:paraId="48CF5FB4" w14:textId="77777777" w:rsidR="00244ACD" w:rsidRPr="00244ACD" w:rsidRDefault="00244ACD" w:rsidP="00244ACD">
            <w:pPr>
              <w:rPr>
                <w:rFonts w:ascii="Times New Roman" w:hAnsi="Times New Roman"/>
                <w:sz w:val="24"/>
                <w:szCs w:val="24"/>
              </w:rPr>
            </w:pPr>
            <w:r w:rsidRPr="00244ACD">
              <w:rPr>
                <w:rFonts w:ascii="Times New Roman" w:hAnsi="Times New Roman"/>
                <w:sz w:val="24"/>
                <w:szCs w:val="24"/>
              </w:rPr>
              <w:t xml:space="preserve">  [3,] 0.01520363</w:t>
            </w:r>
          </w:p>
          <w:p w14:paraId="56974512" w14:textId="77777777" w:rsidR="00244ACD" w:rsidRPr="00244ACD" w:rsidRDefault="00244ACD" w:rsidP="00244ACD">
            <w:pPr>
              <w:rPr>
                <w:rFonts w:ascii="Times New Roman" w:hAnsi="Times New Roman"/>
                <w:sz w:val="24"/>
                <w:szCs w:val="24"/>
              </w:rPr>
            </w:pPr>
            <w:r w:rsidRPr="00244ACD">
              <w:rPr>
                <w:rFonts w:ascii="Times New Roman" w:hAnsi="Times New Roman"/>
                <w:sz w:val="24"/>
                <w:szCs w:val="24"/>
              </w:rPr>
              <w:t xml:space="preserve">  [4,] 0.01644907</w:t>
            </w:r>
          </w:p>
          <w:p w14:paraId="0441A4BA" w14:textId="77777777" w:rsidR="00244ACD" w:rsidRPr="00244ACD" w:rsidRDefault="00244ACD" w:rsidP="00244ACD">
            <w:pPr>
              <w:rPr>
                <w:rFonts w:ascii="Times New Roman" w:hAnsi="Times New Roman"/>
                <w:sz w:val="24"/>
                <w:szCs w:val="24"/>
              </w:rPr>
            </w:pPr>
            <w:r w:rsidRPr="00244ACD">
              <w:rPr>
                <w:rFonts w:ascii="Times New Roman" w:hAnsi="Times New Roman"/>
                <w:sz w:val="24"/>
                <w:szCs w:val="24"/>
              </w:rPr>
              <w:t xml:space="preserve">  [5,] 0.01779469</w:t>
            </w:r>
          </w:p>
          <w:p w14:paraId="6559173C" w14:textId="77777777" w:rsidR="00244ACD" w:rsidRDefault="00244ACD" w:rsidP="00244ACD">
            <w:pPr>
              <w:ind w:firstLine="105"/>
              <w:rPr>
                <w:rFonts w:ascii="Times New Roman" w:hAnsi="Times New Roman"/>
                <w:sz w:val="24"/>
                <w:szCs w:val="24"/>
              </w:rPr>
            </w:pPr>
            <w:r w:rsidRPr="00244ACD">
              <w:rPr>
                <w:rFonts w:ascii="Times New Roman" w:hAnsi="Times New Roman"/>
                <w:sz w:val="24"/>
                <w:szCs w:val="24"/>
              </w:rPr>
              <w:t>[6,] 0.01924823</w:t>
            </w:r>
          </w:p>
          <w:p w14:paraId="25DD4452" w14:textId="77777777" w:rsidR="00244ACD" w:rsidRDefault="00244ACD" w:rsidP="00244ACD">
            <w:pPr>
              <w:ind w:firstLine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</w:tc>
      </w:tr>
    </w:tbl>
    <w:p w14:paraId="7E6A440C" w14:textId="77777777" w:rsidR="00CC4AF5" w:rsidRDefault="00CC4AF5" w:rsidP="00344249">
      <w:pPr>
        <w:rPr>
          <w:rFonts w:ascii="Times New Roman" w:hAnsi="Times New Roman"/>
          <w:sz w:val="24"/>
          <w:szCs w:val="24"/>
        </w:rPr>
      </w:pPr>
    </w:p>
    <w:p w14:paraId="4DC180A3" w14:textId="77777777" w:rsidR="00EE4450" w:rsidRDefault="00EE4450" w:rsidP="00344249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C4AF5" w14:paraId="2E2FFD3A" w14:textId="77777777" w:rsidTr="00CC4AF5">
        <w:tc>
          <w:tcPr>
            <w:tcW w:w="9576" w:type="dxa"/>
          </w:tcPr>
          <w:p w14:paraId="1370C5DC" w14:textId="77777777" w:rsidR="00CC4AF5" w:rsidRPr="00CC4AF5" w:rsidRDefault="00CC4AF5" w:rsidP="00CC4AF5">
            <w:pPr>
              <w:rPr>
                <w:rFonts w:ascii="Times New Roman" w:hAnsi="Times New Roman"/>
                <w:sz w:val="24"/>
                <w:szCs w:val="24"/>
              </w:rPr>
            </w:pPr>
            <w:r w:rsidRPr="00CC4AF5">
              <w:rPr>
                <w:rFonts w:ascii="Times New Roman" w:hAnsi="Times New Roman"/>
                <w:sz w:val="24"/>
                <w:szCs w:val="24"/>
              </w:rPr>
              <w:t>&gt; # Item characteristic curves</w:t>
            </w:r>
          </w:p>
          <w:p w14:paraId="686337D3" w14:textId="77777777" w:rsidR="00CC4AF5" w:rsidRDefault="00440143" w:rsidP="00440143">
            <w:pPr>
              <w:rPr>
                <w:rFonts w:ascii="Times New Roman" w:hAnsi="Times New Roman"/>
                <w:sz w:val="24"/>
                <w:szCs w:val="24"/>
              </w:rPr>
            </w:pPr>
            <w:r w:rsidRPr="00440143">
              <w:rPr>
                <w:rFonts w:ascii="Times New Roman" w:hAnsi="Times New Roman"/>
                <w:sz w:val="24"/>
                <w:szCs w:val="24"/>
              </w:rPr>
              <w:t>&gt; plot(irf(Rasch$est[c(1),]),label=TRUE) # Plot item response function for item 1</w:t>
            </w:r>
          </w:p>
          <w:p w14:paraId="41618E9E" w14:textId="77777777" w:rsidR="00440143" w:rsidRDefault="00440143" w:rsidP="0044014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6A90BA1" w14:textId="77777777" w:rsidR="00440143" w:rsidRDefault="00440143" w:rsidP="0044014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ko-KR"/>
              </w:rPr>
              <w:drawing>
                <wp:inline distT="0" distB="0" distL="0" distR="0" wp14:anchorId="2485CDBF" wp14:editId="3C32CF29">
                  <wp:extent cx="4983480" cy="36576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348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125677" w14:textId="77777777" w:rsidR="00CC4AF5" w:rsidRDefault="00CC4AF5" w:rsidP="00344249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C4AF5" w14:paraId="5E2F8733" w14:textId="77777777" w:rsidTr="00CC4AF5">
        <w:tc>
          <w:tcPr>
            <w:tcW w:w="9576" w:type="dxa"/>
          </w:tcPr>
          <w:p w14:paraId="148BD625" w14:textId="77777777" w:rsidR="00CC4AF5" w:rsidRDefault="00CC4AF5" w:rsidP="00CC4AF5">
            <w:pPr>
              <w:rPr>
                <w:rFonts w:ascii="Times New Roman" w:hAnsi="Times New Roman"/>
                <w:sz w:val="24"/>
                <w:szCs w:val="24"/>
              </w:rPr>
            </w:pPr>
            <w:r w:rsidRPr="00CC4AF5">
              <w:rPr>
                <w:rFonts w:ascii="Times New Roman" w:hAnsi="Times New Roman"/>
                <w:sz w:val="24"/>
                <w:szCs w:val="24"/>
              </w:rPr>
              <w:lastRenderedPageBreak/>
              <w:t>&gt; # Test charactersitic curves (IRT true scores)</w:t>
            </w:r>
          </w:p>
          <w:p w14:paraId="53A304C9" w14:textId="77777777" w:rsidR="00440143" w:rsidRPr="00CC4AF5" w:rsidRDefault="00440143" w:rsidP="00CC4AF5">
            <w:pPr>
              <w:rPr>
                <w:rFonts w:ascii="Times New Roman" w:hAnsi="Times New Roman"/>
                <w:sz w:val="24"/>
                <w:szCs w:val="24"/>
              </w:rPr>
            </w:pPr>
            <w:r w:rsidRPr="00440143">
              <w:rPr>
                <w:rFonts w:ascii="Times New Roman" w:hAnsi="Times New Roman"/>
                <w:sz w:val="24"/>
                <w:szCs w:val="24"/>
              </w:rPr>
              <w:t>&gt; scp(binary,Rasch$est)</w:t>
            </w:r>
          </w:p>
          <w:p w14:paraId="2FFB7E78" w14:textId="77777777" w:rsidR="00CC4AF5" w:rsidRDefault="00000000" w:rsidP="00CC4AF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ko-KR"/>
              </w:rPr>
              <w:pict w14:anchorId="04422945">
                <v:rect id="_x0000_s1060" style="position:absolute;margin-left:289.5pt;margin-top:52.75pt;width:168pt;height:136.5pt;z-index:251666432">
                  <v:textbox>
                    <w:txbxContent>
                      <w:p w14:paraId="4D707E22" w14:textId="77777777" w:rsidR="00CC4AF5" w:rsidRDefault="00CC4AF5" w:rsidP="00CC4AF5">
                        <w:pPr>
                          <w:pStyle w:val="ListParagraph"/>
                          <w:numPr>
                            <w:ilvl w:val="0"/>
                            <w:numId w:val="38"/>
                          </w:numPr>
                          <w:jc w:val="both"/>
                        </w:pPr>
                        <w:r>
                          <w:t>Score on the y-axis = true scores</w:t>
                        </w:r>
                      </w:p>
                      <w:p w14:paraId="6FA3CC6B" w14:textId="77777777" w:rsidR="00CC4AF5" w:rsidRDefault="00CC4AF5" w:rsidP="00CC4AF5">
                        <w:pPr>
                          <w:pStyle w:val="ListParagraph"/>
                          <w:numPr>
                            <w:ilvl w:val="0"/>
                            <w:numId w:val="38"/>
                          </w:numPr>
                          <w:jc w:val="both"/>
                        </w:pPr>
                        <w:r>
                          <w:t>True score with a confidence band</w:t>
                        </w:r>
                        <w:r w:rsidR="00B40246">
                          <w:t xml:space="preserve"> </w:t>
                        </w:r>
                        <w:r>
                          <w:t>(plus/minus standard error)</w:t>
                        </w:r>
                      </w:p>
                      <w:p w14:paraId="79E61E8D" w14:textId="77777777" w:rsidR="00CC4AF5" w:rsidRDefault="00CC4AF5" w:rsidP="00CC4AF5">
                        <w:pPr>
                          <w:pStyle w:val="ListParagraph"/>
                          <w:numPr>
                            <w:ilvl w:val="0"/>
                            <w:numId w:val="38"/>
                          </w:numPr>
                          <w:jc w:val="both"/>
                        </w:pPr>
                        <w:r>
                          <w:t xml:space="preserve"> Observed sum scores are shown in red.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/>
                <w:noProof/>
                <w:sz w:val="24"/>
                <w:szCs w:val="24"/>
                <w:lang w:eastAsia="ko-KR"/>
              </w:rPr>
              <w:pict w14:anchorId="7935F994">
                <v:shape id="_x0000_s1062" type="#_x0000_t32" style="position:absolute;margin-left:248.25pt;margin-top:102.25pt;width:37.5pt;height:.75pt;flip:x y;z-index:251667456" o:connectortype="straight">
                  <v:stroke endarrow="block"/>
                </v:shape>
              </w:pict>
            </w:r>
            <w:r w:rsidR="00CC4AF5">
              <w:rPr>
                <w:rFonts w:ascii="Times New Roman" w:hAnsi="Times New Roman"/>
                <w:noProof/>
                <w:sz w:val="24"/>
                <w:szCs w:val="24"/>
                <w:lang w:eastAsia="ko-KR"/>
              </w:rPr>
              <w:drawing>
                <wp:inline distT="0" distB="0" distL="0" distR="0" wp14:anchorId="26B4A7D7" wp14:editId="7B97AD5B">
                  <wp:extent cx="3333750" cy="3171825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3171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62A5EA" w14:textId="77777777" w:rsidR="00CC4AF5" w:rsidRDefault="00CC4AF5" w:rsidP="00344249">
      <w:pPr>
        <w:rPr>
          <w:rFonts w:ascii="Times New Roman" w:hAnsi="Times New Roman"/>
          <w:sz w:val="24"/>
          <w:szCs w:val="24"/>
        </w:rPr>
      </w:pPr>
    </w:p>
    <w:p w14:paraId="4383DB8C" w14:textId="77777777" w:rsidR="00627F77" w:rsidRDefault="00627F77" w:rsidP="00344249">
      <w:pPr>
        <w:rPr>
          <w:rFonts w:ascii="Times New Roman" w:hAnsi="Times New Roman"/>
          <w:sz w:val="24"/>
          <w:szCs w:val="24"/>
        </w:rPr>
      </w:pPr>
    </w:p>
    <w:p w14:paraId="348A6606" w14:textId="77777777" w:rsidR="00627F77" w:rsidRDefault="00627F77" w:rsidP="00344249">
      <w:pPr>
        <w:rPr>
          <w:rFonts w:ascii="Times New Roman" w:hAnsi="Times New Roman"/>
          <w:sz w:val="24"/>
          <w:szCs w:val="24"/>
        </w:rPr>
      </w:pPr>
    </w:p>
    <w:p w14:paraId="3C78B7B1" w14:textId="77777777" w:rsidR="00B40246" w:rsidRDefault="00B40246" w:rsidP="00344249">
      <w:pPr>
        <w:rPr>
          <w:rFonts w:ascii="Times New Roman" w:hAnsi="Times New Roman"/>
          <w:sz w:val="24"/>
          <w:szCs w:val="24"/>
        </w:rPr>
      </w:pPr>
    </w:p>
    <w:p w14:paraId="7E2BCE06" w14:textId="77777777" w:rsidR="00B40246" w:rsidRDefault="00B40246" w:rsidP="00344249">
      <w:pPr>
        <w:rPr>
          <w:rFonts w:ascii="Times New Roman" w:hAnsi="Times New Roman"/>
          <w:sz w:val="24"/>
          <w:szCs w:val="24"/>
        </w:rPr>
      </w:pPr>
    </w:p>
    <w:p w14:paraId="718BBC61" w14:textId="77777777" w:rsidR="00B40246" w:rsidRDefault="00B40246" w:rsidP="00344249">
      <w:pPr>
        <w:rPr>
          <w:rFonts w:ascii="Times New Roman" w:hAnsi="Times New Roman"/>
          <w:sz w:val="24"/>
          <w:szCs w:val="24"/>
        </w:rPr>
      </w:pPr>
    </w:p>
    <w:p w14:paraId="18C6CD5A" w14:textId="77777777" w:rsidR="00B40246" w:rsidRDefault="00B40246" w:rsidP="00344249">
      <w:pPr>
        <w:rPr>
          <w:rFonts w:ascii="Times New Roman" w:hAnsi="Times New Roman"/>
          <w:sz w:val="24"/>
          <w:szCs w:val="24"/>
        </w:rPr>
      </w:pPr>
    </w:p>
    <w:p w14:paraId="1DC0AFC4" w14:textId="77777777" w:rsidR="00B40246" w:rsidRDefault="00B40246" w:rsidP="00344249">
      <w:pPr>
        <w:rPr>
          <w:rFonts w:ascii="Times New Roman" w:hAnsi="Times New Roman"/>
          <w:sz w:val="24"/>
          <w:szCs w:val="24"/>
        </w:rPr>
      </w:pPr>
    </w:p>
    <w:p w14:paraId="0423C348" w14:textId="77777777" w:rsidR="00B40246" w:rsidRDefault="00B40246" w:rsidP="00344249">
      <w:pPr>
        <w:rPr>
          <w:rFonts w:ascii="Times New Roman" w:hAnsi="Times New Roman"/>
          <w:sz w:val="24"/>
          <w:szCs w:val="24"/>
        </w:rPr>
      </w:pPr>
    </w:p>
    <w:p w14:paraId="6B0742CC" w14:textId="77777777" w:rsidR="00B40246" w:rsidRDefault="00B40246" w:rsidP="00344249">
      <w:pPr>
        <w:rPr>
          <w:rFonts w:ascii="Times New Roman" w:hAnsi="Times New Roman"/>
          <w:sz w:val="24"/>
          <w:szCs w:val="24"/>
        </w:rPr>
      </w:pPr>
    </w:p>
    <w:p w14:paraId="109A7B4E" w14:textId="77777777" w:rsidR="00B40246" w:rsidRDefault="00B40246" w:rsidP="00344249">
      <w:pPr>
        <w:rPr>
          <w:rFonts w:ascii="Times New Roman" w:hAnsi="Times New Roman"/>
          <w:sz w:val="24"/>
          <w:szCs w:val="24"/>
        </w:rPr>
      </w:pPr>
    </w:p>
    <w:p w14:paraId="11792818" w14:textId="77777777" w:rsidR="00B40246" w:rsidRDefault="00B40246" w:rsidP="00344249">
      <w:pPr>
        <w:rPr>
          <w:rFonts w:ascii="Times New Roman" w:hAnsi="Times New Roman"/>
          <w:sz w:val="24"/>
          <w:szCs w:val="24"/>
        </w:rPr>
      </w:pPr>
    </w:p>
    <w:p w14:paraId="7003E281" w14:textId="77777777" w:rsidR="00B40246" w:rsidRDefault="00B40246" w:rsidP="00344249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9726" w:type="dxa"/>
        <w:tblLook w:val="04A0" w:firstRow="1" w:lastRow="0" w:firstColumn="1" w:lastColumn="0" w:noHBand="0" w:noVBand="1"/>
      </w:tblPr>
      <w:tblGrid>
        <w:gridCol w:w="9726"/>
      </w:tblGrid>
      <w:tr w:rsidR="00B40246" w14:paraId="4D5BC2E3" w14:textId="77777777" w:rsidTr="000C1613">
        <w:trPr>
          <w:trHeight w:val="9120"/>
        </w:trPr>
        <w:tc>
          <w:tcPr>
            <w:tcW w:w="9726" w:type="dxa"/>
          </w:tcPr>
          <w:p w14:paraId="60155B22" w14:textId="77777777" w:rsidR="00B40246" w:rsidRPr="00440143" w:rsidRDefault="00B40246" w:rsidP="00B40246">
            <w:pPr>
              <w:rPr>
                <w:rFonts w:ascii="Times New Roman" w:hAnsi="Times New Roman"/>
                <w:sz w:val="24"/>
                <w:szCs w:val="24"/>
              </w:rPr>
            </w:pPr>
            <w:r w:rsidRPr="00440143">
              <w:rPr>
                <w:rFonts w:ascii="Times New Roman" w:hAnsi="Times New Roman"/>
                <w:sz w:val="24"/>
                <w:szCs w:val="24"/>
              </w:rPr>
              <w:lastRenderedPageBreak/>
              <w:t>&gt; # Item information curve</w:t>
            </w:r>
          </w:p>
          <w:p w14:paraId="2E561353" w14:textId="77777777" w:rsidR="00B40246" w:rsidRPr="00440143" w:rsidRDefault="00440143" w:rsidP="00B40246">
            <w:pPr>
              <w:rPr>
                <w:rFonts w:ascii="Times New Roman" w:hAnsi="Times New Roman"/>
                <w:noProof/>
                <w:sz w:val="24"/>
                <w:szCs w:val="24"/>
                <w:lang w:eastAsia="ko-KR"/>
              </w:rPr>
            </w:pPr>
            <w:r w:rsidRPr="00440143">
              <w:rPr>
                <w:rFonts w:ascii="Times New Roman" w:hAnsi="Times New Roman"/>
                <w:noProof/>
                <w:sz w:val="24"/>
                <w:szCs w:val="24"/>
                <w:lang w:eastAsia="ko-KR"/>
              </w:rPr>
              <w:t>&gt; plot(iif(Rasch$est[c(1),]),label=TRUE) # Plot item information function for item 1</w:t>
            </w:r>
            <w:r w:rsidR="000C1613" w:rsidRPr="00440143">
              <w:rPr>
                <w:rFonts w:ascii="Times New Roman" w:hAnsi="Times New Roman"/>
                <w:noProof/>
                <w:sz w:val="24"/>
                <w:szCs w:val="24"/>
                <w:lang w:eastAsia="ko-KR"/>
              </w:rPr>
              <w:t xml:space="preserve">            </w:t>
            </w:r>
          </w:p>
          <w:p w14:paraId="3730272D" w14:textId="77777777" w:rsidR="000C1613" w:rsidRDefault="00000000" w:rsidP="00B4024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ko-KR"/>
              </w:rPr>
              <w:pict w14:anchorId="04E27C7D">
                <v:shape id="_x0000_s1064" type="#_x0000_t32" style="position:absolute;margin-left:3in;margin-top:199.15pt;width:0;height:30pt;flip:y;z-index:251669504" o:connectortype="straight">
                  <v:stroke endarrow="block"/>
                </v:shape>
              </w:pict>
            </w:r>
            <w:r>
              <w:rPr>
                <w:rFonts w:ascii="Times New Roman" w:hAnsi="Times New Roman"/>
                <w:noProof/>
                <w:sz w:val="24"/>
                <w:szCs w:val="24"/>
                <w:lang w:eastAsia="ko-KR"/>
              </w:rPr>
              <w:pict w14:anchorId="7FCE87C5">
                <v:rect id="_x0000_s1063" style="position:absolute;margin-left:101.4pt;margin-top:229.15pt;width:231pt;height:118.25pt;z-index:251668480">
                  <v:textbox style="mso-next-textbox:#_x0000_s1063">
                    <w:txbxContent>
                      <w:p w14:paraId="0325B362" w14:textId="77777777" w:rsidR="000C1613" w:rsidRDefault="000C1613" w:rsidP="000C1613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C1613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An item measures ability with greater precision at the ability level corresponding to the item difficulty parameter.</w:t>
                        </w:r>
                      </w:p>
                      <w:p w14:paraId="585F6B33" w14:textId="77777777" w:rsidR="000C1613" w:rsidRDefault="000C1613">
                        <w:r w:rsidRPr="000C1613">
                          <w:rPr>
                            <w:noProof/>
                            <w:lang w:eastAsia="ko-KR"/>
                          </w:rPr>
                          <w:drawing>
                            <wp:inline distT="0" distB="0" distL="0" distR="0" wp14:anchorId="57D54163" wp14:editId="2B3A5AF8">
                              <wp:extent cx="2741295" cy="708017"/>
                              <wp:effectExtent l="19050" t="0" r="1905" b="0"/>
                              <wp:docPr id="3" name="Picture 2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8132" name="Picture 2"/>
                                      <pic:cNvPicPr>
                                        <a:picLocks noGrp="1" noChangeAspect="1" noChangeArrowheads="1"/>
                                      </pic:cNvPicPr>
                                    </pic:nvPicPr>
                                    <pic:blipFill>
                                      <a:blip r:embed="rId16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41295" cy="70801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440143">
              <w:rPr>
                <w:rFonts w:ascii="Times New Roman" w:hAnsi="Times New Roman"/>
                <w:noProof/>
                <w:sz w:val="24"/>
                <w:szCs w:val="24"/>
                <w:lang w:eastAsia="ko-KR"/>
              </w:rPr>
              <w:drawing>
                <wp:inline distT="0" distB="0" distL="0" distR="0" wp14:anchorId="313B91E5" wp14:editId="5558C572">
                  <wp:extent cx="4983480" cy="261366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3480" cy="2613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505AA0" w14:textId="77777777" w:rsidR="00B40246" w:rsidRDefault="00B40246" w:rsidP="00344249">
      <w:pPr>
        <w:rPr>
          <w:rFonts w:ascii="Times New Roman" w:hAnsi="Times New Roman"/>
          <w:sz w:val="24"/>
          <w:szCs w:val="24"/>
        </w:rPr>
      </w:pPr>
    </w:p>
    <w:p w14:paraId="29B19600" w14:textId="77777777" w:rsidR="000C1613" w:rsidRDefault="000C1613" w:rsidP="00344249">
      <w:pPr>
        <w:rPr>
          <w:rFonts w:ascii="Times New Roman" w:hAnsi="Times New Roman"/>
          <w:sz w:val="24"/>
          <w:szCs w:val="24"/>
        </w:rPr>
      </w:pPr>
    </w:p>
    <w:p w14:paraId="1CD44ABB" w14:textId="77777777" w:rsidR="000C1613" w:rsidRDefault="000C1613" w:rsidP="00344249">
      <w:pPr>
        <w:rPr>
          <w:rFonts w:ascii="Times New Roman" w:hAnsi="Times New Roman"/>
          <w:sz w:val="24"/>
          <w:szCs w:val="24"/>
        </w:rPr>
      </w:pPr>
    </w:p>
    <w:p w14:paraId="17439B6A" w14:textId="77777777" w:rsidR="000C1613" w:rsidRDefault="000C1613" w:rsidP="00344249">
      <w:pPr>
        <w:rPr>
          <w:rFonts w:ascii="Times New Roman" w:hAnsi="Times New Roman"/>
          <w:sz w:val="24"/>
          <w:szCs w:val="24"/>
        </w:rPr>
      </w:pPr>
    </w:p>
    <w:p w14:paraId="17ADDCD2" w14:textId="77777777" w:rsidR="000C1613" w:rsidRDefault="000C1613" w:rsidP="00344249">
      <w:pPr>
        <w:rPr>
          <w:rFonts w:ascii="Times New Roman" w:hAnsi="Times New Roman"/>
          <w:sz w:val="24"/>
          <w:szCs w:val="24"/>
        </w:rPr>
      </w:pPr>
    </w:p>
    <w:p w14:paraId="03FD1752" w14:textId="77777777" w:rsidR="000C1613" w:rsidRDefault="000C1613" w:rsidP="00344249">
      <w:pPr>
        <w:rPr>
          <w:rFonts w:ascii="Times New Roman" w:hAnsi="Times New Roman"/>
          <w:sz w:val="24"/>
          <w:szCs w:val="24"/>
        </w:rPr>
      </w:pPr>
    </w:p>
    <w:p w14:paraId="1F744CA7" w14:textId="77777777" w:rsidR="000C1613" w:rsidRDefault="000C1613" w:rsidP="00344249">
      <w:pPr>
        <w:rPr>
          <w:rFonts w:ascii="Times New Roman" w:hAnsi="Times New Roman"/>
          <w:sz w:val="24"/>
          <w:szCs w:val="24"/>
        </w:rPr>
      </w:pPr>
    </w:p>
    <w:p w14:paraId="4BAD6E6C" w14:textId="77777777" w:rsidR="00DB5C45" w:rsidRDefault="00DB5C45" w:rsidP="00344249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-432" w:type="dxa"/>
        <w:tblLook w:val="04A0" w:firstRow="1" w:lastRow="0" w:firstColumn="1" w:lastColumn="0" w:noHBand="0" w:noVBand="1"/>
      </w:tblPr>
      <w:tblGrid>
        <w:gridCol w:w="10008"/>
      </w:tblGrid>
      <w:tr w:rsidR="000C1613" w14:paraId="4BAA8EF2" w14:textId="77777777" w:rsidTr="00FF484F">
        <w:trPr>
          <w:trHeight w:val="8000"/>
        </w:trPr>
        <w:tc>
          <w:tcPr>
            <w:tcW w:w="10008" w:type="dxa"/>
          </w:tcPr>
          <w:p w14:paraId="5771F136" w14:textId="77777777" w:rsidR="000C1613" w:rsidRPr="000C1613" w:rsidRDefault="000C1613" w:rsidP="000C1613">
            <w:pPr>
              <w:rPr>
                <w:rFonts w:ascii="Times New Roman" w:hAnsi="Times New Roman"/>
                <w:sz w:val="24"/>
                <w:szCs w:val="24"/>
              </w:rPr>
            </w:pPr>
            <w:r w:rsidRPr="000C1613">
              <w:rPr>
                <w:rFonts w:ascii="Times New Roman" w:hAnsi="Times New Roman"/>
                <w:sz w:val="24"/>
                <w:szCs w:val="24"/>
              </w:rPr>
              <w:t>&gt; # Test information curve</w:t>
            </w:r>
          </w:p>
          <w:p w14:paraId="493F8580" w14:textId="77777777" w:rsidR="000C1613" w:rsidRDefault="00440143" w:rsidP="000C1613">
            <w:pPr>
              <w:rPr>
                <w:rFonts w:ascii="Times New Roman" w:hAnsi="Times New Roman"/>
                <w:sz w:val="24"/>
                <w:szCs w:val="24"/>
              </w:rPr>
            </w:pPr>
            <w:r w:rsidRPr="00440143">
              <w:rPr>
                <w:rFonts w:ascii="Times New Roman" w:hAnsi="Times New Roman"/>
                <w:sz w:val="24"/>
                <w:szCs w:val="24"/>
              </w:rPr>
              <w:t>&gt; plot(tif(Rasch$est),label=TRUE) # Plot test information function</w:t>
            </w:r>
          </w:p>
          <w:p w14:paraId="24F15405" w14:textId="77777777" w:rsidR="000C1613" w:rsidRDefault="00000000" w:rsidP="000C161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ko-KR"/>
              </w:rPr>
              <w:pict w14:anchorId="499B9CA7">
                <v:shape id="_x0000_s1066" type="#_x0000_t32" style="position:absolute;margin-left:208.8pt;margin-top:206.75pt;width:0;height:33.75pt;flip:y;z-index:251671552" o:connectortype="straight">
                  <v:stroke endarrow="block"/>
                </v:shape>
              </w:pict>
            </w:r>
            <w:r w:rsidR="00440143">
              <w:rPr>
                <w:rFonts w:ascii="Times New Roman" w:hAnsi="Times New Roman"/>
                <w:noProof/>
                <w:sz w:val="24"/>
                <w:szCs w:val="24"/>
                <w:lang w:eastAsia="ko-KR"/>
              </w:rPr>
              <w:drawing>
                <wp:inline distT="0" distB="0" distL="0" distR="0" wp14:anchorId="71D57E45" wp14:editId="265A0179">
                  <wp:extent cx="4983480" cy="254508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3480" cy="254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311975" w14:textId="77777777" w:rsidR="000C1613" w:rsidRDefault="00000000" w:rsidP="000C161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ko-KR"/>
              </w:rPr>
              <w:pict w14:anchorId="65F741B7">
                <v:rect id="_x0000_s1065" style="position:absolute;margin-left:108.75pt;margin-top:28.05pt;width:204.75pt;height:65.25pt;z-index:251670528">
                  <v:textbox style="mso-next-textbox:#_x0000_s1065">
                    <w:txbxContent>
                      <w:p w14:paraId="291BE5F1" w14:textId="77777777" w:rsidR="00FF484F" w:rsidRDefault="00FF484F">
                        <w:r w:rsidRPr="00FF484F">
                          <w:rPr>
                            <w:noProof/>
                            <w:lang w:eastAsia="ko-KR"/>
                          </w:rPr>
                          <w:drawing>
                            <wp:inline distT="0" distB="0" distL="0" distR="0" wp14:anchorId="78C0AB11" wp14:editId="126F9640">
                              <wp:extent cx="1819275" cy="723900"/>
                              <wp:effectExtent l="19050" t="0" r="9525" b="0"/>
                              <wp:docPr id="6" name="Picture 6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341" name="Picture 2"/>
                                      <pic:cNvPicPr>
                                        <a:picLocks noGrp="1" noChangeAspect="1" noChangeArrowheads="1"/>
                                      </pic:cNvPicPr>
                                    </pic:nvPicPr>
                                    <pic:blipFill>
                                      <a:blip r:embed="rId19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19275" cy="723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</w:p>
        </w:tc>
      </w:tr>
    </w:tbl>
    <w:p w14:paraId="693AB3E7" w14:textId="77777777" w:rsidR="000C1613" w:rsidRDefault="000C1613" w:rsidP="00344249">
      <w:pPr>
        <w:rPr>
          <w:rFonts w:ascii="Times New Roman" w:hAnsi="Times New Roman"/>
          <w:sz w:val="24"/>
          <w:szCs w:val="24"/>
        </w:rPr>
      </w:pPr>
    </w:p>
    <w:p w14:paraId="0C148488" w14:textId="77777777" w:rsidR="000C1613" w:rsidRDefault="000C1613" w:rsidP="00344249">
      <w:pPr>
        <w:rPr>
          <w:rFonts w:ascii="Times New Roman" w:hAnsi="Times New Roman"/>
          <w:sz w:val="24"/>
          <w:szCs w:val="24"/>
        </w:rPr>
      </w:pPr>
    </w:p>
    <w:sectPr w:rsidR="000C1613" w:rsidSect="00914B9A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54E54" w14:textId="77777777" w:rsidR="00676B00" w:rsidRDefault="00676B00" w:rsidP="00EB3FA1">
      <w:pPr>
        <w:spacing w:after="0" w:line="240" w:lineRule="auto"/>
      </w:pPr>
      <w:r>
        <w:separator/>
      </w:r>
    </w:p>
  </w:endnote>
  <w:endnote w:type="continuationSeparator" w:id="0">
    <w:p w14:paraId="1632B7CC" w14:textId="77777777" w:rsidR="00676B00" w:rsidRDefault="00676B00" w:rsidP="00EB3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637BF" w14:textId="77777777" w:rsidR="00EB3FA1" w:rsidRDefault="003F277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629B4">
      <w:rPr>
        <w:noProof/>
      </w:rPr>
      <w:t>1</w:t>
    </w:r>
    <w:r>
      <w:rPr>
        <w:noProof/>
      </w:rPr>
      <w:fldChar w:fldCharType="end"/>
    </w:r>
  </w:p>
  <w:p w14:paraId="5F0594D1" w14:textId="77777777" w:rsidR="00EB3FA1" w:rsidRDefault="00EB3F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AB4FC" w14:textId="77777777" w:rsidR="00676B00" w:rsidRDefault="00676B00" w:rsidP="00EB3FA1">
      <w:pPr>
        <w:spacing w:after="0" w:line="240" w:lineRule="auto"/>
      </w:pPr>
      <w:r>
        <w:separator/>
      </w:r>
    </w:p>
  </w:footnote>
  <w:footnote w:type="continuationSeparator" w:id="0">
    <w:p w14:paraId="558560D4" w14:textId="77777777" w:rsidR="00676B00" w:rsidRDefault="00676B00" w:rsidP="00EB3F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5283"/>
    <w:multiLevelType w:val="hybridMultilevel"/>
    <w:tmpl w:val="81D2D2DE"/>
    <w:lvl w:ilvl="0" w:tplc="BAE0C08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08222B7F"/>
    <w:multiLevelType w:val="hybridMultilevel"/>
    <w:tmpl w:val="C0CC0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878C0"/>
    <w:multiLevelType w:val="hybridMultilevel"/>
    <w:tmpl w:val="7878115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575FE"/>
    <w:multiLevelType w:val="hybridMultilevel"/>
    <w:tmpl w:val="6C7A23DA"/>
    <w:lvl w:ilvl="0" w:tplc="A7ACFC16">
      <w:start w:val="1"/>
      <w:numFmt w:val="decimal"/>
      <w:lvlText w:val="(%1)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4" w15:restartNumberingAfterBreak="0">
    <w:nsid w:val="09292843"/>
    <w:multiLevelType w:val="hybridMultilevel"/>
    <w:tmpl w:val="80F262A0"/>
    <w:lvl w:ilvl="0" w:tplc="478C46D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4837DF"/>
    <w:multiLevelType w:val="hybridMultilevel"/>
    <w:tmpl w:val="41002524"/>
    <w:lvl w:ilvl="0" w:tplc="DE3EAD8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934088"/>
    <w:multiLevelType w:val="hybridMultilevel"/>
    <w:tmpl w:val="D22EEAB4"/>
    <w:lvl w:ilvl="0" w:tplc="5F70BAAC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CD61B38"/>
    <w:multiLevelType w:val="hybridMultilevel"/>
    <w:tmpl w:val="2530F7A8"/>
    <w:lvl w:ilvl="0" w:tplc="3D7C4FC2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8" w15:restartNumberingAfterBreak="0">
    <w:nsid w:val="0CF82627"/>
    <w:multiLevelType w:val="hybridMultilevel"/>
    <w:tmpl w:val="89AC072E"/>
    <w:lvl w:ilvl="0" w:tplc="B3289C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1E5303"/>
    <w:multiLevelType w:val="hybridMultilevel"/>
    <w:tmpl w:val="3C505534"/>
    <w:lvl w:ilvl="0" w:tplc="BD40DF9E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0" w15:restartNumberingAfterBreak="0">
    <w:nsid w:val="1B4310D6"/>
    <w:multiLevelType w:val="hybridMultilevel"/>
    <w:tmpl w:val="94DAF55E"/>
    <w:lvl w:ilvl="0" w:tplc="B4188C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96345"/>
    <w:multiLevelType w:val="hybridMultilevel"/>
    <w:tmpl w:val="A9DAA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DD3A76"/>
    <w:multiLevelType w:val="hybridMultilevel"/>
    <w:tmpl w:val="3848A73A"/>
    <w:lvl w:ilvl="0" w:tplc="74C2A3B0">
      <w:start w:val="1"/>
      <w:numFmt w:val="upperRoman"/>
      <w:lvlText w:val="%1."/>
      <w:lvlJc w:val="left"/>
      <w:pPr>
        <w:ind w:left="10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3" w15:restartNumberingAfterBreak="0">
    <w:nsid w:val="2CF45A14"/>
    <w:multiLevelType w:val="hybridMultilevel"/>
    <w:tmpl w:val="02A0FF06"/>
    <w:lvl w:ilvl="0" w:tplc="B13CEF18">
      <w:start w:val="1"/>
      <w:numFmt w:val="decimal"/>
      <w:lvlText w:val="(%1)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4" w15:restartNumberingAfterBreak="0">
    <w:nsid w:val="2DEA357F"/>
    <w:multiLevelType w:val="hybridMultilevel"/>
    <w:tmpl w:val="0A629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993A54"/>
    <w:multiLevelType w:val="hybridMultilevel"/>
    <w:tmpl w:val="F58CB0B2"/>
    <w:lvl w:ilvl="0" w:tplc="F32C7682">
      <w:start w:val="1"/>
      <w:numFmt w:val="upperRoman"/>
      <w:lvlText w:val="%1."/>
      <w:lvlJc w:val="left"/>
      <w:pPr>
        <w:ind w:left="10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6" w15:restartNumberingAfterBreak="0">
    <w:nsid w:val="38C17B00"/>
    <w:multiLevelType w:val="hybridMultilevel"/>
    <w:tmpl w:val="904E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C74B57"/>
    <w:multiLevelType w:val="hybridMultilevel"/>
    <w:tmpl w:val="DBEA26D4"/>
    <w:lvl w:ilvl="0" w:tplc="AF06FE1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8" w15:restartNumberingAfterBreak="0">
    <w:nsid w:val="3A35413E"/>
    <w:multiLevelType w:val="hybridMultilevel"/>
    <w:tmpl w:val="8DCC6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5F27F9"/>
    <w:multiLevelType w:val="hybridMultilevel"/>
    <w:tmpl w:val="388CDA92"/>
    <w:lvl w:ilvl="0" w:tplc="A95EECAC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F986488"/>
    <w:multiLevelType w:val="hybridMultilevel"/>
    <w:tmpl w:val="2D661E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D0BC2"/>
    <w:multiLevelType w:val="hybridMultilevel"/>
    <w:tmpl w:val="CEF657EE"/>
    <w:lvl w:ilvl="0" w:tplc="74F8CBFA">
      <w:start w:val="2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0F375B2"/>
    <w:multiLevelType w:val="hybridMultilevel"/>
    <w:tmpl w:val="DB887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171CCD"/>
    <w:multiLevelType w:val="hybridMultilevel"/>
    <w:tmpl w:val="6BC61FC4"/>
    <w:lvl w:ilvl="0" w:tplc="76B0A21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4" w15:restartNumberingAfterBreak="0">
    <w:nsid w:val="43F268AB"/>
    <w:multiLevelType w:val="hybridMultilevel"/>
    <w:tmpl w:val="53D2F7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9119EF"/>
    <w:multiLevelType w:val="hybridMultilevel"/>
    <w:tmpl w:val="63F403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EB48C4"/>
    <w:multiLevelType w:val="hybridMultilevel"/>
    <w:tmpl w:val="4E7EA8EE"/>
    <w:lvl w:ilvl="0" w:tplc="D1FAF8CC">
      <w:start w:val="1"/>
      <w:numFmt w:val="decimal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7" w15:restartNumberingAfterBreak="0">
    <w:nsid w:val="58090A6C"/>
    <w:multiLevelType w:val="hybridMultilevel"/>
    <w:tmpl w:val="1C4285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AB1FC0"/>
    <w:multiLevelType w:val="hybridMultilevel"/>
    <w:tmpl w:val="3866EC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BAA51AC"/>
    <w:multiLevelType w:val="hybridMultilevel"/>
    <w:tmpl w:val="E5EC3EAE"/>
    <w:lvl w:ilvl="0" w:tplc="B246D9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0F85131"/>
    <w:multiLevelType w:val="hybridMultilevel"/>
    <w:tmpl w:val="867CD058"/>
    <w:lvl w:ilvl="0" w:tplc="559EECC2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2D1416B"/>
    <w:multiLevelType w:val="hybridMultilevel"/>
    <w:tmpl w:val="D18466C4"/>
    <w:lvl w:ilvl="0" w:tplc="0E8C8F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D027D9"/>
    <w:multiLevelType w:val="hybridMultilevel"/>
    <w:tmpl w:val="B44EA6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5232AA"/>
    <w:multiLevelType w:val="hybridMultilevel"/>
    <w:tmpl w:val="5EB82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200BF4"/>
    <w:multiLevelType w:val="hybridMultilevel"/>
    <w:tmpl w:val="E17E2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425BBF"/>
    <w:multiLevelType w:val="hybridMultilevel"/>
    <w:tmpl w:val="892A9D4A"/>
    <w:lvl w:ilvl="0" w:tplc="44164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115C21"/>
    <w:multiLevelType w:val="hybridMultilevel"/>
    <w:tmpl w:val="7278FE84"/>
    <w:lvl w:ilvl="0" w:tplc="1E065236">
      <w:start w:val="1"/>
      <w:numFmt w:val="decimal"/>
      <w:lvlText w:val="(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37" w15:restartNumberingAfterBreak="0">
    <w:nsid w:val="7EC52CD2"/>
    <w:multiLevelType w:val="hybridMultilevel"/>
    <w:tmpl w:val="8D382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837841">
    <w:abstractNumId w:val="1"/>
  </w:num>
  <w:num w:numId="2" w16cid:durableId="2055080118">
    <w:abstractNumId w:val="31"/>
  </w:num>
  <w:num w:numId="3" w16cid:durableId="1200775767">
    <w:abstractNumId w:val="26"/>
  </w:num>
  <w:num w:numId="4" w16cid:durableId="1169323726">
    <w:abstractNumId w:val="35"/>
  </w:num>
  <w:num w:numId="5" w16cid:durableId="50202151">
    <w:abstractNumId w:val="15"/>
  </w:num>
  <w:num w:numId="6" w16cid:durableId="2072844917">
    <w:abstractNumId w:val="12"/>
  </w:num>
  <w:num w:numId="7" w16cid:durableId="425418726">
    <w:abstractNumId w:val="11"/>
  </w:num>
  <w:num w:numId="8" w16cid:durableId="1079139684">
    <w:abstractNumId w:val="23"/>
  </w:num>
  <w:num w:numId="9" w16cid:durableId="530462962">
    <w:abstractNumId w:val="14"/>
  </w:num>
  <w:num w:numId="10" w16cid:durableId="449399473">
    <w:abstractNumId w:val="13"/>
  </w:num>
  <w:num w:numId="11" w16cid:durableId="767769534">
    <w:abstractNumId w:val="3"/>
  </w:num>
  <w:num w:numId="12" w16cid:durableId="1000427155">
    <w:abstractNumId w:val="29"/>
  </w:num>
  <w:num w:numId="13" w16cid:durableId="1379479226">
    <w:abstractNumId w:val="33"/>
  </w:num>
  <w:num w:numId="14" w16cid:durableId="1191994374">
    <w:abstractNumId w:val="2"/>
  </w:num>
  <w:num w:numId="15" w16cid:durableId="1260062311">
    <w:abstractNumId w:val="4"/>
  </w:num>
  <w:num w:numId="16" w16cid:durableId="183248034">
    <w:abstractNumId w:val="6"/>
  </w:num>
  <w:num w:numId="17" w16cid:durableId="1019041161">
    <w:abstractNumId w:val="21"/>
  </w:num>
  <w:num w:numId="18" w16cid:durableId="1944074767">
    <w:abstractNumId w:val="19"/>
  </w:num>
  <w:num w:numId="19" w16cid:durableId="1526013993">
    <w:abstractNumId w:val="30"/>
  </w:num>
  <w:num w:numId="20" w16cid:durableId="1340153375">
    <w:abstractNumId w:val="10"/>
  </w:num>
  <w:num w:numId="21" w16cid:durableId="1484005473">
    <w:abstractNumId w:val="0"/>
  </w:num>
  <w:num w:numId="22" w16cid:durableId="1055929665">
    <w:abstractNumId w:val="5"/>
  </w:num>
  <w:num w:numId="23" w16cid:durableId="1792552047">
    <w:abstractNumId w:val="8"/>
  </w:num>
  <w:num w:numId="24" w16cid:durableId="217211655">
    <w:abstractNumId w:val="36"/>
  </w:num>
  <w:num w:numId="25" w16cid:durableId="1864902962">
    <w:abstractNumId w:val="7"/>
  </w:num>
  <w:num w:numId="26" w16cid:durableId="421335247">
    <w:abstractNumId w:val="28"/>
  </w:num>
  <w:num w:numId="27" w16cid:durableId="1731221885">
    <w:abstractNumId w:val="16"/>
  </w:num>
  <w:num w:numId="28" w16cid:durableId="1958951404">
    <w:abstractNumId w:val="34"/>
  </w:num>
  <w:num w:numId="29" w16cid:durableId="917910523">
    <w:abstractNumId w:val="37"/>
  </w:num>
  <w:num w:numId="30" w16cid:durableId="1285886350">
    <w:abstractNumId w:val="9"/>
  </w:num>
  <w:num w:numId="31" w16cid:durableId="2070761030">
    <w:abstractNumId w:val="22"/>
  </w:num>
  <w:num w:numId="32" w16cid:durableId="1610158896">
    <w:abstractNumId w:val="18"/>
  </w:num>
  <w:num w:numId="33" w16cid:durableId="65344991">
    <w:abstractNumId w:val="17"/>
  </w:num>
  <w:num w:numId="34" w16cid:durableId="1483735250">
    <w:abstractNumId w:val="32"/>
  </w:num>
  <w:num w:numId="35" w16cid:durableId="1370179441">
    <w:abstractNumId w:val="25"/>
  </w:num>
  <w:num w:numId="36" w16cid:durableId="565800345">
    <w:abstractNumId w:val="24"/>
  </w:num>
  <w:num w:numId="37" w16cid:durableId="913661337">
    <w:abstractNumId w:val="20"/>
  </w:num>
  <w:num w:numId="38" w16cid:durableId="49083029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03B"/>
    <w:rsid w:val="00005BF2"/>
    <w:rsid w:val="00033A39"/>
    <w:rsid w:val="00040524"/>
    <w:rsid w:val="00042613"/>
    <w:rsid w:val="00056FDB"/>
    <w:rsid w:val="00080E93"/>
    <w:rsid w:val="0008405A"/>
    <w:rsid w:val="00093153"/>
    <w:rsid w:val="000B165E"/>
    <w:rsid w:val="000C1613"/>
    <w:rsid w:val="000C414C"/>
    <w:rsid w:val="000D7428"/>
    <w:rsid w:val="000E62BF"/>
    <w:rsid w:val="000F312D"/>
    <w:rsid w:val="001504A7"/>
    <w:rsid w:val="00166367"/>
    <w:rsid w:val="001753BD"/>
    <w:rsid w:val="00204B47"/>
    <w:rsid w:val="0023620C"/>
    <w:rsid w:val="00236489"/>
    <w:rsid w:val="00244ACD"/>
    <w:rsid w:val="002551A9"/>
    <w:rsid w:val="00255D60"/>
    <w:rsid w:val="002629B4"/>
    <w:rsid w:val="00273E89"/>
    <w:rsid w:val="002D5240"/>
    <w:rsid w:val="002D7D30"/>
    <w:rsid w:val="00311D0D"/>
    <w:rsid w:val="00344249"/>
    <w:rsid w:val="00362693"/>
    <w:rsid w:val="0037243C"/>
    <w:rsid w:val="003A03F8"/>
    <w:rsid w:val="003C27A6"/>
    <w:rsid w:val="003D6972"/>
    <w:rsid w:val="003F2779"/>
    <w:rsid w:val="003F68B1"/>
    <w:rsid w:val="00402141"/>
    <w:rsid w:val="004148B9"/>
    <w:rsid w:val="00414BE8"/>
    <w:rsid w:val="0043252B"/>
    <w:rsid w:val="00440143"/>
    <w:rsid w:val="0045531D"/>
    <w:rsid w:val="00484ACD"/>
    <w:rsid w:val="004B407E"/>
    <w:rsid w:val="004B4671"/>
    <w:rsid w:val="004B5072"/>
    <w:rsid w:val="00504543"/>
    <w:rsid w:val="00513946"/>
    <w:rsid w:val="0051611D"/>
    <w:rsid w:val="00545DCF"/>
    <w:rsid w:val="00564DD1"/>
    <w:rsid w:val="00581622"/>
    <w:rsid w:val="00586A47"/>
    <w:rsid w:val="0059163A"/>
    <w:rsid w:val="005D5DA7"/>
    <w:rsid w:val="005F3FC2"/>
    <w:rsid w:val="005F7B8B"/>
    <w:rsid w:val="00604B51"/>
    <w:rsid w:val="00627F77"/>
    <w:rsid w:val="006402D1"/>
    <w:rsid w:val="00646FD5"/>
    <w:rsid w:val="0065249F"/>
    <w:rsid w:val="00664B2D"/>
    <w:rsid w:val="00666133"/>
    <w:rsid w:val="00676B00"/>
    <w:rsid w:val="00676CA0"/>
    <w:rsid w:val="00683E78"/>
    <w:rsid w:val="006A06A0"/>
    <w:rsid w:val="006A2F57"/>
    <w:rsid w:val="006A6169"/>
    <w:rsid w:val="006B66C2"/>
    <w:rsid w:val="006C06A3"/>
    <w:rsid w:val="006E3CFB"/>
    <w:rsid w:val="006E7C32"/>
    <w:rsid w:val="006F634E"/>
    <w:rsid w:val="007327A8"/>
    <w:rsid w:val="007333BA"/>
    <w:rsid w:val="00761632"/>
    <w:rsid w:val="00791470"/>
    <w:rsid w:val="007D1AA8"/>
    <w:rsid w:val="008014D7"/>
    <w:rsid w:val="00813291"/>
    <w:rsid w:val="0082742B"/>
    <w:rsid w:val="00830932"/>
    <w:rsid w:val="00833EB4"/>
    <w:rsid w:val="00846FCC"/>
    <w:rsid w:val="0086694D"/>
    <w:rsid w:val="008716DE"/>
    <w:rsid w:val="0087792D"/>
    <w:rsid w:val="00892809"/>
    <w:rsid w:val="008A3DCA"/>
    <w:rsid w:val="008E5ED3"/>
    <w:rsid w:val="008F010B"/>
    <w:rsid w:val="0090270E"/>
    <w:rsid w:val="00904FB8"/>
    <w:rsid w:val="00911FFB"/>
    <w:rsid w:val="00914B9A"/>
    <w:rsid w:val="00915DB9"/>
    <w:rsid w:val="00934E67"/>
    <w:rsid w:val="0093603B"/>
    <w:rsid w:val="00943722"/>
    <w:rsid w:val="009702B1"/>
    <w:rsid w:val="0098680E"/>
    <w:rsid w:val="00997BA9"/>
    <w:rsid w:val="009A53A0"/>
    <w:rsid w:val="009A5C14"/>
    <w:rsid w:val="009B68C8"/>
    <w:rsid w:val="009C0D61"/>
    <w:rsid w:val="009E6EE0"/>
    <w:rsid w:val="00A01EB8"/>
    <w:rsid w:val="00A14B6E"/>
    <w:rsid w:val="00A20648"/>
    <w:rsid w:val="00A35EAD"/>
    <w:rsid w:val="00A55731"/>
    <w:rsid w:val="00A57A53"/>
    <w:rsid w:val="00A66935"/>
    <w:rsid w:val="00AB08A0"/>
    <w:rsid w:val="00AE11FE"/>
    <w:rsid w:val="00B21C22"/>
    <w:rsid w:val="00B24C89"/>
    <w:rsid w:val="00B26566"/>
    <w:rsid w:val="00B274E9"/>
    <w:rsid w:val="00B31099"/>
    <w:rsid w:val="00B40246"/>
    <w:rsid w:val="00B56319"/>
    <w:rsid w:val="00B86B02"/>
    <w:rsid w:val="00BA7734"/>
    <w:rsid w:val="00BB39E1"/>
    <w:rsid w:val="00C42A7C"/>
    <w:rsid w:val="00C51EB0"/>
    <w:rsid w:val="00CA0F56"/>
    <w:rsid w:val="00CC3051"/>
    <w:rsid w:val="00CC4AF5"/>
    <w:rsid w:val="00CD2C02"/>
    <w:rsid w:val="00D06289"/>
    <w:rsid w:val="00D15ECB"/>
    <w:rsid w:val="00D23BE3"/>
    <w:rsid w:val="00D375D1"/>
    <w:rsid w:val="00D64E23"/>
    <w:rsid w:val="00D70EFE"/>
    <w:rsid w:val="00D77F17"/>
    <w:rsid w:val="00D96989"/>
    <w:rsid w:val="00DA17BD"/>
    <w:rsid w:val="00DA18B3"/>
    <w:rsid w:val="00DB5C45"/>
    <w:rsid w:val="00E03B6F"/>
    <w:rsid w:val="00E26386"/>
    <w:rsid w:val="00E5044E"/>
    <w:rsid w:val="00E54E17"/>
    <w:rsid w:val="00E559AF"/>
    <w:rsid w:val="00E6269C"/>
    <w:rsid w:val="00E7702A"/>
    <w:rsid w:val="00E87545"/>
    <w:rsid w:val="00E927E1"/>
    <w:rsid w:val="00E95BF5"/>
    <w:rsid w:val="00E97217"/>
    <w:rsid w:val="00EB2288"/>
    <w:rsid w:val="00EB3FA1"/>
    <w:rsid w:val="00EB6EFB"/>
    <w:rsid w:val="00EE4450"/>
    <w:rsid w:val="00F43BF2"/>
    <w:rsid w:val="00F50F0B"/>
    <w:rsid w:val="00F51FF1"/>
    <w:rsid w:val="00F54377"/>
    <w:rsid w:val="00F55F94"/>
    <w:rsid w:val="00F91A50"/>
    <w:rsid w:val="00FA3749"/>
    <w:rsid w:val="00FB36AE"/>
    <w:rsid w:val="00FD20F6"/>
    <w:rsid w:val="00FF484F"/>
    <w:rsid w:val="00FF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  <o:rules v:ext="edit">
        <o:r id="V:Rule1" type="connector" idref="#_x0000_s1066"/>
        <o:r id="V:Rule2" type="connector" idref="#_x0000_s1050"/>
        <o:r id="V:Rule3" type="connector" idref="#_x0000_s1058"/>
        <o:r id="V:Rule4" type="connector" idref="#_x0000_s1064"/>
        <o:r id="V:Rule5" type="connector" idref="#_x0000_s1073"/>
        <o:r id="V:Rule6" type="connector" idref="#_x0000_s1062"/>
        <o:r id="V:Rule7" type="connector" idref="#_x0000_s1056"/>
        <o:r id="V:Rule8" type="connector" idref="#_x0000_s1074"/>
      </o:rules>
    </o:shapelayout>
  </w:shapeDefaults>
  <w:decimalSymbol w:val="."/>
  <w:listSeparator w:val=","/>
  <w14:docId w14:val="09D9F3BE"/>
  <w15:docId w15:val="{2C776B06-86AE-4787-A4CC-DC51250C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B9A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7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B3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3FA1"/>
  </w:style>
  <w:style w:type="paragraph" w:styleId="Footer">
    <w:name w:val="footer"/>
    <w:basedOn w:val="Normal"/>
    <w:link w:val="FooterChar"/>
    <w:uiPriority w:val="99"/>
    <w:unhideWhenUsed/>
    <w:rsid w:val="00EB3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FA1"/>
  </w:style>
  <w:style w:type="table" w:styleId="TableGrid">
    <w:name w:val="Table Grid"/>
    <w:basedOn w:val="TableNormal"/>
    <w:uiPriority w:val="59"/>
    <w:rsid w:val="008F010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2D5240"/>
    <w:rPr>
      <w:color w:val="0000FF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A03F8"/>
  </w:style>
  <w:style w:type="character" w:customStyle="1" w:styleId="DateChar">
    <w:name w:val="Date Char"/>
    <w:basedOn w:val="DefaultParagraphFont"/>
    <w:link w:val="Date"/>
    <w:uiPriority w:val="99"/>
    <w:semiHidden/>
    <w:rsid w:val="003A03F8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AF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2.w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aching\IRT%20I_2012%20Fall\Labs_2012\Lab%201\Lab%201%20no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0364B-4E66-4BD3-AD17-B98851E44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1 note</Template>
  <TotalTime>695</TotalTime>
  <Pages>10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Sun-Joo Cho</dc:creator>
  <cp:lastModifiedBy>Cho, Sun-Joo</cp:lastModifiedBy>
  <cp:revision>85</cp:revision>
  <dcterms:created xsi:type="dcterms:W3CDTF">2012-09-03T00:18:00Z</dcterms:created>
  <dcterms:modified xsi:type="dcterms:W3CDTF">2023-01-31T17:48:00Z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