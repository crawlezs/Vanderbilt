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AB23" w14:textId="77777777" w:rsidR="00914B9A" w:rsidRPr="00FA3749" w:rsidRDefault="0079210C" w:rsidP="007327A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3</w:t>
      </w:r>
      <w:r w:rsidR="007327A8" w:rsidRPr="00FA3749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>Using R for Polytomous</w:t>
      </w:r>
      <w:r w:rsidR="00452484">
        <w:rPr>
          <w:rFonts w:ascii="Times New Roman" w:hAnsi="Times New Roman"/>
          <w:b/>
          <w:sz w:val="28"/>
          <w:szCs w:val="28"/>
        </w:rPr>
        <w:t xml:space="preserve"> Item Response</w:t>
      </w:r>
      <w:r w:rsidR="00666133">
        <w:rPr>
          <w:rFonts w:ascii="Times New Roman" w:hAnsi="Times New Roman"/>
          <w:b/>
          <w:sz w:val="28"/>
          <w:szCs w:val="28"/>
        </w:rPr>
        <w:t xml:space="preserve"> Models</w:t>
      </w:r>
    </w:p>
    <w:p w14:paraId="4CB41A8E" w14:textId="77777777" w:rsidR="00344249" w:rsidRDefault="00344249" w:rsidP="0093603B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14:paraId="346BA64F" w14:textId="788CEB37" w:rsidR="003A03F8" w:rsidRPr="00FB36AE" w:rsidRDefault="006078AE" w:rsidP="00934E67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 </w:t>
      </w:r>
      <w:r w:rsidR="00881D83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, 202</w:t>
      </w:r>
      <w:r w:rsidR="00B23B12">
        <w:rPr>
          <w:rFonts w:ascii="Times New Roman" w:hAnsi="Times New Roman"/>
          <w:b/>
          <w:sz w:val="24"/>
          <w:szCs w:val="24"/>
        </w:rPr>
        <w:t>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344249" w14:paraId="4E2B24D0" w14:textId="77777777" w:rsidTr="00344249">
        <w:tc>
          <w:tcPr>
            <w:tcW w:w="9216" w:type="dxa"/>
          </w:tcPr>
          <w:p w14:paraId="20D7EDAE" w14:textId="77777777" w:rsidR="00344249" w:rsidRDefault="00344249" w:rsidP="00344249">
            <w:pPr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Outline</w:t>
            </w:r>
          </w:p>
          <w:p w14:paraId="16C602E8" w14:textId="77777777" w:rsidR="00B24C89" w:rsidRDefault="00CF1DD2" w:rsidP="00B24C8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MB10" w:hAnsi="CMB10" w:cs="CMB10"/>
                <w:color w:val="000000"/>
                <w:lang w:eastAsia="ko-KR"/>
              </w:rPr>
              <w:t xml:space="preserve">‘eRm’ </w:t>
            </w:r>
            <w:r w:rsidR="00B24C89" w:rsidRPr="00B24C89">
              <w:rPr>
                <w:rFonts w:ascii="Times New Roman" w:hAnsi="Times New Roman"/>
                <w:sz w:val="24"/>
                <w:szCs w:val="24"/>
              </w:rPr>
              <w:t xml:space="preserve">R package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 a </w:t>
            </w:r>
            <w:r w:rsidRPr="00CF1DD2">
              <w:rPr>
                <w:rFonts w:ascii="Times New Roman" w:hAnsi="Times New Roman"/>
                <w:sz w:val="24"/>
                <w:szCs w:val="24"/>
                <w:u w:val="single"/>
              </w:rPr>
              <w:t>rating scale model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a </w:t>
            </w:r>
            <w:r w:rsidRPr="00CF1DD2">
              <w:rPr>
                <w:rFonts w:ascii="Times New Roman" w:hAnsi="Times New Roman"/>
                <w:sz w:val="24"/>
                <w:szCs w:val="24"/>
                <w:u w:val="single"/>
              </w:rPr>
              <w:t>partial credit model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56A37D4" w14:textId="77777777" w:rsidR="00CF1DD2" w:rsidRDefault="00CF1DD2" w:rsidP="00B24C8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‘ltm’ R package for a </w:t>
            </w:r>
            <w:r w:rsidRPr="00CF1DD2">
              <w:rPr>
                <w:rFonts w:ascii="Times New Roman" w:hAnsi="Times New Roman"/>
                <w:sz w:val="24"/>
                <w:szCs w:val="24"/>
                <w:u w:val="single"/>
              </w:rPr>
              <w:t>generalized partial credit model</w:t>
            </w:r>
          </w:p>
          <w:p w14:paraId="16EC86AD" w14:textId="77777777" w:rsidR="00AF48BE" w:rsidRPr="00AF48BE" w:rsidRDefault="00AF48BE" w:rsidP="00B24C8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AF48BE">
              <w:rPr>
                <w:rFonts w:ascii="Times New Roman" w:hAnsi="Times New Roman"/>
                <w:sz w:val="24"/>
                <w:szCs w:val="24"/>
              </w:rPr>
              <w:t xml:space="preserve">`mirt’ R package for a </w:t>
            </w:r>
            <w:r w:rsidRPr="006078AE">
              <w:rPr>
                <w:rFonts w:ascii="Times New Roman" w:hAnsi="Times New Roman"/>
                <w:sz w:val="24"/>
                <w:szCs w:val="24"/>
                <w:u w:val="single"/>
              </w:rPr>
              <w:t>graded response model</w:t>
            </w:r>
          </w:p>
          <w:p w14:paraId="0AF75957" w14:textId="77777777" w:rsidR="00CF1DD2" w:rsidRPr="00B57A0D" w:rsidRDefault="004148B9" w:rsidP="00B57A0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</w:t>
            </w:r>
            <w:r w:rsidR="00CF1DD2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</w:tbl>
    <w:p w14:paraId="683020F8" w14:textId="77777777" w:rsidR="00A84D2D" w:rsidRDefault="00A84D2D" w:rsidP="00934E67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14:paraId="196DA908" w14:textId="77777777" w:rsidR="009A53A0" w:rsidRDefault="00FA3749" w:rsidP="00934E67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1EFA50B4" w14:textId="77777777" w:rsidR="00B24C89" w:rsidRDefault="00B24C89" w:rsidP="00344249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Estimation</w:t>
      </w:r>
      <w:r w:rsidRPr="00B24C89">
        <w:rPr>
          <w:rFonts w:ascii="Times New Roman" w:hAnsi="Times New Roman"/>
          <w:sz w:val="24"/>
          <w:szCs w:val="24"/>
        </w:rPr>
        <w:t xml:space="preserve"> </w:t>
      </w:r>
    </w:p>
    <w:p w14:paraId="03F6D718" w14:textId="77777777" w:rsidR="009A53A0" w:rsidRPr="008014D7" w:rsidRDefault="00344249" w:rsidP="00B24C89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t xml:space="preserve">1. Installation of </w:t>
      </w:r>
      <w:r w:rsidR="009A53A0" w:rsidRPr="008014D7">
        <w:rPr>
          <w:rFonts w:ascii="Times New Roman" w:hAnsi="Times New Roman"/>
          <w:b/>
          <w:sz w:val="24"/>
          <w:szCs w:val="24"/>
        </w:rPr>
        <w:t xml:space="preserve">R package </w:t>
      </w:r>
      <w:r w:rsidR="00606373">
        <w:rPr>
          <w:rFonts w:ascii="Times New Roman" w:hAnsi="Times New Roman"/>
          <w:b/>
          <w:sz w:val="24"/>
          <w:szCs w:val="24"/>
        </w:rPr>
        <w:t>‘</w:t>
      </w:r>
      <w:r w:rsidR="000926FE">
        <w:rPr>
          <w:rFonts w:ascii="Times New Roman" w:hAnsi="Times New Roman"/>
          <w:b/>
          <w:sz w:val="24"/>
          <w:szCs w:val="24"/>
        </w:rPr>
        <w:t>eR</w:t>
      </w:r>
      <w:r w:rsidR="00606373">
        <w:rPr>
          <w:rFonts w:ascii="Times New Roman" w:hAnsi="Times New Roman"/>
          <w:b/>
          <w:sz w:val="24"/>
          <w:szCs w:val="24"/>
        </w:rPr>
        <w:t>m</w:t>
      </w:r>
      <w:r w:rsidR="00666133" w:rsidRPr="008014D7">
        <w:rPr>
          <w:rFonts w:ascii="Times New Roman" w:hAnsi="Times New Roman"/>
          <w:b/>
          <w:sz w:val="24"/>
          <w:szCs w:val="24"/>
        </w:rPr>
        <w:t>’</w:t>
      </w:r>
      <w:r w:rsidR="00AF48BE">
        <w:rPr>
          <w:rFonts w:ascii="Times New Roman" w:hAnsi="Times New Roman"/>
          <w:b/>
          <w:sz w:val="24"/>
          <w:szCs w:val="24"/>
        </w:rPr>
        <w:t xml:space="preserve">, </w:t>
      </w:r>
      <w:r w:rsidR="00452484">
        <w:rPr>
          <w:rFonts w:ascii="Times New Roman" w:hAnsi="Times New Roman"/>
          <w:b/>
          <w:sz w:val="24"/>
          <w:szCs w:val="24"/>
        </w:rPr>
        <w:t>‘ltm’</w:t>
      </w:r>
      <w:r w:rsidR="00AF48BE">
        <w:rPr>
          <w:rFonts w:ascii="Times New Roman" w:hAnsi="Times New Roman"/>
          <w:b/>
          <w:sz w:val="24"/>
          <w:szCs w:val="24"/>
        </w:rPr>
        <w:t>, and ‘mirt’</w:t>
      </w:r>
      <w:r w:rsidR="00452484">
        <w:rPr>
          <w:rFonts w:ascii="Times New Roman" w:hAnsi="Times New Roman"/>
          <w:b/>
          <w:sz w:val="24"/>
          <w:szCs w:val="24"/>
        </w:rPr>
        <w:t xml:space="preserve"> </w:t>
      </w:r>
    </w:p>
    <w:p w14:paraId="2FA6750F" w14:textId="77777777" w:rsidR="00B24C89" w:rsidRPr="007F56E5" w:rsidRDefault="007F56E5" w:rsidP="007F56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</w:t>
      </w:r>
      <w:r w:rsidR="00056FDB" w:rsidRPr="007F56E5">
        <w:rPr>
          <w:rFonts w:ascii="Times New Roman" w:hAnsi="Times New Roman"/>
          <w:sz w:val="24"/>
          <w:szCs w:val="24"/>
        </w:rPr>
        <w:t>Packages &gt; Install</w:t>
      </w:r>
      <w:r w:rsidR="000926FE" w:rsidRPr="007F56E5">
        <w:rPr>
          <w:rFonts w:ascii="Times New Roman" w:hAnsi="Times New Roman"/>
          <w:sz w:val="24"/>
          <w:szCs w:val="24"/>
        </w:rPr>
        <w:t xml:space="preserve"> package(s) &gt; USA(TN) &gt; eRm</w:t>
      </w:r>
    </w:p>
    <w:p w14:paraId="1FE582EA" w14:textId="77777777" w:rsidR="000926FE" w:rsidRPr="007F56E5" w:rsidRDefault="007F56E5" w:rsidP="007F56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r w:rsidR="000926FE" w:rsidRPr="007F56E5">
        <w:rPr>
          <w:rFonts w:ascii="Times New Roman" w:hAnsi="Times New Roman"/>
          <w:sz w:val="24"/>
          <w:szCs w:val="24"/>
        </w:rPr>
        <w:t>Packages &gt; Install package(s) &gt; USA(TN) &gt; ltm</w:t>
      </w:r>
      <w:r w:rsidR="00A84D2D" w:rsidRPr="007F56E5">
        <w:rPr>
          <w:rFonts w:ascii="Times New Roman" w:hAnsi="Times New Roman"/>
          <w:sz w:val="24"/>
          <w:szCs w:val="24"/>
        </w:rPr>
        <w:t xml:space="preserve"> </w:t>
      </w:r>
      <w:r w:rsidR="00BB1CC1" w:rsidRPr="007F56E5">
        <w:rPr>
          <w:rFonts w:ascii="Times New Roman" w:hAnsi="Times New Roman"/>
          <w:sz w:val="24"/>
          <w:szCs w:val="24"/>
        </w:rPr>
        <w:t>[When you have never installed ‘ltm’]</w:t>
      </w:r>
    </w:p>
    <w:p w14:paraId="42DC02E8" w14:textId="77777777" w:rsidR="00A84D2D" w:rsidRPr="007F56E5" w:rsidRDefault="007F56E5" w:rsidP="007F56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84D2D" w:rsidRPr="007F56E5">
        <w:rPr>
          <w:rFonts w:ascii="Times New Roman" w:hAnsi="Times New Roman"/>
          <w:sz w:val="24"/>
          <w:szCs w:val="24"/>
        </w:rPr>
        <w:t>or</w:t>
      </w:r>
    </w:p>
    <w:p w14:paraId="0D684518" w14:textId="77777777" w:rsidR="00BB1CC1" w:rsidRDefault="007F56E5" w:rsidP="00B57A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926FE" w:rsidRPr="000926FE">
        <w:rPr>
          <w:rFonts w:ascii="Times New Roman" w:hAnsi="Times New Roman"/>
          <w:sz w:val="24"/>
          <w:szCs w:val="24"/>
        </w:rPr>
        <w:t>update.packages(ask='ltm',checkBuilt=TRUE)</w:t>
      </w:r>
      <w:r w:rsidR="00BB1CC1">
        <w:rPr>
          <w:rFonts w:ascii="Times New Roman" w:hAnsi="Times New Roman"/>
          <w:sz w:val="24"/>
          <w:szCs w:val="24"/>
        </w:rPr>
        <w:t xml:space="preserve"> [When you already installed ‘ltm’]</w:t>
      </w:r>
    </w:p>
    <w:p w14:paraId="742F4FC8" w14:textId="77777777" w:rsidR="00AF48BE" w:rsidRDefault="00AF48BE" w:rsidP="00B57A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</w:t>
      </w:r>
      <w:r w:rsidRPr="007F56E5">
        <w:rPr>
          <w:rFonts w:ascii="Times New Roman" w:hAnsi="Times New Roman"/>
          <w:sz w:val="24"/>
          <w:szCs w:val="24"/>
        </w:rPr>
        <w:t>Packages &gt; In</w:t>
      </w:r>
      <w:r>
        <w:rPr>
          <w:rFonts w:ascii="Times New Roman" w:hAnsi="Times New Roman"/>
          <w:sz w:val="24"/>
          <w:szCs w:val="24"/>
        </w:rPr>
        <w:t>stall package(s) &gt; USA(TN) &gt; mirt</w:t>
      </w:r>
    </w:p>
    <w:p w14:paraId="56148FFC" w14:textId="77777777" w:rsidR="0093603B" w:rsidRDefault="00B24C89" w:rsidP="00344249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t>2</w:t>
      </w:r>
      <w:r w:rsidR="00344249" w:rsidRPr="008014D7">
        <w:rPr>
          <w:rFonts w:ascii="Times New Roman" w:hAnsi="Times New Roman"/>
          <w:b/>
          <w:sz w:val="24"/>
          <w:szCs w:val="24"/>
        </w:rPr>
        <w:t xml:space="preserve">. </w:t>
      </w:r>
      <w:r w:rsidR="00B21C22" w:rsidRPr="008014D7">
        <w:rPr>
          <w:rFonts w:ascii="Times New Roman" w:hAnsi="Times New Roman"/>
          <w:b/>
          <w:sz w:val="24"/>
          <w:szCs w:val="24"/>
        </w:rPr>
        <w:t>Functions</w:t>
      </w:r>
      <w:r w:rsidR="0093603B" w:rsidRPr="008014D7">
        <w:rPr>
          <w:rFonts w:ascii="Times New Roman" w:hAnsi="Times New Roman"/>
          <w:b/>
          <w:sz w:val="24"/>
          <w:szCs w:val="24"/>
        </w:rPr>
        <w:t xml:space="preserve"> in the R package </w:t>
      </w:r>
      <w:r w:rsidR="000926FE">
        <w:rPr>
          <w:rFonts w:ascii="Times New Roman" w:hAnsi="Times New Roman"/>
          <w:b/>
          <w:sz w:val="24"/>
          <w:szCs w:val="24"/>
        </w:rPr>
        <w:t>‘eRm</w:t>
      </w:r>
      <w:r w:rsidR="00666133" w:rsidRPr="008014D7">
        <w:rPr>
          <w:rFonts w:ascii="Times New Roman" w:hAnsi="Times New Roman"/>
          <w:b/>
          <w:sz w:val="24"/>
          <w:szCs w:val="24"/>
        </w:rPr>
        <w:t>’</w:t>
      </w:r>
      <w:r w:rsidR="000926FE">
        <w:rPr>
          <w:rFonts w:ascii="Times New Roman" w:hAnsi="Times New Roman"/>
          <w:b/>
          <w:sz w:val="24"/>
          <w:szCs w:val="24"/>
        </w:rPr>
        <w:t xml:space="preserve"> and ‘ltm’</w:t>
      </w:r>
    </w:p>
    <w:p w14:paraId="6DE498C6" w14:textId="77777777" w:rsidR="000926FE" w:rsidRPr="008014D7" w:rsidRDefault="000926FE" w:rsidP="0034424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[1] ‘eRm</w:t>
      </w:r>
      <w:r w:rsidRPr="008014D7">
        <w:rPr>
          <w:rFonts w:ascii="Times New Roman" w:hAnsi="Times New Roman"/>
          <w:b/>
          <w:sz w:val="24"/>
          <w:szCs w:val="24"/>
        </w:rPr>
        <w:t>’</w:t>
      </w:r>
    </w:p>
    <w:p w14:paraId="75C5E926" w14:textId="77777777" w:rsidR="00344249" w:rsidRPr="0035243F" w:rsidRDefault="0035243F" w:rsidP="0035243F">
      <w:pPr>
        <w:ind w:firstLine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</w:t>
      </w:r>
      <w:r w:rsidRPr="0035243F">
        <w:rPr>
          <w:rFonts w:ascii="Times New Roman" w:hAnsi="Times New Roman"/>
          <w:sz w:val="24"/>
          <w:szCs w:val="24"/>
        </w:rPr>
        <w:t xml:space="preserve"> the following functions</w:t>
      </w:r>
      <w:r w:rsidR="0093603B" w:rsidRPr="0035243F">
        <w:rPr>
          <w:rFonts w:ascii="Times New Roman" w:hAnsi="Times New Roman"/>
          <w:sz w:val="24"/>
          <w:szCs w:val="24"/>
        </w:rPr>
        <w:t xml:space="preserve"> of the </w:t>
      </w:r>
      <w:r w:rsidR="00666133" w:rsidRPr="0035243F">
        <w:rPr>
          <w:rFonts w:ascii="Times New Roman" w:hAnsi="Times New Roman"/>
          <w:sz w:val="24"/>
          <w:szCs w:val="24"/>
        </w:rPr>
        <w:t>‘</w:t>
      </w:r>
      <w:r w:rsidR="000926FE" w:rsidRPr="0035243F">
        <w:rPr>
          <w:rFonts w:ascii="Times New Roman" w:hAnsi="Times New Roman"/>
          <w:sz w:val="24"/>
          <w:szCs w:val="24"/>
        </w:rPr>
        <w:t>eRm</w:t>
      </w:r>
      <w:r w:rsidR="00666133" w:rsidRPr="0035243F">
        <w:rPr>
          <w:rFonts w:ascii="Times New Roman" w:hAnsi="Times New Roman"/>
          <w:sz w:val="24"/>
          <w:szCs w:val="24"/>
        </w:rPr>
        <w:t>’</w:t>
      </w:r>
      <w:r w:rsidR="00344249" w:rsidRPr="0035243F">
        <w:rPr>
          <w:rFonts w:ascii="Times New Roman" w:hAnsi="Times New Roman"/>
          <w:sz w:val="24"/>
          <w:szCs w:val="24"/>
        </w:rPr>
        <w:t xml:space="preserve"> </w:t>
      </w:r>
      <w:r w:rsidR="0093603B" w:rsidRPr="0035243F">
        <w:rPr>
          <w:rFonts w:ascii="Times New Roman" w:hAnsi="Times New Roman"/>
          <w:sz w:val="24"/>
          <w:szCs w:val="24"/>
        </w:rPr>
        <w:t>manual</w:t>
      </w:r>
      <w:r w:rsidR="00344249" w:rsidRPr="0035243F">
        <w:rPr>
          <w:rFonts w:ascii="Times New Roman" w:hAnsi="Times New Roman"/>
          <w:sz w:val="24"/>
          <w:szCs w:val="24"/>
        </w:rPr>
        <w:t xml:space="preserve"> downloaded from</w:t>
      </w:r>
      <w:r w:rsidR="003A03F8" w:rsidRPr="0035243F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0926FE" w:rsidRPr="0035243F">
          <w:rPr>
            <w:rStyle w:val="Hyperlink"/>
            <w:rFonts w:ascii="Times New Roman" w:hAnsi="Times New Roman"/>
            <w:sz w:val="24"/>
            <w:szCs w:val="24"/>
          </w:rPr>
          <w:t>http://cran.r-project.org/web/packages/eRm/eRm.pdf</w:t>
        </w:r>
      </w:hyperlink>
      <w:r w:rsidR="00DB2940" w:rsidRPr="0035243F">
        <w:rPr>
          <w:rFonts w:ascii="Times New Roman" w:hAnsi="Times New Roman"/>
          <w:sz w:val="24"/>
          <w:szCs w:val="24"/>
        </w:rPr>
        <w:t>:</w:t>
      </w:r>
    </w:p>
    <w:p w14:paraId="448E5582" w14:textId="77777777" w:rsidR="00DB2940" w:rsidRDefault="00DB2940" w:rsidP="00DB2940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‘RSM</w:t>
      </w:r>
      <w:r w:rsidRPr="00DB2940">
        <w:rPr>
          <w:rFonts w:ascii="Times New Roman" w:hAnsi="Times New Roman"/>
          <w:sz w:val="24"/>
          <w:szCs w:val="24"/>
        </w:rPr>
        <w:t>’ fu</w:t>
      </w:r>
      <w:r>
        <w:rPr>
          <w:rFonts w:ascii="Times New Roman" w:hAnsi="Times New Roman"/>
          <w:sz w:val="24"/>
          <w:szCs w:val="24"/>
        </w:rPr>
        <w:t>nct</w:t>
      </w:r>
      <w:r w:rsidR="00633075">
        <w:rPr>
          <w:rFonts w:ascii="Times New Roman" w:hAnsi="Times New Roman"/>
          <w:sz w:val="24"/>
          <w:szCs w:val="24"/>
        </w:rPr>
        <w:t>ion [Estimation</w:t>
      </w:r>
      <w:r w:rsidR="00452484">
        <w:rPr>
          <w:rFonts w:ascii="Times New Roman" w:hAnsi="Times New Roman"/>
          <w:sz w:val="24"/>
          <w:szCs w:val="24"/>
        </w:rPr>
        <w:t xml:space="preserve"> of rating scale model]</w:t>
      </w:r>
    </w:p>
    <w:p w14:paraId="23733C10" w14:textId="77777777" w:rsidR="00633075" w:rsidRDefault="00633075" w:rsidP="00DB2940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‘PCM’ function [Estimation of pa</w:t>
      </w:r>
      <w:r w:rsidR="00452484">
        <w:rPr>
          <w:rFonts w:ascii="Times New Roman" w:hAnsi="Times New Roman"/>
          <w:sz w:val="24"/>
          <w:szCs w:val="24"/>
        </w:rPr>
        <w:t>rtial credit model]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6D3F181" w14:textId="77777777" w:rsidR="00DB2940" w:rsidRDefault="007250B4" w:rsidP="00DB2940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‘person.parameter’</w:t>
      </w:r>
      <w:r w:rsidR="00124E56">
        <w:rPr>
          <w:rFonts w:ascii="Times New Roman" w:hAnsi="Times New Roman"/>
          <w:sz w:val="24"/>
          <w:szCs w:val="24"/>
        </w:rPr>
        <w:t xml:space="preserve"> function </w:t>
      </w:r>
      <w:r>
        <w:rPr>
          <w:rFonts w:ascii="Times New Roman" w:hAnsi="Times New Roman"/>
          <w:sz w:val="24"/>
          <w:szCs w:val="24"/>
        </w:rPr>
        <w:t>[Es</w:t>
      </w:r>
      <w:r w:rsidR="00452484">
        <w:rPr>
          <w:rFonts w:ascii="Times New Roman" w:hAnsi="Times New Roman"/>
          <w:sz w:val="24"/>
          <w:szCs w:val="24"/>
        </w:rPr>
        <w:t>timation of person parameters]</w:t>
      </w:r>
    </w:p>
    <w:p w14:paraId="5BE4A479" w14:textId="77777777" w:rsidR="001F0D5F" w:rsidRDefault="001F0D5F" w:rsidP="00DB2940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 w:rsidRPr="001F0D5F">
        <w:rPr>
          <w:rFonts w:ascii="Times New Roman" w:hAnsi="Times New Roman"/>
          <w:sz w:val="24"/>
          <w:szCs w:val="24"/>
        </w:rPr>
        <w:t>plotICC</w:t>
      </w:r>
      <w:r>
        <w:rPr>
          <w:rFonts w:ascii="Times New Roman" w:hAnsi="Times New Roman"/>
          <w:sz w:val="24"/>
          <w:szCs w:val="24"/>
        </w:rPr>
        <w:t>’</w:t>
      </w:r>
      <w:r w:rsidR="00124E56">
        <w:rPr>
          <w:rFonts w:ascii="Times New Roman" w:hAnsi="Times New Roman"/>
          <w:sz w:val="24"/>
          <w:szCs w:val="24"/>
        </w:rPr>
        <w:t xml:space="preserve"> function </w:t>
      </w:r>
      <w:r w:rsidR="00452484">
        <w:rPr>
          <w:rFonts w:ascii="Times New Roman" w:hAnsi="Times New Roman"/>
          <w:sz w:val="24"/>
          <w:szCs w:val="24"/>
        </w:rPr>
        <w:t>[ICC plots]</w:t>
      </w:r>
    </w:p>
    <w:p w14:paraId="6D86A227" w14:textId="77777777" w:rsidR="001F0D5F" w:rsidRDefault="001F0D5F" w:rsidP="00DB2940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‘plotINFO’</w:t>
      </w:r>
      <w:r w:rsidR="00124E56">
        <w:rPr>
          <w:rFonts w:ascii="Times New Roman" w:hAnsi="Times New Roman"/>
          <w:sz w:val="24"/>
          <w:szCs w:val="24"/>
        </w:rPr>
        <w:t xml:space="preserve"> function </w:t>
      </w:r>
      <w:r>
        <w:rPr>
          <w:rFonts w:ascii="Times New Roman" w:hAnsi="Times New Roman"/>
          <w:sz w:val="24"/>
          <w:szCs w:val="24"/>
        </w:rPr>
        <w:t xml:space="preserve">[Plot </w:t>
      </w:r>
      <w:r w:rsidR="00452484">
        <w:rPr>
          <w:rFonts w:ascii="Times New Roman" w:hAnsi="Times New Roman"/>
          <w:sz w:val="24"/>
          <w:szCs w:val="24"/>
        </w:rPr>
        <w:t>information for ‘eRm’ objects]</w:t>
      </w:r>
    </w:p>
    <w:p w14:paraId="61079718" w14:textId="77777777" w:rsidR="00DB2940" w:rsidRDefault="001F0D5F" w:rsidP="00DB2940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‘plotPImap’</w:t>
      </w:r>
      <w:r w:rsidR="00124E56">
        <w:rPr>
          <w:rFonts w:ascii="Times New Roman" w:hAnsi="Times New Roman"/>
          <w:sz w:val="24"/>
          <w:szCs w:val="24"/>
        </w:rPr>
        <w:t xml:space="preserve"> function </w:t>
      </w:r>
      <w:r w:rsidR="00452484">
        <w:rPr>
          <w:rFonts w:ascii="Times New Roman" w:hAnsi="Times New Roman"/>
          <w:sz w:val="24"/>
          <w:szCs w:val="24"/>
        </w:rPr>
        <w:t>[Person-item map]</w:t>
      </w:r>
    </w:p>
    <w:p w14:paraId="7B3C6754" w14:textId="77777777" w:rsidR="00124E56" w:rsidRDefault="00124E56" w:rsidP="00DB2940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‘thresholds’ function [Computation of item-</w:t>
      </w:r>
      <w:r w:rsidR="00452484">
        <w:rPr>
          <w:rFonts w:ascii="Times New Roman" w:hAnsi="Times New Roman"/>
          <w:sz w:val="24"/>
          <w:szCs w:val="24"/>
        </w:rPr>
        <w:t>category threshold parameters]</w:t>
      </w:r>
    </w:p>
    <w:p w14:paraId="57550C22" w14:textId="77777777" w:rsidR="00280859" w:rsidRPr="00280859" w:rsidRDefault="00280859" w:rsidP="00280859">
      <w:pPr>
        <w:pStyle w:val="ListParagraph"/>
        <w:ind w:left="1065"/>
        <w:rPr>
          <w:rFonts w:ascii="Times New Roman" w:hAnsi="Times New Roman"/>
          <w:sz w:val="24"/>
          <w:szCs w:val="24"/>
        </w:rPr>
      </w:pPr>
    </w:p>
    <w:p w14:paraId="74BF4FB0" w14:textId="77777777" w:rsidR="00B21C22" w:rsidRDefault="00DB2940" w:rsidP="0035243F">
      <w:pPr>
        <w:pStyle w:val="ListParagraph"/>
        <w:rPr>
          <w:rFonts w:ascii="Times New Roman" w:hAnsi="Times New Roman"/>
          <w:sz w:val="24"/>
          <w:szCs w:val="24"/>
        </w:rPr>
      </w:pPr>
      <w:r w:rsidRPr="00DB2940">
        <w:rPr>
          <w:rFonts w:ascii="Times New Roman" w:hAnsi="Times New Roman"/>
          <w:sz w:val="24"/>
          <w:szCs w:val="24"/>
        </w:rPr>
        <w:lastRenderedPageBreak/>
        <w:t>P</w:t>
      </w:r>
      <w:r w:rsidR="00452484">
        <w:rPr>
          <w:rFonts w:ascii="Times New Roman" w:hAnsi="Times New Roman"/>
          <w:sz w:val="24"/>
          <w:szCs w:val="24"/>
        </w:rPr>
        <w:t xml:space="preserve">arameter estimation method is </w:t>
      </w:r>
      <w:r w:rsidRPr="00452484">
        <w:rPr>
          <w:rFonts w:ascii="Times New Roman" w:hAnsi="Times New Roman"/>
          <w:i/>
          <w:sz w:val="24"/>
          <w:szCs w:val="24"/>
        </w:rPr>
        <w:t>conditional maximum likelihood estimation</w:t>
      </w:r>
      <w:r w:rsidR="00452484">
        <w:rPr>
          <w:rFonts w:ascii="Times New Roman" w:hAnsi="Times New Roman"/>
          <w:sz w:val="24"/>
          <w:szCs w:val="24"/>
        </w:rPr>
        <w:t xml:space="preserve">, not </w:t>
      </w:r>
      <w:r w:rsidRPr="00452484">
        <w:rPr>
          <w:rFonts w:ascii="Times New Roman" w:hAnsi="Times New Roman"/>
          <w:i/>
          <w:sz w:val="24"/>
          <w:szCs w:val="24"/>
        </w:rPr>
        <w:t>marginal maximum likelihood estimation</w:t>
      </w:r>
      <w:r w:rsidRPr="00DB2940">
        <w:rPr>
          <w:rFonts w:ascii="Times New Roman" w:hAnsi="Times New Roman"/>
          <w:sz w:val="24"/>
          <w:szCs w:val="24"/>
        </w:rPr>
        <w:t>.</w:t>
      </w:r>
    </w:p>
    <w:p w14:paraId="6A60FCE2" w14:textId="77777777" w:rsidR="000926FE" w:rsidRDefault="000926FE" w:rsidP="000926F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[2] ‘ltm’</w:t>
      </w:r>
    </w:p>
    <w:p w14:paraId="25D26450" w14:textId="77777777" w:rsidR="000926FE" w:rsidRDefault="0035243F" w:rsidP="000926F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following functions</w:t>
      </w:r>
      <w:r w:rsidR="000926FE">
        <w:rPr>
          <w:rFonts w:ascii="Times New Roman" w:hAnsi="Times New Roman"/>
          <w:sz w:val="24"/>
          <w:szCs w:val="24"/>
        </w:rPr>
        <w:t xml:space="preserve"> of the </w:t>
      </w:r>
      <w:r w:rsidR="000926FE" w:rsidRPr="00344249">
        <w:rPr>
          <w:rFonts w:ascii="Times New Roman" w:hAnsi="Times New Roman"/>
          <w:sz w:val="24"/>
          <w:szCs w:val="24"/>
        </w:rPr>
        <w:t>‘</w:t>
      </w:r>
      <w:r w:rsidR="000926FE">
        <w:rPr>
          <w:rFonts w:ascii="Times New Roman" w:hAnsi="Times New Roman"/>
          <w:sz w:val="24"/>
          <w:szCs w:val="24"/>
        </w:rPr>
        <w:t>eRm</w:t>
      </w:r>
      <w:r w:rsidR="000926FE" w:rsidRPr="00344249">
        <w:rPr>
          <w:rFonts w:ascii="Times New Roman" w:hAnsi="Times New Roman"/>
          <w:sz w:val="24"/>
          <w:szCs w:val="24"/>
        </w:rPr>
        <w:t>’</w:t>
      </w:r>
      <w:r w:rsidR="000926FE">
        <w:rPr>
          <w:rFonts w:ascii="Times New Roman" w:hAnsi="Times New Roman"/>
          <w:sz w:val="24"/>
          <w:szCs w:val="24"/>
        </w:rPr>
        <w:t xml:space="preserve"> manual downloaded from </w:t>
      </w:r>
      <w:hyperlink r:id="rId9" w:history="1">
        <w:r w:rsidR="00BB1CC1" w:rsidRPr="00B14235">
          <w:rPr>
            <w:rStyle w:val="Hyperlink"/>
            <w:rFonts w:ascii="Times New Roman" w:hAnsi="Times New Roman"/>
            <w:sz w:val="24"/>
            <w:szCs w:val="24"/>
          </w:rPr>
          <w:t>http://cran.r-project.org/web/packages/ltm/ltm.pdf</w:t>
        </w:r>
      </w:hyperlink>
      <w:r w:rsidR="00124E56">
        <w:rPr>
          <w:rFonts w:ascii="Times New Roman" w:hAnsi="Times New Roman"/>
          <w:sz w:val="24"/>
          <w:szCs w:val="24"/>
        </w:rPr>
        <w:t>:</w:t>
      </w:r>
    </w:p>
    <w:p w14:paraId="135F0E5B" w14:textId="77777777" w:rsidR="00BB1CC1" w:rsidRDefault="00BB1CC1" w:rsidP="000926FE">
      <w:pPr>
        <w:pStyle w:val="ListParagraph"/>
        <w:rPr>
          <w:rFonts w:ascii="Times New Roman" w:hAnsi="Times New Roman"/>
          <w:sz w:val="24"/>
          <w:szCs w:val="24"/>
        </w:rPr>
      </w:pPr>
    </w:p>
    <w:p w14:paraId="40B682DD" w14:textId="77777777" w:rsidR="00BB1CC1" w:rsidRDefault="00DA55C7" w:rsidP="00DA55C7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‘gpcm’ function [Generalized partial credit mod</w:t>
      </w:r>
      <w:r w:rsidR="00FE63F5">
        <w:rPr>
          <w:rFonts w:ascii="Times New Roman" w:hAnsi="Times New Roman"/>
          <w:sz w:val="24"/>
          <w:szCs w:val="24"/>
        </w:rPr>
        <w:t>el – polytomous IRT]</w:t>
      </w:r>
    </w:p>
    <w:p w14:paraId="34C72EE7" w14:textId="77777777" w:rsidR="006B535A" w:rsidRPr="00B57A0D" w:rsidRDefault="00043D04" w:rsidP="000926FE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‘factor.scores’ function [Factor Score</w:t>
      </w:r>
      <w:r w:rsidR="00FE63F5">
        <w:rPr>
          <w:rFonts w:ascii="Times New Roman" w:hAnsi="Times New Roman"/>
          <w:sz w:val="24"/>
          <w:szCs w:val="24"/>
        </w:rPr>
        <w:t>s – Ability Estimates]</w:t>
      </w:r>
    </w:p>
    <w:p w14:paraId="585F2CDB" w14:textId="77777777" w:rsidR="000926FE" w:rsidRPr="00AF48BE" w:rsidRDefault="00AF48BE" w:rsidP="00344249">
      <w:pPr>
        <w:rPr>
          <w:rFonts w:ascii="Times New Roman" w:hAnsi="Times New Roman"/>
          <w:b/>
          <w:sz w:val="24"/>
          <w:szCs w:val="24"/>
        </w:rPr>
      </w:pPr>
      <w:r w:rsidRPr="00AF48BE">
        <w:rPr>
          <w:rFonts w:ascii="Times New Roman" w:hAnsi="Times New Roman"/>
          <w:b/>
          <w:sz w:val="24"/>
          <w:szCs w:val="24"/>
        </w:rPr>
        <w:t>[3] ‘mirt’</w:t>
      </w:r>
    </w:p>
    <w:p w14:paraId="5648BEB3" w14:textId="77777777" w:rsidR="00AF48BE" w:rsidRDefault="0035243F" w:rsidP="0035243F">
      <w:pPr>
        <w:pStyle w:val="ListParagraph"/>
      </w:pPr>
      <w:r>
        <w:rPr>
          <w:rFonts w:ascii="Times New Roman" w:hAnsi="Times New Roman"/>
          <w:sz w:val="24"/>
          <w:szCs w:val="24"/>
        </w:rPr>
        <w:t xml:space="preserve">Find the following functions of the ‘mirt’ manual downloaded from </w:t>
      </w:r>
      <w:hyperlink r:id="rId10" w:history="1">
        <w:r>
          <w:rPr>
            <w:rStyle w:val="Hyperlink"/>
          </w:rPr>
          <w:t>https://cran.r-project.org/web/packages/mirt/mirt.pdf</w:t>
        </w:r>
      </w:hyperlink>
    </w:p>
    <w:p w14:paraId="3FC8BD82" w14:textId="77777777" w:rsidR="0035243F" w:rsidRDefault="0035243F" w:rsidP="0035243F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‘mirt’ function</w:t>
      </w:r>
    </w:p>
    <w:p w14:paraId="131AEDF6" w14:textId="77777777" w:rsidR="0035243F" w:rsidRDefault="0035243F" w:rsidP="0035243F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‘fscores’ function</w:t>
      </w:r>
    </w:p>
    <w:p w14:paraId="0B279FA8" w14:textId="77777777" w:rsidR="0035243F" w:rsidRDefault="0035243F" w:rsidP="0035243F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‘itemplot’ function</w:t>
      </w:r>
    </w:p>
    <w:p w14:paraId="0A24A6BC" w14:textId="77777777" w:rsidR="004B04D1" w:rsidRDefault="0035243F" w:rsidP="004B04D1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‘plot’ function</w:t>
      </w:r>
    </w:p>
    <w:p w14:paraId="3B1D1E57" w14:textId="77777777" w:rsidR="0035243F" w:rsidRPr="0035243F" w:rsidRDefault="0035243F" w:rsidP="0035243F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6721B13E" w14:textId="77777777" w:rsidR="0093603B" w:rsidRPr="00344249" w:rsidRDefault="00344249" w:rsidP="00344249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344249">
        <w:rPr>
          <w:rFonts w:ascii="Times New Roman" w:hAnsi="Times New Roman"/>
          <w:sz w:val="24"/>
          <w:szCs w:val="24"/>
        </w:rPr>
        <w:t>Example</w:t>
      </w:r>
    </w:p>
    <w:p w14:paraId="129975DC" w14:textId="77777777" w:rsidR="00344249" w:rsidRPr="008014D7" w:rsidRDefault="00666133" w:rsidP="00666133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t>1.</w:t>
      </w:r>
      <w:r w:rsidR="00A55731" w:rsidRPr="008014D7">
        <w:rPr>
          <w:rFonts w:ascii="Times New Roman" w:hAnsi="Times New Roman"/>
          <w:b/>
          <w:sz w:val="24"/>
          <w:szCs w:val="24"/>
        </w:rPr>
        <w:t xml:space="preserve"> </w:t>
      </w:r>
      <w:r w:rsidRPr="008014D7">
        <w:rPr>
          <w:rFonts w:ascii="Times New Roman" w:hAnsi="Times New Roman"/>
          <w:b/>
          <w:sz w:val="24"/>
          <w:szCs w:val="24"/>
        </w:rPr>
        <w:t xml:space="preserve"> </w:t>
      </w:r>
      <w:r w:rsidR="00A55731" w:rsidRPr="008014D7">
        <w:rPr>
          <w:rFonts w:ascii="Times New Roman" w:hAnsi="Times New Roman"/>
          <w:b/>
          <w:sz w:val="24"/>
          <w:szCs w:val="24"/>
        </w:rPr>
        <w:t>Dataset</w:t>
      </w:r>
    </w:p>
    <w:p w14:paraId="244B46B3" w14:textId="77777777" w:rsidR="00606373" w:rsidRDefault="00606373" w:rsidP="006063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polytomous.txt</w:t>
      </w:r>
    </w:p>
    <w:p w14:paraId="76E40955" w14:textId="77777777" w:rsidR="00606373" w:rsidRDefault="00606373" w:rsidP="006063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25-item, 316-person</w:t>
      </w:r>
    </w:p>
    <w:p w14:paraId="2546E696" w14:textId="77777777" w:rsidR="00FD20F6" w:rsidRDefault="00606373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Codes as 0, 1, or 2</w:t>
      </w:r>
    </w:p>
    <w:p w14:paraId="2C08C0C4" w14:textId="77777777" w:rsidR="004B4671" w:rsidRDefault="004B4671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Missing responses can be coded as </w:t>
      </w:r>
      <w:r w:rsidRPr="004B4671">
        <w:rPr>
          <w:rFonts w:ascii="Times New Roman" w:hAnsi="Times New Roman"/>
          <w:b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>.</w:t>
      </w:r>
    </w:p>
    <w:p w14:paraId="66D7E27D" w14:textId="77777777" w:rsidR="006E3CFB" w:rsidRDefault="006E3CFB" w:rsidP="00344249">
      <w:pPr>
        <w:rPr>
          <w:rFonts w:ascii="Times New Roman" w:hAnsi="Times New Roman"/>
          <w:sz w:val="24"/>
          <w:szCs w:val="24"/>
        </w:rPr>
      </w:pPr>
    </w:p>
    <w:p w14:paraId="0318B399" w14:textId="77777777" w:rsidR="00A55731" w:rsidRDefault="00666133" w:rsidP="00344249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t xml:space="preserve">2. </w:t>
      </w:r>
      <w:r w:rsidR="00A55731" w:rsidRPr="008014D7">
        <w:rPr>
          <w:rFonts w:ascii="Times New Roman" w:hAnsi="Times New Roman"/>
          <w:b/>
          <w:sz w:val="24"/>
          <w:szCs w:val="24"/>
        </w:rPr>
        <w:t>R Script</w:t>
      </w:r>
      <w:r w:rsidR="00735339">
        <w:rPr>
          <w:rFonts w:ascii="Times New Roman" w:hAnsi="Times New Roman"/>
          <w:b/>
          <w:sz w:val="24"/>
          <w:szCs w:val="24"/>
        </w:rPr>
        <w:t>s and results</w:t>
      </w:r>
    </w:p>
    <w:p w14:paraId="65AEB46B" w14:textId="77777777" w:rsidR="00735339" w:rsidRDefault="00735339" w:rsidP="0034424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[1] Preparing for libraries and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5339" w14:paraId="5F9CEA9D" w14:textId="77777777" w:rsidTr="00735339">
        <w:tc>
          <w:tcPr>
            <w:tcW w:w="9576" w:type="dxa"/>
          </w:tcPr>
          <w:p w14:paraId="7A4C63C8" w14:textId="77777777" w:rsidR="00735339" w:rsidRDefault="00735339" w:rsidP="0073533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Script</w:t>
            </w:r>
          </w:p>
        </w:tc>
      </w:tr>
      <w:tr w:rsidR="00735339" w14:paraId="66260B9F" w14:textId="77777777" w:rsidTr="00735339">
        <w:tc>
          <w:tcPr>
            <w:tcW w:w="9576" w:type="dxa"/>
          </w:tcPr>
          <w:p w14:paraId="21E165B9" w14:textId="77777777" w:rsidR="006B535A" w:rsidRPr="006B535A" w:rsidRDefault="006B535A" w:rsidP="006B535A">
            <w:pPr>
              <w:rPr>
                <w:rFonts w:ascii="Times New Roman" w:hAnsi="Times New Roman"/>
                <w:sz w:val="24"/>
                <w:szCs w:val="24"/>
              </w:rPr>
            </w:pPr>
            <w:r w:rsidRPr="006B535A">
              <w:rPr>
                <w:rFonts w:ascii="Times New Roman" w:hAnsi="Times New Roman"/>
                <w:sz w:val="24"/>
                <w:szCs w:val="24"/>
              </w:rPr>
              <w:t>## Updating packages</w:t>
            </w:r>
          </w:p>
          <w:p w14:paraId="5F083822" w14:textId="77777777" w:rsidR="006B535A" w:rsidRPr="006B535A" w:rsidRDefault="006B535A" w:rsidP="006B535A">
            <w:pPr>
              <w:rPr>
                <w:rFonts w:ascii="Times New Roman" w:hAnsi="Times New Roman"/>
                <w:sz w:val="24"/>
                <w:szCs w:val="24"/>
              </w:rPr>
            </w:pPr>
            <w:r w:rsidRPr="006B535A">
              <w:rPr>
                <w:rFonts w:ascii="Times New Roman" w:hAnsi="Times New Roman"/>
                <w:sz w:val="24"/>
                <w:szCs w:val="24"/>
              </w:rPr>
              <w:t>update.packages(ask='eRm',checkBuilt=TRUE)</w:t>
            </w:r>
          </w:p>
          <w:p w14:paraId="595E4698" w14:textId="77777777" w:rsidR="006B535A" w:rsidRPr="006B535A" w:rsidRDefault="006B535A" w:rsidP="006B535A">
            <w:pPr>
              <w:rPr>
                <w:rFonts w:ascii="Times New Roman" w:hAnsi="Times New Roman"/>
                <w:sz w:val="24"/>
                <w:szCs w:val="24"/>
              </w:rPr>
            </w:pPr>
            <w:r w:rsidRPr="006B535A">
              <w:rPr>
                <w:rFonts w:ascii="Times New Roman" w:hAnsi="Times New Roman"/>
                <w:sz w:val="24"/>
                <w:szCs w:val="24"/>
              </w:rPr>
              <w:t>update.pack</w:t>
            </w:r>
            <w:r>
              <w:rPr>
                <w:rFonts w:ascii="Times New Roman" w:hAnsi="Times New Roman"/>
                <w:sz w:val="24"/>
                <w:szCs w:val="24"/>
              </w:rPr>
              <w:t>ages(ask='ltm',checkBuilt=TRUE)</w:t>
            </w:r>
          </w:p>
          <w:p w14:paraId="10C711AF" w14:textId="77777777" w:rsidR="006B535A" w:rsidRPr="006B535A" w:rsidRDefault="006B535A" w:rsidP="006B535A">
            <w:pPr>
              <w:rPr>
                <w:rFonts w:ascii="Times New Roman" w:hAnsi="Times New Roman"/>
                <w:sz w:val="24"/>
                <w:szCs w:val="24"/>
              </w:rPr>
            </w:pPr>
            <w:r w:rsidRPr="006B535A">
              <w:rPr>
                <w:rFonts w:ascii="Times New Roman" w:hAnsi="Times New Roman"/>
                <w:sz w:val="24"/>
                <w:szCs w:val="24"/>
              </w:rPr>
              <w:lastRenderedPageBreak/>
              <w:t>## Checking versions</w:t>
            </w:r>
          </w:p>
          <w:p w14:paraId="3FFE1F98" w14:textId="77777777" w:rsidR="006B535A" w:rsidRPr="006B535A" w:rsidRDefault="006B535A" w:rsidP="006B535A">
            <w:pPr>
              <w:rPr>
                <w:rFonts w:ascii="Times New Roman" w:hAnsi="Times New Roman"/>
                <w:sz w:val="24"/>
                <w:szCs w:val="24"/>
              </w:rPr>
            </w:pPr>
            <w:r w:rsidRPr="006B535A">
              <w:rPr>
                <w:rFonts w:ascii="Times New Roman" w:hAnsi="Times New Roman"/>
                <w:sz w:val="24"/>
                <w:szCs w:val="24"/>
              </w:rPr>
              <w:t>packageVersion("eRm")</w:t>
            </w:r>
          </w:p>
          <w:p w14:paraId="130EECD4" w14:textId="77777777" w:rsidR="006B535A" w:rsidRPr="006B535A" w:rsidRDefault="006B535A" w:rsidP="006B53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packageVersion("ltm")</w:t>
            </w:r>
          </w:p>
          <w:p w14:paraId="3EA035FE" w14:textId="77777777" w:rsidR="006B535A" w:rsidRPr="006B535A" w:rsidRDefault="006B535A" w:rsidP="006B535A">
            <w:pPr>
              <w:rPr>
                <w:rFonts w:ascii="Times New Roman" w:hAnsi="Times New Roman"/>
                <w:sz w:val="24"/>
                <w:szCs w:val="24"/>
              </w:rPr>
            </w:pPr>
            <w:r w:rsidRPr="006B535A">
              <w:rPr>
                <w:rFonts w:ascii="Times New Roman" w:hAnsi="Times New Roman"/>
                <w:sz w:val="24"/>
                <w:szCs w:val="24"/>
              </w:rPr>
              <w:t>## Call libraries irtoys and ltem</w:t>
            </w:r>
          </w:p>
          <w:p w14:paraId="234414DC" w14:textId="77777777" w:rsidR="006B535A" w:rsidRPr="006B535A" w:rsidRDefault="006B535A" w:rsidP="006B535A">
            <w:pPr>
              <w:rPr>
                <w:rFonts w:ascii="Times New Roman" w:hAnsi="Times New Roman"/>
                <w:sz w:val="24"/>
                <w:szCs w:val="24"/>
              </w:rPr>
            </w:pPr>
            <w:r w:rsidRPr="006B535A">
              <w:rPr>
                <w:rFonts w:ascii="Times New Roman" w:hAnsi="Times New Roman"/>
                <w:sz w:val="24"/>
                <w:szCs w:val="24"/>
              </w:rPr>
              <w:t>library(eRm)</w:t>
            </w:r>
          </w:p>
          <w:p w14:paraId="05E10F9F" w14:textId="77777777" w:rsidR="006B535A" w:rsidRDefault="006B535A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6B535A">
              <w:rPr>
                <w:rFonts w:ascii="Times New Roman" w:hAnsi="Times New Roman"/>
                <w:sz w:val="24"/>
                <w:szCs w:val="24"/>
              </w:rPr>
              <w:t>library(ltm)</w:t>
            </w:r>
          </w:p>
          <w:p w14:paraId="2620F61E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## Importing polytomous data (polytomous.txt)</w:t>
            </w:r>
          </w:p>
          <w:p w14:paraId="598EAEF2" w14:textId="1F36D968" w:rsidR="006B535A" w:rsidRDefault="006B535A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6B535A">
              <w:rPr>
                <w:rFonts w:ascii="Times New Roman" w:hAnsi="Times New Roman"/>
                <w:sz w:val="24"/>
                <w:szCs w:val="24"/>
              </w:rPr>
              <w:t>poly &lt;- re</w:t>
            </w:r>
            <w:r w:rsidR="001E18EB">
              <w:rPr>
                <w:rFonts w:ascii="Times New Roman" w:hAnsi="Times New Roman"/>
                <w:sz w:val="24"/>
                <w:szCs w:val="24"/>
              </w:rPr>
              <w:t>ad.table("</w:t>
            </w:r>
            <w:r w:rsidR="006078AE">
              <w:rPr>
                <w:rFonts w:ascii="Times New Roman" w:hAnsi="Times New Roman"/>
                <w:sz w:val="24"/>
                <w:szCs w:val="24"/>
              </w:rPr>
              <w:t>C:/Teaching/IRT I_202</w:t>
            </w:r>
            <w:r w:rsidR="00B23B12">
              <w:rPr>
                <w:rFonts w:ascii="Times New Roman" w:hAnsi="Times New Roman"/>
                <w:sz w:val="24"/>
                <w:szCs w:val="24"/>
              </w:rPr>
              <w:t>3</w:t>
            </w:r>
            <w:r w:rsidR="00927C6D" w:rsidRPr="00927C6D">
              <w:rPr>
                <w:rFonts w:ascii="Times New Roman" w:hAnsi="Times New Roman"/>
                <w:sz w:val="24"/>
                <w:szCs w:val="24"/>
              </w:rPr>
              <w:t xml:space="preserve"> Spring/Labs/Lab 3/ </w:t>
            </w:r>
            <w:r w:rsidRPr="006B535A">
              <w:rPr>
                <w:rFonts w:ascii="Times New Roman" w:hAnsi="Times New Roman"/>
                <w:sz w:val="24"/>
                <w:szCs w:val="24"/>
              </w:rPr>
              <w:t>polytomous.txt",header=TRUE)</w:t>
            </w:r>
          </w:p>
          <w:p w14:paraId="51DA4FC8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poly[1:10,] # Checking the first 10 rows</w:t>
            </w:r>
          </w:p>
          <w:p w14:paraId="3F338BA4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 xml:space="preserve">poly[,1:10] # Checking the first 10 columns </w:t>
            </w:r>
          </w:p>
          <w:p w14:paraId="3780E034" w14:textId="77777777" w:rsid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poly[1:10,1:10] # Checking the first 10 rows and 10 columns</w:t>
            </w:r>
          </w:p>
        </w:tc>
      </w:tr>
    </w:tbl>
    <w:p w14:paraId="5C98BFB5" w14:textId="77777777" w:rsidR="00735339" w:rsidRPr="00735339" w:rsidRDefault="00735339" w:rsidP="00344249">
      <w:pPr>
        <w:rPr>
          <w:rFonts w:ascii="Times New Roman" w:hAnsi="Times New Roman"/>
          <w:sz w:val="24"/>
          <w:szCs w:val="24"/>
        </w:rPr>
      </w:pPr>
    </w:p>
    <w:p w14:paraId="6AFF60A3" w14:textId="77777777" w:rsidR="00606373" w:rsidRDefault="00735339" w:rsidP="0034424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[2</w:t>
      </w:r>
      <w:r w:rsidR="00606373">
        <w:rPr>
          <w:rFonts w:ascii="Times New Roman" w:hAnsi="Times New Roman"/>
          <w:b/>
          <w:sz w:val="24"/>
          <w:szCs w:val="24"/>
        </w:rPr>
        <w:t>] Rating scale model</w:t>
      </w:r>
      <w:r>
        <w:rPr>
          <w:rFonts w:ascii="Times New Roman" w:hAnsi="Times New Roman"/>
          <w:b/>
          <w:sz w:val="24"/>
          <w:szCs w:val="24"/>
        </w:rPr>
        <w:t xml:space="preserve"> using ‘eRm’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5339" w14:paraId="2FF2CE51" w14:textId="77777777" w:rsidTr="00735339">
        <w:tc>
          <w:tcPr>
            <w:tcW w:w="9576" w:type="dxa"/>
          </w:tcPr>
          <w:p w14:paraId="622B3DE8" w14:textId="77777777" w:rsidR="00735339" w:rsidRDefault="00735339" w:rsidP="0073533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Script</w:t>
            </w:r>
          </w:p>
        </w:tc>
      </w:tr>
      <w:tr w:rsidR="00735339" w14:paraId="5941386D" w14:textId="77777777" w:rsidTr="00735339">
        <w:tc>
          <w:tcPr>
            <w:tcW w:w="9576" w:type="dxa"/>
          </w:tcPr>
          <w:p w14:paraId="10E1B585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## Fitting a rating scale model using 'eRm': Conditional MLE</w:t>
            </w:r>
          </w:p>
          <w:p w14:paraId="3DFD7CB8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# Item parameters</w:t>
            </w:r>
          </w:p>
          <w:p w14:paraId="40A66AAC" w14:textId="77777777" w:rsid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rsm &lt;- RSM(poly, se = TRUE, sum0 = TRUE)</w:t>
            </w:r>
          </w:p>
          <w:p w14:paraId="4B571B6E" w14:textId="77777777" w:rsid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rsm</w:t>
            </w:r>
          </w:p>
          <w:p w14:paraId="67C427B8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6B34B919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# Person parameters: MLE</w:t>
            </w:r>
          </w:p>
          <w:p w14:paraId="60ADEC91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rsm_person &lt;- person.parameter(rsm)</w:t>
            </w:r>
          </w:p>
          <w:p w14:paraId="0B595384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rsm_person</w:t>
            </w:r>
          </w:p>
          <w:p w14:paraId="7CE5A473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summary(rsm_person)</w:t>
            </w:r>
          </w:p>
          <w:p w14:paraId="10E2C425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plot(rsm_person)</w:t>
            </w:r>
          </w:p>
          <w:p w14:paraId="668B765D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F48AD19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# CCC</w:t>
            </w:r>
          </w:p>
          <w:p w14:paraId="72254D5A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plotICC(rsm) # For all items</w:t>
            </w:r>
          </w:p>
          <w:p w14:paraId="1C157B85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plotICC(rsm, item.subset=23:23) # Item 23</w:t>
            </w:r>
          </w:p>
          <w:p w14:paraId="7F3060AC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plotICC(rsm, item.subset=23:25) # Items 23, 24, and 25</w:t>
            </w:r>
          </w:p>
          <w:p w14:paraId="7DF9B1FF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thresholds(rsm)</w:t>
            </w:r>
          </w:p>
          <w:p w14:paraId="6F2E8C3A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7C6925E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# Item Information function</w:t>
            </w:r>
          </w:p>
          <w:p w14:paraId="47E9FF62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plotINFO(rsm, type="item")</w:t>
            </w:r>
          </w:p>
          <w:p w14:paraId="76F72744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2AA65A6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# Test information function</w:t>
            </w:r>
          </w:p>
          <w:p w14:paraId="5E0A5437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plotINFO(rsm, type="test")</w:t>
            </w:r>
          </w:p>
          <w:p w14:paraId="4D4DA3B0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68D8263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# Wright map</w:t>
            </w:r>
          </w:p>
          <w:p w14:paraId="6DCFD592" w14:textId="77777777" w:rsidR="00735339" w:rsidRDefault="00735339" w:rsidP="0034424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plotPImap(rsm, sorted=TRUE, warn.ord.colour=TRUE, irug=TRUE)</w:t>
            </w:r>
          </w:p>
        </w:tc>
      </w:tr>
    </w:tbl>
    <w:p w14:paraId="361E8723" w14:textId="77777777" w:rsidR="00606373" w:rsidRDefault="00606373" w:rsidP="00344249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5339" w14:paraId="6140EC3F" w14:textId="77777777" w:rsidTr="00735339">
        <w:tc>
          <w:tcPr>
            <w:tcW w:w="9576" w:type="dxa"/>
          </w:tcPr>
          <w:p w14:paraId="4C3325E0" w14:textId="77777777" w:rsidR="00735339" w:rsidRDefault="00735339" w:rsidP="0073533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Results</w:t>
            </w:r>
          </w:p>
        </w:tc>
      </w:tr>
      <w:tr w:rsidR="00735339" w14:paraId="3490CED4" w14:textId="77777777" w:rsidTr="00735339">
        <w:tc>
          <w:tcPr>
            <w:tcW w:w="9576" w:type="dxa"/>
          </w:tcPr>
          <w:p w14:paraId="12B41FFB" w14:textId="77777777" w:rsidR="00735339" w:rsidRPr="00735339" w:rsidRDefault="00000000" w:rsidP="007353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693C0695">
                <v:rect id="_x0000_s1058" style="position:absolute;margin-left:342.75pt;margin-top:55.45pt;width:105pt;height:48.75pt;z-index:251676672;mso-wrap-style:none;mso-position-horizontal-relative:text;mso-position-vertical-relative:text">
                  <v:textbox style="mso-fit-shape-to-text:t">
                    <w:txbxContent>
                      <w:p w14:paraId="2F2A5D68" w14:textId="77777777" w:rsidR="00B57A0D" w:rsidRPr="00BE0BC2" w:rsidRDefault="00B57A0D" w:rsidP="00B57A0D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BE0BC2">
                          <w:rPr>
                            <w:rFonts w:ascii="Times New Roman" w:hAnsi="Times New Roman"/>
                            <w:position w:val="-14"/>
                            <w:sz w:val="24"/>
                            <w:szCs w:val="24"/>
                          </w:rPr>
                          <w:object w:dxaOrig="340" w:dyaOrig="400" w14:anchorId="1AD8245B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18pt;height:20.5pt" o:ole="">
                              <v:imagedata r:id="rId11" o:title=""/>
                            </v:shape>
                            <o:OLEObject Type="Embed" ProgID="Equation.DSMT4" ShapeID="_x0000_i1026" DrawAspect="Content" ObjectID="_1737346960" r:id="rId12"/>
                          </w:object>
                        </w:r>
                        <w:r w:rsidRPr="00BE0BC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estimate = 0.5</w:t>
                        </w:r>
                      </w:p>
                    </w:txbxContent>
                  </v:textbox>
                </v:rect>
              </w:pict>
            </w:r>
            <w:r w:rsidR="00735339" w:rsidRPr="00735339">
              <w:rPr>
                <w:rFonts w:ascii="Times New Roman" w:hAnsi="Times New Roman"/>
                <w:sz w:val="24"/>
                <w:szCs w:val="24"/>
              </w:rPr>
              <w:t>&gt; plotINFO(rsm, type="test")</w:t>
            </w:r>
          </w:p>
          <w:p w14:paraId="233B93A9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&gt; rsm &lt;- RSM(poly, se = TRUE, sum0 = TRUE)</w:t>
            </w:r>
          </w:p>
          <w:p w14:paraId="3F9C8C11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&gt; rsm</w:t>
            </w:r>
          </w:p>
          <w:p w14:paraId="73B64190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FE25E7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Results of RSM estimation: </w:t>
            </w:r>
          </w:p>
          <w:p w14:paraId="7E00DAAB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 xml:space="preserve">Call:  RSM(X = poly, se = TRUE, sum0 = TRUE) </w:t>
            </w:r>
          </w:p>
          <w:p w14:paraId="01D1C477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 xml:space="preserve">Conditional log-likelihood: -5720.688 </w:t>
            </w:r>
          </w:p>
          <w:p w14:paraId="676AC3E6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 xml:space="preserve">Number of iterations: 33 </w:t>
            </w:r>
          </w:p>
          <w:p w14:paraId="05EA3104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Number of parameters: 25 </w:t>
            </w:r>
          </w:p>
          <w:p w14:paraId="0467247F" w14:textId="77777777" w:rsidR="00735339" w:rsidRPr="00735339" w:rsidRDefault="00402D9A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3ED578F7" wp14:editId="1E8E78B8">
                  <wp:extent cx="5362575" cy="676275"/>
                  <wp:effectExtent l="19050" t="0" r="9525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FDEE7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917106">
              <w:rPr>
                <w:rFonts w:ascii="Times New Roman" w:hAnsi="Times New Roman"/>
                <w:sz w:val="24"/>
                <w:szCs w:val="24"/>
              </w:rPr>
              <w:t>Item (Categ</w:t>
            </w:r>
            <w:r w:rsidR="00917106">
              <w:rPr>
                <w:rFonts w:ascii="Times New Roman" w:hAnsi="Times New Roman"/>
                <w:sz w:val="24"/>
                <w:szCs w:val="24"/>
              </w:rPr>
              <w:t xml:space="preserve">ory) Difficulty Parameters </w:t>
            </w:r>
            <w:r w:rsidRPr="00917106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2446F154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 xml:space="preserve">               item2     item3       item4       item5      item6       item7</w:t>
            </w:r>
          </w:p>
          <w:p w14:paraId="50A4D9D7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Estimate -0.03269591 0.4897401 -0.68452559 -0.55657194 -0.1744654 -0.86769558</w:t>
            </w:r>
          </w:p>
          <w:p w14:paraId="5F45DB08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Std.Err   0.08339512 0.0911244  0.08135627  0.08111524  0.0822506  0.08223139</w:t>
            </w:r>
          </w:p>
          <w:p w14:paraId="15F09827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 xml:space="preserve">              item8       item9      item10     item11     item12      item13</w:t>
            </w:r>
          </w:p>
          <w:p w14:paraId="4A09C644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Estimate 0.02532171 -0.14643780 -0.29213891 0.26762989 0.60472136 -0.83355651</w:t>
            </w:r>
          </w:p>
          <w:p w14:paraId="7407FE16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Std.Err  0.08397852  0.08244537  0.08160056 0.08715012 0.09359705  0.08202137</w:t>
            </w:r>
          </w:p>
          <w:p w14:paraId="71AB7498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 xml:space="preserve">              item14      item15      item16      item17       item18</w:t>
            </w:r>
          </w:p>
          <w:p w14:paraId="59A4ECEB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Estimate -0.36048625 -0.45542575 -0.89510388 -0.48243833 -0.003793187</w:t>
            </w:r>
          </w:p>
          <w:p w14:paraId="2721DD65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Std.Err   0.08134656  0.08114292  0.08241541  0.08111649  0.083677447</w:t>
            </w:r>
          </w:p>
          <w:p w14:paraId="5937465A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 xml:space="preserve">             item19   item20    item21      item22     item23    item24</w:t>
            </w:r>
          </w:p>
          <w:p w14:paraId="3892E2A8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Estimate 0.65998314 1.163048 1.7424047 -0.04707178 0.58662567 1.0659514</w:t>
            </w:r>
          </w:p>
          <w:p w14:paraId="760E1973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Std.Err  0.09488935 0.109972 0.1358416  0.08326085 0.09318856 0.1065703</w:t>
            </w:r>
          </w:p>
          <w:p w14:paraId="15F3497D" w14:textId="77777777" w:rsidR="00735339" w:rsidRPr="00735339" w:rsidRDefault="00000000" w:rsidP="007353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5AB9EE4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38.75pt;margin-top:19.4pt;width:246pt;height:74.25pt;flip:x y;z-index:251658240" o:connectortype="straight">
                  <v:stroke endarrow="block"/>
                </v:shape>
              </w:pict>
            </w:r>
            <w:r w:rsidR="00735339" w:rsidRPr="00735339">
              <w:rPr>
                <w:rFonts w:ascii="Times New Roman" w:hAnsi="Times New Roman"/>
                <w:sz w:val="24"/>
                <w:szCs w:val="24"/>
              </w:rPr>
              <w:t xml:space="preserve">              item25      </w:t>
            </w:r>
            <w:r w:rsidR="00735339" w:rsidRPr="00735339">
              <w:rPr>
                <w:rFonts w:ascii="Times New Roman" w:hAnsi="Times New Roman"/>
                <w:sz w:val="24"/>
                <w:szCs w:val="24"/>
                <w:highlight w:val="yellow"/>
              </w:rPr>
              <w:t>Cat 2</w:t>
            </w:r>
            <w:r w:rsidR="00735339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(</w:t>
            </w:r>
            <w:r w:rsidR="00735339" w:rsidRPr="00735339">
              <w:rPr>
                <w:rFonts w:ascii="Times New Roman" w:hAnsi="Times New Roman"/>
                <w:position w:val="-14"/>
                <w:sz w:val="24"/>
                <w:szCs w:val="24"/>
                <w:highlight w:val="yellow"/>
              </w:rPr>
              <w:object w:dxaOrig="340" w:dyaOrig="400" w14:anchorId="29F705EB">
                <v:shape id="_x0000_i1027" type="#_x0000_t75" style="width:18pt;height:20.5pt" o:ole="">
                  <v:imagedata r:id="rId14" o:title=""/>
                </v:shape>
                <o:OLEObject Type="Embed" ProgID="Equation.DSMT4" ShapeID="_x0000_i1027" DrawAspect="Content" ObjectID="_1737346952" r:id="rId15"/>
              </w:object>
            </w:r>
            <w:r w:rsidR="00735339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) </w:t>
            </w:r>
          </w:p>
          <w:p w14:paraId="31570BDD" w14:textId="77777777" w:rsidR="00735339" w:rsidRP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Estimate -0.22318145 0.50020325</w:t>
            </w:r>
          </w:p>
          <w:p w14:paraId="736EF3C0" w14:textId="77777777" w:rsid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 w:rsidRPr="00735339">
              <w:rPr>
                <w:rFonts w:ascii="Times New Roman" w:hAnsi="Times New Roman"/>
                <w:sz w:val="24"/>
                <w:szCs w:val="24"/>
              </w:rPr>
              <w:t>Std.Err   0.08194871 0.05891826</w:t>
            </w:r>
          </w:p>
          <w:p w14:paraId="0289FE1F" w14:textId="77777777" w:rsidR="00735339" w:rsidRDefault="00735339" w:rsidP="007353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04AABFF9" wp14:editId="25935E65">
                  <wp:extent cx="5362575" cy="67627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697FF" w14:textId="77777777" w:rsidR="00735339" w:rsidRDefault="00735339" w:rsidP="00735339">
            <w:pPr>
              <w:pBdr>
                <w:bottom w:val="thinThickThinMediumGap" w:sz="18" w:space="1" w:color="auto"/>
              </w:pBdr>
              <w:rPr>
                <w:rFonts w:ascii="Times New Roman" w:hAnsi="Times New Roman"/>
                <w:sz w:val="24"/>
                <w:szCs w:val="24"/>
              </w:rPr>
            </w:pPr>
          </w:p>
          <w:p w14:paraId="6361D5F9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&gt; rsm_person &lt;- person.parameter(rsm)</w:t>
            </w:r>
          </w:p>
          <w:p w14:paraId="3B5A951C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lastRenderedPageBreak/>
              <w:t>&gt; summary(rsm_person)</w:t>
            </w:r>
          </w:p>
          <w:p w14:paraId="1D171556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99A46A2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Estimation of Ability Parameters</w:t>
            </w:r>
          </w:p>
          <w:p w14:paraId="4E9465C7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E117496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 xml:space="preserve">Collapsed log-likelihood: -922.8459 </w:t>
            </w:r>
          </w:p>
          <w:p w14:paraId="6EB26A8B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 xml:space="preserve">Number of iterations: 16 </w:t>
            </w:r>
          </w:p>
          <w:p w14:paraId="4DAE3E59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 xml:space="preserve">Number of parameters: 45 </w:t>
            </w:r>
          </w:p>
          <w:p w14:paraId="309AACE2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E717B2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  <w:highlight w:val="yellow"/>
              </w:rPr>
              <w:t>ML estimated ability parameters (without spline interpolated values):</w:t>
            </w:r>
            <w:r w:rsidRPr="00402D9A">
              <w:rPr>
                <w:rFonts w:ascii="Times New Roman" w:hAnsi="Times New Roman"/>
                <w:position w:val="-18"/>
                <w:sz w:val="24"/>
                <w:szCs w:val="24"/>
                <w:highlight w:val="yellow"/>
              </w:rPr>
              <w:object w:dxaOrig="360" w:dyaOrig="440" w14:anchorId="2198FF3E">
                <v:shape id="_x0000_i1028" type="#_x0000_t75" style="width:18pt;height:21.5pt" o:ole="">
                  <v:imagedata r:id="rId16" o:title=""/>
                </v:shape>
                <o:OLEObject Type="Embed" ProgID="Equation.DSMT4" ShapeID="_x0000_i1028" DrawAspect="Content" ObjectID="_1737346953" r:id="rId17"/>
              </w:objec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r w:rsidRPr="00402D9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484C6FB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 xml:space="preserve">               Estimate Std. Err.       2.5 %      97.5 %</w:t>
            </w:r>
          </w:p>
          <w:p w14:paraId="44D25151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theta P1   -2.722493461 0.7053146 -4.10488475 -1.34010217</w:t>
            </w:r>
          </w:p>
          <w:p w14:paraId="53866ADD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theta P2   -1.305802704 0.3687454 -2.02853050 -0.58307491</w:t>
            </w:r>
          </w:p>
          <w:p w14:paraId="66BE8357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theta P3   -1.057572677 0.3376921 -1.71943696 -0.39570839</w:t>
            </w:r>
          </w:p>
          <w:p w14:paraId="35C17F64" w14:textId="77777777" w:rsid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theta P4   -0.564613886 0.2958243 -1.14441878  0.01519101</w:t>
            </w:r>
          </w:p>
          <w:p w14:paraId="5B40F08D" w14:textId="77777777" w:rsidR="00402D9A" w:rsidRDefault="00402D9A" w:rsidP="00402D9A">
            <w:pPr>
              <w:pBdr>
                <w:bottom w:val="thinThickThinMediumGap" w:sz="18" w:space="1" w:color="auto"/>
              </w:pBd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…….</w:t>
            </w:r>
          </w:p>
          <w:p w14:paraId="6559272A" w14:textId="77777777" w:rsidR="00402D9A" w:rsidRPr="00402D9A" w:rsidRDefault="00000000" w:rsidP="00402D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0584A9FF">
                <v:rect id="_x0000_s1031" style="position:absolute;margin-left:208.5pt;margin-top:7.15pt;width:117pt;height:42.75pt;z-index:251661312">
                  <v:textbox>
                    <w:txbxContent>
                      <w:p w14:paraId="5DD68954" w14:textId="77777777" w:rsidR="00402D9A" w:rsidRPr="00402D9A" w:rsidRDefault="00402D9A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02D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Press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“Enter” key in R Graphics window.</w:t>
                        </w:r>
                      </w:p>
                    </w:txbxContent>
                  </v:textbox>
                </v:rect>
              </w:pict>
            </w:r>
            <w:r w:rsidR="00402D9A" w:rsidRPr="00402D9A">
              <w:rPr>
                <w:rFonts w:ascii="Times New Roman" w:hAnsi="Times New Roman"/>
                <w:sz w:val="24"/>
                <w:szCs w:val="24"/>
              </w:rPr>
              <w:t>&gt; plotICC(rsm, item.subset=23:23)</w:t>
            </w:r>
          </w:p>
          <w:p w14:paraId="28405D36" w14:textId="77777777" w:rsid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Waiting to confirm page change...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844AA1F" w14:textId="77777777" w:rsidR="00402D9A" w:rsidRDefault="00000000" w:rsidP="00402D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lastRenderedPageBreak/>
              <w:pict w14:anchorId="4D7A3F27">
                <v:shape id="_x0000_s1037" type="#_x0000_t32" style="position:absolute;margin-left:159.75pt;margin-top:207.4pt;width:27pt;height:196.5pt;flip:x;z-index:251666432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65D598C0">
                <v:shape id="_x0000_s1036" type="#_x0000_t32" style="position:absolute;margin-left:111.75pt;margin-top:207.4pt;width:62.25pt;height:196.5pt;flip:x;z-index:251665408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4E51F8EE">
                <v:shape id="_x0000_s1034" type="#_x0000_t32" style="position:absolute;margin-left:184.5pt;margin-top:77.65pt;width:2.25pt;height:156pt;z-index:251664384" o:connectortype="straight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39C7B3FA">
                <v:shape id="_x0000_s1033" type="#_x0000_t32" style="position:absolute;margin-left:171.75pt;margin-top:77.65pt;width:2.25pt;height:156pt;z-index:251663360" o:connectortype="straight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3D505EC7">
                <v:rect id="_x0000_s1032" style="position:absolute;margin-left:345pt;margin-top:11.65pt;width:115.5pt;height:81.75pt;z-index:251662336">
                  <v:textbox>
                    <w:txbxContent>
                      <w:p w14:paraId="0690BC0E" w14:textId="77777777" w:rsidR="00402D9A" w:rsidRPr="00402D9A" w:rsidRDefault="00402D9A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 called ICC plot CCC (category characteristic curve) plot.</w:t>
                        </w:r>
                      </w:p>
                    </w:txbxContent>
                  </v:textbox>
                </v:rect>
              </w:pict>
            </w:r>
            <w:r w:rsidR="00402D9A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4F50D3C8" wp14:editId="6AD9712D">
                  <wp:extent cx="3714750" cy="33623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3F485F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 thresholds(rsm)</w:t>
            </w:r>
          </w:p>
          <w:p w14:paraId="4FC82792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Design Matrix Block 1:</w:t>
            </w:r>
          </w:p>
          <w:p w14:paraId="4CA2FBAF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 xml:space="preserve">       Location Threshold 1 Threshold 2</w:t>
            </w:r>
          </w:p>
          <w:p w14:paraId="239E34C7" w14:textId="77777777" w:rsid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item1  -0.29974    -0.54984    -0.04963</w:t>
            </w:r>
          </w:p>
          <w:p w14:paraId="075B85B9" w14:textId="77777777" w:rsidR="00A90C7A" w:rsidRPr="00402D9A" w:rsidRDefault="00A90C7A" w:rsidP="00402D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5D25AC00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A90C7A">
              <w:rPr>
                <w:rFonts w:ascii="Times New Roman" w:hAnsi="Times New Roman"/>
                <w:sz w:val="24"/>
                <w:szCs w:val="24"/>
                <w:highlight w:val="yellow"/>
              </w:rPr>
              <w:t>item23  0.83673     0.58663     1.08683</w:t>
            </w:r>
          </w:p>
          <w:p w14:paraId="094452C5" w14:textId="77777777" w:rsidR="00402D9A" w:rsidRPr="00402D9A" w:rsidRDefault="00402D9A" w:rsidP="00402D9A">
            <w:pP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item24  1.31605     1.06595     1.56615</w:t>
            </w:r>
          </w:p>
          <w:p w14:paraId="1D281015" w14:textId="77777777" w:rsidR="00402D9A" w:rsidRDefault="00402D9A" w:rsidP="00402D9A">
            <w:pPr>
              <w:pBdr>
                <w:bottom w:val="thinThickThinMediumGap" w:sz="18" w:space="1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402D9A">
              <w:rPr>
                <w:rFonts w:ascii="Times New Roman" w:hAnsi="Times New Roman"/>
                <w:sz w:val="24"/>
                <w:szCs w:val="24"/>
              </w:rPr>
              <w:t>item25  0.02692    -0.22318     0.27702</w:t>
            </w:r>
          </w:p>
          <w:p w14:paraId="24FDB82B" w14:textId="77777777" w:rsidR="00A90C7A" w:rsidRPr="00A90C7A" w:rsidRDefault="00A90C7A" w:rsidP="00A90C7A">
            <w:pPr>
              <w:rPr>
                <w:rFonts w:ascii="Times New Roman" w:hAnsi="Times New Roman"/>
                <w:sz w:val="24"/>
                <w:szCs w:val="24"/>
              </w:rPr>
            </w:pPr>
            <w:r w:rsidRPr="00A90C7A">
              <w:rPr>
                <w:rFonts w:ascii="Times New Roman" w:hAnsi="Times New Roman"/>
                <w:sz w:val="24"/>
                <w:szCs w:val="24"/>
              </w:rPr>
              <w:t>&gt; # Item Information function</w:t>
            </w:r>
          </w:p>
          <w:p w14:paraId="348F087D" w14:textId="77777777" w:rsidR="00A90C7A" w:rsidRDefault="00A90C7A" w:rsidP="00A90C7A">
            <w:pPr>
              <w:rPr>
                <w:rFonts w:ascii="Times New Roman" w:hAnsi="Times New Roman"/>
                <w:sz w:val="24"/>
                <w:szCs w:val="24"/>
              </w:rPr>
            </w:pPr>
            <w:r w:rsidRPr="00A90C7A">
              <w:rPr>
                <w:rFonts w:ascii="Times New Roman" w:hAnsi="Times New Roman"/>
                <w:sz w:val="24"/>
                <w:szCs w:val="24"/>
              </w:rPr>
              <w:t>&gt; plotINFO(rsm, type="item")</w:t>
            </w:r>
          </w:p>
          <w:p w14:paraId="6E456618" w14:textId="77777777" w:rsidR="00A90C7A" w:rsidRDefault="00A90C7A" w:rsidP="00A90C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lastRenderedPageBreak/>
              <w:drawing>
                <wp:inline distT="0" distB="0" distL="0" distR="0" wp14:anchorId="32D7BD2A" wp14:editId="1980CACD">
                  <wp:extent cx="4152900" cy="30289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6A99E1" w14:textId="77777777" w:rsidR="00A90C7A" w:rsidRPr="00A90C7A" w:rsidRDefault="00A90C7A" w:rsidP="00A90C7A">
            <w:pPr>
              <w:rPr>
                <w:rFonts w:ascii="Times New Roman" w:hAnsi="Times New Roman"/>
                <w:sz w:val="24"/>
                <w:szCs w:val="24"/>
              </w:rPr>
            </w:pPr>
            <w:r w:rsidRPr="00A90C7A">
              <w:rPr>
                <w:rFonts w:ascii="Times New Roman" w:hAnsi="Times New Roman"/>
                <w:sz w:val="24"/>
                <w:szCs w:val="24"/>
              </w:rPr>
              <w:t>&gt; # Test information function</w:t>
            </w:r>
          </w:p>
          <w:p w14:paraId="4F9E53FC" w14:textId="77777777" w:rsidR="00A90C7A" w:rsidRDefault="00A90C7A" w:rsidP="00A90C7A">
            <w:pPr>
              <w:rPr>
                <w:rFonts w:ascii="Times New Roman" w:hAnsi="Times New Roman"/>
                <w:sz w:val="24"/>
                <w:szCs w:val="24"/>
              </w:rPr>
            </w:pPr>
            <w:r w:rsidRPr="00A90C7A">
              <w:rPr>
                <w:rFonts w:ascii="Times New Roman" w:hAnsi="Times New Roman"/>
                <w:sz w:val="24"/>
                <w:szCs w:val="24"/>
              </w:rPr>
              <w:t>&gt; plotINFO(rsm, type="test")</w:t>
            </w:r>
          </w:p>
          <w:p w14:paraId="0808BF25" w14:textId="77777777" w:rsidR="00A90C7A" w:rsidRDefault="00A90C7A" w:rsidP="00A90C7A">
            <w:pPr>
              <w:pBdr>
                <w:bottom w:val="thinThickThinMediumGap" w:sz="18" w:space="1" w:color="auto"/>
              </w:pBd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7CF0EC71" wp14:editId="41ABA050">
                  <wp:extent cx="4305300" cy="3219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9A4B0" w14:textId="77777777" w:rsidR="00A90C7A" w:rsidRDefault="00A90C7A" w:rsidP="00A90C7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B4FE141" w14:textId="77777777" w:rsidR="00A90C7A" w:rsidRDefault="00A90C7A" w:rsidP="00A90C7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2817B56" w14:textId="77777777" w:rsidR="00A90C7A" w:rsidRPr="00A90C7A" w:rsidRDefault="00A90C7A" w:rsidP="00A90C7A">
            <w:pPr>
              <w:rPr>
                <w:rFonts w:ascii="Times New Roman" w:hAnsi="Times New Roman"/>
                <w:sz w:val="24"/>
                <w:szCs w:val="24"/>
              </w:rPr>
            </w:pPr>
            <w:r w:rsidRPr="00A90C7A">
              <w:rPr>
                <w:rFonts w:ascii="Times New Roman" w:hAnsi="Times New Roman"/>
                <w:sz w:val="24"/>
                <w:szCs w:val="24"/>
              </w:rPr>
              <w:t>&gt; # Wright map</w:t>
            </w:r>
          </w:p>
          <w:p w14:paraId="6C6594D7" w14:textId="77777777" w:rsidR="00A90C7A" w:rsidRDefault="00A90C7A" w:rsidP="00A90C7A">
            <w:pPr>
              <w:rPr>
                <w:rFonts w:ascii="Times New Roman" w:hAnsi="Times New Roman"/>
                <w:sz w:val="24"/>
                <w:szCs w:val="24"/>
              </w:rPr>
            </w:pPr>
            <w:r w:rsidRPr="00A90C7A">
              <w:rPr>
                <w:rFonts w:ascii="Times New Roman" w:hAnsi="Times New Roman"/>
                <w:sz w:val="24"/>
                <w:szCs w:val="24"/>
              </w:rPr>
              <w:lastRenderedPageBreak/>
              <w:t>&gt; plotPImap(rsm, sorted=TRUE, warn.ord.colour=TRUE, irug=TRUE)</w:t>
            </w:r>
          </w:p>
          <w:p w14:paraId="100BED07" w14:textId="77777777" w:rsidR="00A90C7A" w:rsidRDefault="00000000" w:rsidP="00A90C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7032013D">
                <v:shape id="_x0000_s1040" type="#_x0000_t32" style="position:absolute;margin-left:158.25pt;margin-top:91.75pt;width:24pt;height:.75pt;flip:y;z-index:251669504" o:connectortype="straight">
                  <v:stroke startarrow="block"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49667BBE">
                <v:rect id="_x0000_s1038" style="position:absolute;margin-left:347.25pt;margin-top:151pt;width:105pt;height:144.75pt;z-index:251667456">
                  <v:textbox>
                    <w:txbxContent>
                      <w:p w14:paraId="68AD18CF" w14:textId="77777777" w:rsidR="00A90C7A" w:rsidRPr="00A90C7A" w:rsidRDefault="00A90C7A" w:rsidP="00A90C7A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</w:t>
                        </w:r>
                        <w:r w:rsidRPr="00A90C7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ll thresholds are plotted below the person distribution to indicate where the included items are most informative.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7BA60827">
                <v:shape id="_x0000_s1039" type="#_x0000_t32" style="position:absolute;margin-left:224.25pt;margin-top:92.5pt;width:169.5pt;height:58.5pt;flip:x y;z-index:251668480" o:connectortype="straight">
                  <v:stroke endarrow="block"/>
                </v:shape>
              </w:pict>
            </w:r>
            <w:r w:rsidR="00A90C7A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2B93C218" wp14:editId="5E89EB5B">
                  <wp:extent cx="4305300" cy="42957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429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B7814" w14:textId="77777777" w:rsidR="00735339" w:rsidRDefault="00735339" w:rsidP="00344249">
      <w:pPr>
        <w:rPr>
          <w:rFonts w:ascii="Times New Roman" w:hAnsi="Times New Roman"/>
          <w:sz w:val="24"/>
          <w:szCs w:val="24"/>
        </w:rPr>
      </w:pPr>
    </w:p>
    <w:p w14:paraId="7A1A61AB" w14:textId="77777777" w:rsidR="00735339" w:rsidRDefault="00735339" w:rsidP="00344249">
      <w:pPr>
        <w:rPr>
          <w:rFonts w:ascii="Times New Roman" w:hAnsi="Times New Roman"/>
          <w:sz w:val="24"/>
          <w:szCs w:val="24"/>
        </w:rPr>
      </w:pPr>
    </w:p>
    <w:p w14:paraId="6121C51F" w14:textId="77777777" w:rsidR="00BE0BC2" w:rsidRDefault="00BE0BC2" w:rsidP="00344249">
      <w:pPr>
        <w:rPr>
          <w:rFonts w:ascii="Times New Roman" w:hAnsi="Times New Roman"/>
          <w:sz w:val="24"/>
          <w:szCs w:val="24"/>
        </w:rPr>
      </w:pPr>
    </w:p>
    <w:p w14:paraId="67941498" w14:textId="77777777" w:rsidR="00BE0BC2" w:rsidRDefault="00BE0BC2" w:rsidP="00344249">
      <w:pPr>
        <w:rPr>
          <w:rFonts w:ascii="Times New Roman" w:hAnsi="Times New Roman"/>
          <w:sz w:val="24"/>
          <w:szCs w:val="24"/>
        </w:rPr>
      </w:pPr>
    </w:p>
    <w:p w14:paraId="36E6FF5C" w14:textId="77777777" w:rsidR="00BE0BC2" w:rsidRDefault="00BE0BC2" w:rsidP="00344249">
      <w:pPr>
        <w:rPr>
          <w:rFonts w:ascii="Times New Roman" w:hAnsi="Times New Roman"/>
          <w:sz w:val="24"/>
          <w:szCs w:val="24"/>
        </w:rPr>
      </w:pPr>
    </w:p>
    <w:p w14:paraId="56DF34BA" w14:textId="77777777" w:rsidR="00BE0BC2" w:rsidRDefault="00BE0BC2" w:rsidP="00344249">
      <w:pPr>
        <w:rPr>
          <w:rFonts w:ascii="Times New Roman" w:hAnsi="Times New Roman"/>
          <w:sz w:val="24"/>
          <w:szCs w:val="24"/>
        </w:rPr>
      </w:pPr>
    </w:p>
    <w:p w14:paraId="4BF6A846" w14:textId="77777777" w:rsidR="00BE0BC2" w:rsidRDefault="00BE0BC2" w:rsidP="00344249">
      <w:pPr>
        <w:rPr>
          <w:rFonts w:ascii="Times New Roman" w:hAnsi="Times New Roman"/>
          <w:sz w:val="24"/>
          <w:szCs w:val="24"/>
        </w:rPr>
      </w:pPr>
    </w:p>
    <w:p w14:paraId="50A26410" w14:textId="77777777" w:rsidR="00B57A0D" w:rsidRDefault="00B57A0D" w:rsidP="00344249">
      <w:pPr>
        <w:rPr>
          <w:rFonts w:ascii="Times New Roman" w:hAnsi="Times New Roman"/>
          <w:sz w:val="24"/>
          <w:szCs w:val="24"/>
        </w:rPr>
      </w:pPr>
    </w:p>
    <w:p w14:paraId="00E5A377" w14:textId="77777777" w:rsidR="00B57A0D" w:rsidRDefault="00B57A0D" w:rsidP="00344249">
      <w:pPr>
        <w:rPr>
          <w:rFonts w:ascii="Times New Roman" w:hAnsi="Times New Roman"/>
          <w:sz w:val="24"/>
          <w:szCs w:val="24"/>
        </w:rPr>
      </w:pPr>
    </w:p>
    <w:p w14:paraId="04BCC40E" w14:textId="77777777" w:rsidR="00BE0BC2" w:rsidRPr="00735339" w:rsidRDefault="00BE0BC2" w:rsidP="00344249">
      <w:pPr>
        <w:rPr>
          <w:rFonts w:ascii="Times New Roman" w:hAnsi="Times New Roman"/>
          <w:sz w:val="24"/>
          <w:szCs w:val="24"/>
        </w:rPr>
      </w:pPr>
    </w:p>
    <w:p w14:paraId="58BA0CED" w14:textId="77777777" w:rsidR="00606373" w:rsidRDefault="00735339" w:rsidP="0034424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[3</w:t>
      </w:r>
      <w:r w:rsidR="00606373">
        <w:rPr>
          <w:rFonts w:ascii="Times New Roman" w:hAnsi="Times New Roman"/>
          <w:b/>
          <w:sz w:val="24"/>
          <w:szCs w:val="24"/>
        </w:rPr>
        <w:t>] Partial credit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0BC2" w14:paraId="22D49C14" w14:textId="77777777" w:rsidTr="00BE0BC2">
        <w:tc>
          <w:tcPr>
            <w:tcW w:w="9576" w:type="dxa"/>
          </w:tcPr>
          <w:p w14:paraId="748EBC24" w14:textId="77777777" w:rsidR="00BE0BC2" w:rsidRPr="00BE0BC2" w:rsidRDefault="00BE0BC2" w:rsidP="00BE0BC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Script</w:t>
            </w:r>
          </w:p>
        </w:tc>
      </w:tr>
      <w:tr w:rsidR="00BE0BC2" w14:paraId="20BCF742" w14:textId="77777777" w:rsidTr="00BE0BC2">
        <w:tc>
          <w:tcPr>
            <w:tcW w:w="9576" w:type="dxa"/>
          </w:tcPr>
          <w:p w14:paraId="51746D6D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## Fitting a partial credit model using 'eRm': Conditional MLE</w:t>
            </w:r>
          </w:p>
          <w:p w14:paraId="7A96D758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pcm &lt;- PCM(poly, se = TRUE, sum0 = TRUE)</w:t>
            </w:r>
          </w:p>
          <w:p w14:paraId="07D048A1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thresholds(pcm)</w:t>
            </w:r>
          </w:p>
          <w:p w14:paraId="5C7EED20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C5BDE03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# Person parameters: MLE</w:t>
            </w:r>
          </w:p>
          <w:p w14:paraId="3B60D675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pcm_person &lt;- person.parameter(pcm)</w:t>
            </w:r>
          </w:p>
          <w:p w14:paraId="0D101748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pcm_person</w:t>
            </w:r>
          </w:p>
          <w:p w14:paraId="3D59D14A" w14:textId="77777777" w:rsid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summary(pcm_person)</w:t>
            </w:r>
          </w:p>
          <w:p w14:paraId="39BEDD33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A38B4C8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# CCC</w:t>
            </w:r>
          </w:p>
          <w:p w14:paraId="1C7C52E5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plotICC(pcm) # For all items</w:t>
            </w:r>
          </w:p>
          <w:p w14:paraId="6884E6CB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plotICC(pcm, item.subset=23:23) # Item 23</w:t>
            </w:r>
          </w:p>
          <w:p w14:paraId="4D96DE26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plotICC(pcm, item.subset=23:25) # Items 23, 24, and 25</w:t>
            </w:r>
          </w:p>
          <w:p w14:paraId="2FD540EE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thresholds(pcm)</w:t>
            </w:r>
          </w:p>
          <w:p w14:paraId="2328BE3C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D16BA1E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# Item &amp; test Information functions</w:t>
            </w:r>
          </w:p>
          <w:p w14:paraId="1BEF0531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plotINFO(pcm)</w:t>
            </w:r>
          </w:p>
          <w:p w14:paraId="3BA6D8AE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AD367AD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# Wright map</w:t>
            </w:r>
          </w:p>
          <w:p w14:paraId="6B3D10DE" w14:textId="77777777" w:rsidR="00BE0BC2" w:rsidRDefault="00BE0BC2" w:rsidP="00BE0B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plotPImap(pcm, sorted=TRUE)</w:t>
            </w:r>
          </w:p>
        </w:tc>
      </w:tr>
    </w:tbl>
    <w:p w14:paraId="0C6653F4" w14:textId="77777777" w:rsidR="00606373" w:rsidRDefault="00606373" w:rsidP="00344249">
      <w:pPr>
        <w:rPr>
          <w:rFonts w:ascii="Times New Roman" w:hAnsi="Times New Roman"/>
          <w:b/>
          <w:sz w:val="24"/>
          <w:szCs w:val="24"/>
        </w:rPr>
      </w:pPr>
    </w:p>
    <w:p w14:paraId="4CAF7B3A" w14:textId="77777777" w:rsidR="00BE0BC2" w:rsidRDefault="00BE0BC2" w:rsidP="00344249">
      <w:pPr>
        <w:rPr>
          <w:rFonts w:ascii="Times New Roman" w:hAnsi="Times New Roman"/>
          <w:b/>
          <w:sz w:val="24"/>
          <w:szCs w:val="24"/>
        </w:rPr>
      </w:pPr>
    </w:p>
    <w:p w14:paraId="031733C5" w14:textId="77777777" w:rsidR="00BE0BC2" w:rsidRDefault="00BE0BC2" w:rsidP="00344249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0BC2" w14:paraId="581B1EC8" w14:textId="77777777" w:rsidTr="00BE0BC2">
        <w:tc>
          <w:tcPr>
            <w:tcW w:w="9576" w:type="dxa"/>
          </w:tcPr>
          <w:p w14:paraId="2C29BBEC" w14:textId="77777777" w:rsidR="00BE0BC2" w:rsidRPr="00BE0BC2" w:rsidRDefault="00BE0BC2" w:rsidP="00BE0BC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lastRenderedPageBreak/>
              <w:t>Results</w:t>
            </w:r>
          </w:p>
        </w:tc>
      </w:tr>
      <w:tr w:rsidR="00BE0BC2" w14:paraId="3802FC47" w14:textId="77777777" w:rsidTr="00BE0BC2">
        <w:tc>
          <w:tcPr>
            <w:tcW w:w="9576" w:type="dxa"/>
          </w:tcPr>
          <w:p w14:paraId="2378CB87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&gt; ## Fitting a partial credit model using 'eRm': Conditional MLE</w:t>
            </w:r>
          </w:p>
          <w:p w14:paraId="6C24D0F5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&gt; pcm &lt;- PCM(poly, se = TRUE, sum0 = TRUE)</w:t>
            </w:r>
          </w:p>
          <w:p w14:paraId="5B713BD1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  <w:highlight w:val="yellow"/>
              </w:rPr>
              <w:t>&gt; thresholds(pcm)</w:t>
            </w:r>
          </w:p>
          <w:p w14:paraId="2210A1A9" w14:textId="77777777" w:rsidR="00BE0BC2" w:rsidRPr="00BE0BC2" w:rsidRDefault="00000000" w:rsidP="00BE0BC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6C16FDB0">
                <v:shape id="_x0000_s1047" type="#_x0000_t32" style="position:absolute;margin-left:124.5pt;margin-top:50.05pt;width:67.5pt;height:454.5pt;flip:x;z-index:251675648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490F3DE6">
                <v:shape id="_x0000_s1046" type="#_x0000_t32" style="position:absolute;margin-left:174.75pt;margin-top:41.05pt;width:153.75pt;height:60.75pt;flip:x;z-index:251674624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68C68F39">
                <v:shape id="_x0000_s1045" type="#_x0000_t32" style="position:absolute;margin-left:44.25pt;margin-top:41.05pt;width:258.75pt;height:60.75pt;flip:x;z-index:251673600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object w:dxaOrig="1440" w:dyaOrig="1440" w14:anchorId="2471626A">
                <v:shape id="_x0000_s1044" type="#_x0000_t75" style="position:absolute;margin-left:266.25pt;margin-top:17.8pt;width:71pt;height:23.25pt;z-index:251672576">
                  <v:imagedata r:id="rId22" o:title=""/>
                </v:shape>
                <o:OLEObject Type="Embed" ProgID="Equation.DSMT4" ShapeID="_x0000_s1044" DrawAspect="Content" ObjectID="_1737346961" r:id="rId23"/>
              </w:object>
            </w:r>
            <w:r w:rsidR="00E94FBC" w:rsidRPr="00E94FBC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2CD934C8" wp14:editId="23CA9FF2">
                  <wp:extent cx="3133725" cy="838200"/>
                  <wp:effectExtent l="19050" t="0" r="9525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6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1696F9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Design Matrix Block 1:</w:t>
            </w:r>
          </w:p>
          <w:p w14:paraId="44AAD2B5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E94FBC">
              <w:rPr>
                <w:rFonts w:ascii="Times New Roman" w:hAnsi="Times New Roman"/>
                <w:sz w:val="24"/>
                <w:szCs w:val="24"/>
                <w:highlight w:val="yellow"/>
              </w:rPr>
              <w:t>Location</w:t>
            </w:r>
            <w:r w:rsidRPr="00BE0B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4FBC" w:rsidRPr="00E94FBC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79" w14:anchorId="2F66BEBD">
                <v:shape id="_x0000_i1030" type="#_x0000_t75" style="width:9pt;height:14pt" o:ole="">
                  <v:imagedata r:id="rId25" o:title=""/>
                </v:shape>
                <o:OLEObject Type="Embed" ProgID="Equation.DSMT4" ShapeID="_x0000_i1030" DrawAspect="Content" ObjectID="_1737346954" r:id="rId26"/>
              </w:object>
            </w:r>
            <w:r w:rsidR="00E94F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94FBC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Threshold 1</w:t>
            </w:r>
            <w:r w:rsidR="00E94FBC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(</w:t>
            </w:r>
            <w:r w:rsidR="00E94FBC" w:rsidRPr="00E94FBC">
              <w:rPr>
                <w:rFonts w:ascii="Times New Roman" w:hAnsi="Times New Roman"/>
                <w:position w:val="-14"/>
                <w:sz w:val="24"/>
                <w:szCs w:val="24"/>
                <w:highlight w:val="yellow"/>
              </w:rPr>
              <w:object w:dxaOrig="360" w:dyaOrig="400" w14:anchorId="13B01881">
                <v:shape id="_x0000_i1031" type="#_x0000_t75" style="width:18pt;height:20.5pt" o:ole="">
                  <v:imagedata r:id="rId27" o:title=""/>
                </v:shape>
                <o:OLEObject Type="Embed" ProgID="Equation.DSMT4" ShapeID="_x0000_i1031" DrawAspect="Content" ObjectID="_1737346955" r:id="rId28"/>
              </w:object>
            </w:r>
            <w:r w:rsidR="00E94FBC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) </w:t>
            </w: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94FBC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Threshold 2</w:t>
            </w:r>
            <w:r w:rsidR="00E94FBC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(</w:t>
            </w:r>
            <w:r w:rsidR="00E94FBC" w:rsidRPr="00E94FBC">
              <w:rPr>
                <w:rFonts w:ascii="Times New Roman" w:hAnsi="Times New Roman"/>
                <w:position w:val="-14"/>
                <w:sz w:val="24"/>
                <w:szCs w:val="24"/>
                <w:highlight w:val="yellow"/>
              </w:rPr>
              <w:object w:dxaOrig="380" w:dyaOrig="400" w14:anchorId="65A8B70C">
                <v:shape id="_x0000_i1032" type="#_x0000_t75" style="width:18.5pt;height:20.5pt" o:ole="">
                  <v:imagedata r:id="rId29" o:title=""/>
                </v:shape>
                <o:OLEObject Type="Embed" ProgID="Equation.DSMT4" ShapeID="_x0000_i1032" DrawAspect="Content" ObjectID="_1737346956" r:id="rId30"/>
              </w:object>
            </w:r>
            <w:r w:rsidR="00E94FBC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) </w:t>
            </w:r>
          </w:p>
          <w:p w14:paraId="68623428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item1  -0.47012    -0.89474    -0.04550</w:t>
            </w:r>
          </w:p>
          <w:p w14:paraId="1A77CA89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item2   0.06467    -0.32129     0.45063</w:t>
            </w:r>
          </w:p>
          <w:p w14:paraId="00A1A1BF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  <w:p w14:paraId="53C6C3CC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item23  0.70805     0.31444     1.10166</w:t>
            </w:r>
          </w:p>
          <w:p w14:paraId="0B5257C8" w14:textId="77777777" w:rsidR="00BE0BC2" w:rsidRPr="00BE0BC2" w:rsidRDefault="00BE0BC2" w:rsidP="00BE0BC2">
            <w:pP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item24  1.11674     0.93839     1.29509</w:t>
            </w:r>
          </w:p>
          <w:p w14:paraId="70FE5D75" w14:textId="77777777" w:rsidR="00BE0BC2" w:rsidRDefault="00BE0BC2" w:rsidP="00BE0BC2">
            <w:pPr>
              <w:pBdr>
                <w:bottom w:val="thinThickThinMediumGap" w:sz="18" w:space="1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BE0BC2">
              <w:rPr>
                <w:rFonts w:ascii="Times New Roman" w:hAnsi="Times New Roman"/>
                <w:sz w:val="24"/>
                <w:szCs w:val="24"/>
              </w:rPr>
              <w:t>item25 -0.10983    -0.69517     0.47551</w:t>
            </w:r>
          </w:p>
          <w:p w14:paraId="69544E7B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&gt; summary(pcm_person)</w:t>
            </w:r>
          </w:p>
          <w:p w14:paraId="6253C3FC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2928BB0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Estimation of Ability Parameters</w:t>
            </w:r>
          </w:p>
          <w:p w14:paraId="0B05C36B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726A999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 xml:space="preserve">Collapsed log-likelihood: -920.6864 </w:t>
            </w:r>
          </w:p>
          <w:p w14:paraId="21454899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 xml:space="preserve">Number of iterations: 17 </w:t>
            </w:r>
          </w:p>
          <w:p w14:paraId="79FECC5A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 xml:space="preserve">Number of parameters: 45 </w:t>
            </w:r>
          </w:p>
          <w:p w14:paraId="3EF2906E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BAFFD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  <w:highlight w:val="yellow"/>
              </w:rPr>
              <w:t>ML estimated ability parameters (without spline interpolated values):</w:t>
            </w: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1BB698E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Estimate Std. Err.       2.5 %       97.5 %</w:t>
            </w:r>
          </w:p>
          <w:p w14:paraId="4DCD551C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theta P1   -2.89776018 0.7060297 -4.28155306 -1.513967306</w:t>
            </w:r>
          </w:p>
          <w:p w14:paraId="5946FBEC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theta P2   -1.47847473 0.3688678 -2.20144229 -0.755507175</w:t>
            </w:r>
          </w:p>
          <w:p w14:paraId="133B6407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theta P3   -1.23017803 0.3376822 -1.89202301 -0.568333056</w:t>
            </w:r>
          </w:p>
          <w:p w14:paraId="68792B78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theta P4   -0.73751243 0.2956876 -1.31704957 -0.157975288</w:t>
            </w:r>
          </w:p>
          <w:p w14:paraId="0B858D03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theta P5   -1.01700781 0.3164124 -1.63716474 -0.396850884</w:t>
            </w:r>
          </w:p>
          <w:p w14:paraId="1D7F6D94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theta P6   -0.82661282 0.3014488 -1.41744155 -0.235784099</w:t>
            </w:r>
          </w:p>
          <w:p w14:paraId="3C9B972A" w14:textId="77777777" w:rsidR="00E94FBC" w:rsidRDefault="00E94FBC" w:rsidP="00E94FB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………..</w:t>
            </w:r>
          </w:p>
        </w:tc>
      </w:tr>
    </w:tbl>
    <w:p w14:paraId="6594F759" w14:textId="77777777" w:rsidR="00BE0BC2" w:rsidRDefault="00BE0BC2" w:rsidP="00344249">
      <w:pPr>
        <w:rPr>
          <w:rFonts w:ascii="Times New Roman" w:hAnsi="Times New Roman"/>
          <w:b/>
          <w:sz w:val="24"/>
          <w:szCs w:val="24"/>
        </w:rPr>
      </w:pPr>
    </w:p>
    <w:p w14:paraId="1EE1FD15" w14:textId="77777777" w:rsidR="00BE0BC2" w:rsidRDefault="00BE0BC2" w:rsidP="00344249">
      <w:pPr>
        <w:rPr>
          <w:rFonts w:ascii="Times New Roman" w:hAnsi="Times New Roman"/>
          <w:b/>
          <w:sz w:val="24"/>
          <w:szCs w:val="24"/>
        </w:rPr>
      </w:pPr>
    </w:p>
    <w:p w14:paraId="5EB6C9BF" w14:textId="77777777" w:rsidR="00606373" w:rsidRPr="008014D7" w:rsidRDefault="00735339" w:rsidP="0034424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[4</w:t>
      </w:r>
      <w:r w:rsidR="00606373">
        <w:rPr>
          <w:rFonts w:ascii="Times New Roman" w:hAnsi="Times New Roman"/>
          <w:b/>
          <w:sz w:val="24"/>
          <w:szCs w:val="24"/>
        </w:rPr>
        <w:t>] Generalized partial credit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4FBC" w14:paraId="69D413EB" w14:textId="77777777" w:rsidTr="00E94FBC">
        <w:tc>
          <w:tcPr>
            <w:tcW w:w="9576" w:type="dxa"/>
          </w:tcPr>
          <w:p w14:paraId="25668A4B" w14:textId="77777777" w:rsidR="00E94FBC" w:rsidRDefault="00E94FBC" w:rsidP="00E94FB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Script</w:t>
            </w:r>
          </w:p>
        </w:tc>
      </w:tr>
      <w:tr w:rsidR="00E94FBC" w14:paraId="5B55FF89" w14:textId="77777777" w:rsidTr="00E94FBC">
        <w:tc>
          <w:tcPr>
            <w:tcW w:w="9576" w:type="dxa"/>
          </w:tcPr>
          <w:p w14:paraId="080D12D0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## Fitting a generalized partial credit model using 'ltm': Marginal MLE</w:t>
            </w:r>
          </w:p>
          <w:p w14:paraId="78977360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# Item parameters</w:t>
            </w:r>
          </w:p>
          <w:p w14:paraId="65322475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gpcm &lt;- gpcm(poly, IRT.param = TRUE)</w:t>
            </w:r>
          </w:p>
          <w:p w14:paraId="4FAD7CA3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summary(gpcm)</w:t>
            </w:r>
          </w:p>
          <w:p w14:paraId="4D9354C7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8282EC9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# Person parameters</w:t>
            </w:r>
          </w:p>
          <w:p w14:paraId="28979C5A" w14:textId="77777777" w:rsid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gpcm_person &lt;- factor.scores(gpcm)</w:t>
            </w:r>
          </w:p>
        </w:tc>
      </w:tr>
    </w:tbl>
    <w:p w14:paraId="0D39189E" w14:textId="77777777" w:rsidR="00666133" w:rsidRDefault="00666133" w:rsidP="00344249">
      <w:pPr>
        <w:rPr>
          <w:rFonts w:ascii="Times New Roman" w:hAnsi="Times New Roman"/>
          <w:sz w:val="24"/>
          <w:szCs w:val="24"/>
        </w:rPr>
      </w:pPr>
    </w:p>
    <w:p w14:paraId="627223D0" w14:textId="77777777" w:rsidR="00244ACD" w:rsidRDefault="00244ACD" w:rsidP="00344249">
      <w:pPr>
        <w:rPr>
          <w:rFonts w:ascii="Times New Roman" w:hAnsi="Times New Roman"/>
          <w:sz w:val="24"/>
          <w:szCs w:val="24"/>
        </w:rPr>
      </w:pPr>
    </w:p>
    <w:p w14:paraId="4FD4C82A" w14:textId="77777777" w:rsidR="00E94FBC" w:rsidRDefault="00E94FBC" w:rsidP="00344249">
      <w:pPr>
        <w:rPr>
          <w:rFonts w:ascii="Times New Roman" w:hAnsi="Times New Roman"/>
          <w:sz w:val="24"/>
          <w:szCs w:val="24"/>
        </w:rPr>
      </w:pPr>
    </w:p>
    <w:p w14:paraId="310FD8C9" w14:textId="77777777" w:rsidR="00E94FBC" w:rsidRDefault="00E94FBC" w:rsidP="00344249">
      <w:pPr>
        <w:rPr>
          <w:rFonts w:ascii="Times New Roman" w:hAnsi="Times New Roman"/>
          <w:sz w:val="24"/>
          <w:szCs w:val="24"/>
        </w:rPr>
      </w:pPr>
    </w:p>
    <w:p w14:paraId="47FC7594" w14:textId="77777777" w:rsidR="00E94FBC" w:rsidRDefault="00E94FBC" w:rsidP="00344249">
      <w:pPr>
        <w:rPr>
          <w:rFonts w:ascii="Times New Roman" w:hAnsi="Times New Roman"/>
          <w:sz w:val="24"/>
          <w:szCs w:val="24"/>
        </w:rPr>
      </w:pPr>
    </w:p>
    <w:p w14:paraId="3B379172" w14:textId="77777777" w:rsidR="00E94FBC" w:rsidRDefault="00E94FBC" w:rsidP="00344249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4FBC" w14:paraId="1B630CAD" w14:textId="77777777" w:rsidTr="00E94FBC">
        <w:tc>
          <w:tcPr>
            <w:tcW w:w="9576" w:type="dxa"/>
          </w:tcPr>
          <w:p w14:paraId="5DD3A4B8" w14:textId="77777777" w:rsidR="00E94FBC" w:rsidRDefault="00E94FBC" w:rsidP="00E94FB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Results</w:t>
            </w:r>
          </w:p>
        </w:tc>
      </w:tr>
      <w:tr w:rsidR="00E94FBC" w14:paraId="1F025808" w14:textId="77777777" w:rsidTr="00E94FBC">
        <w:tc>
          <w:tcPr>
            <w:tcW w:w="9576" w:type="dxa"/>
          </w:tcPr>
          <w:p w14:paraId="41E9F68E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&gt; ## Fitting a generalized partial credit model using 'ltm': Marginal MLE</w:t>
            </w:r>
          </w:p>
          <w:p w14:paraId="47A477C8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&gt; # Item parameters</w:t>
            </w:r>
          </w:p>
          <w:p w14:paraId="0B941777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&gt; gpcm &lt;- gpcm(poly, IRT.param = TRUE)</w:t>
            </w:r>
          </w:p>
          <w:p w14:paraId="4B54E19C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&gt; summary(gpcm)</w:t>
            </w:r>
          </w:p>
          <w:p w14:paraId="125FEC0D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4EF620D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Call:</w:t>
            </w:r>
          </w:p>
          <w:p w14:paraId="6E915075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gpcm(data = poly, IRT.param = TRUE)</w:t>
            </w:r>
          </w:p>
          <w:p w14:paraId="57C87A22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1025E44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Model Summary:</w:t>
            </w:r>
          </w:p>
          <w:p w14:paraId="12E73078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  log.Lik      AIC     BIC</w:t>
            </w:r>
          </w:p>
          <w:p w14:paraId="4A3B364C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-6832.259 13814.52 14096.2</w:t>
            </w:r>
          </w:p>
          <w:p w14:paraId="5C9EDF1E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14832B51" wp14:editId="072181BE">
                  <wp:extent cx="5257800" cy="1381125"/>
                  <wp:effectExtent l="19050" t="0" r="0" b="0"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E2761C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Coefficients:</w:t>
            </w:r>
          </w:p>
          <w:p w14:paraId="6BDA05CF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$item1</w:t>
            </w:r>
          </w:p>
          <w:p w14:paraId="261DB6C9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        value std.err z.value</w:t>
            </w:r>
          </w:p>
          <w:p w14:paraId="5CF9F5BD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375C08">
              <w:rPr>
                <w:rFonts w:ascii="Times New Roman" w:hAnsi="Times New Roman"/>
                <w:sz w:val="24"/>
                <w:szCs w:val="24"/>
                <w:highlight w:val="yellow"/>
              </w:rPr>
              <w:t>Catgr.1</w:t>
            </w:r>
            <w:r w:rsidR="00375C0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(</w:t>
            </w:r>
            <w:r w:rsidR="00375C08" w:rsidRPr="00375C08">
              <w:rPr>
                <w:rFonts w:ascii="Times New Roman" w:hAnsi="Times New Roman"/>
                <w:position w:val="-14"/>
                <w:sz w:val="24"/>
                <w:szCs w:val="24"/>
                <w:highlight w:val="yellow"/>
              </w:rPr>
              <w:object w:dxaOrig="420" w:dyaOrig="400" w14:anchorId="2B7B1C28">
                <v:shape id="_x0000_i1033" type="#_x0000_t75" style="width:21pt;height:20.5pt" o:ole="">
                  <v:imagedata r:id="rId32" o:title=""/>
                </v:shape>
                <o:OLEObject Type="Embed" ProgID="Equation.DSMT4" ShapeID="_x0000_i1033" DrawAspect="Content" ObjectID="_1737346957" r:id="rId33"/>
              </w:object>
            </w:r>
            <w:r w:rsidR="00375C0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) </w:t>
            </w: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-0.380   0.155  -2.442</w:t>
            </w:r>
          </w:p>
          <w:p w14:paraId="7C5540C1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375C08">
              <w:rPr>
                <w:rFonts w:ascii="Times New Roman" w:hAnsi="Times New Roman"/>
                <w:sz w:val="24"/>
                <w:szCs w:val="24"/>
                <w:highlight w:val="yellow"/>
              </w:rPr>
              <w:t>Catgr.2</w:t>
            </w:r>
            <w:r w:rsidR="00375C0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(</w:t>
            </w:r>
            <w:r w:rsidR="00375C08" w:rsidRPr="00375C08">
              <w:rPr>
                <w:rFonts w:ascii="Times New Roman" w:hAnsi="Times New Roman"/>
                <w:position w:val="-14"/>
                <w:sz w:val="24"/>
                <w:szCs w:val="24"/>
                <w:highlight w:val="yellow"/>
              </w:rPr>
              <w:object w:dxaOrig="420" w:dyaOrig="400" w14:anchorId="2CF404F9">
                <v:shape id="_x0000_i1034" type="#_x0000_t75" style="width:21pt;height:20.5pt" o:ole="">
                  <v:imagedata r:id="rId34" o:title=""/>
                </v:shape>
                <o:OLEObject Type="Embed" ProgID="Equation.DSMT4" ShapeID="_x0000_i1034" DrawAspect="Content" ObjectID="_1737346958" r:id="rId35"/>
              </w:object>
            </w:r>
            <w:r w:rsidR="00375C0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) </w:t>
            </w: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 0.480   0.162   2.967</w:t>
            </w:r>
          </w:p>
          <w:p w14:paraId="6DA217EF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375C0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Dscrmn </w:t>
            </w:r>
            <w:r w:rsidR="00375C08" w:rsidRPr="00375C08">
              <w:rPr>
                <w:rFonts w:ascii="Times New Roman" w:hAnsi="Times New Roman"/>
                <w:sz w:val="24"/>
                <w:szCs w:val="24"/>
                <w:highlight w:val="yellow"/>
              </w:rPr>
              <w:t>(</w:t>
            </w:r>
            <w:r w:rsidR="00375C08" w:rsidRPr="00375C08">
              <w:rPr>
                <w:rFonts w:ascii="Times New Roman" w:hAnsi="Times New Roman"/>
                <w:position w:val="-14"/>
                <w:sz w:val="24"/>
                <w:szCs w:val="24"/>
                <w:highlight w:val="yellow"/>
              </w:rPr>
              <w:object w:dxaOrig="380" w:dyaOrig="400" w14:anchorId="286F8127">
                <v:shape id="_x0000_i1035" type="#_x0000_t75" style="width:18.5pt;height:20.5pt" o:ole="">
                  <v:imagedata r:id="rId36" o:title=""/>
                </v:shape>
                <o:OLEObject Type="Embed" ProgID="Equation.DSMT4" ShapeID="_x0000_i1035" DrawAspect="Content" ObjectID="_1737346959" r:id="rId37"/>
              </w:object>
            </w:r>
            <w:r w:rsidR="00375C08" w:rsidRPr="00375C08">
              <w:rPr>
                <w:rFonts w:ascii="Times New Roman" w:hAnsi="Times New Roman"/>
                <w:sz w:val="24"/>
                <w:szCs w:val="24"/>
                <w:highlight w:val="yellow"/>
              </w:rPr>
              <w:t>)</w:t>
            </w:r>
            <w:r w:rsidR="00375C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 1.018   0.141   7.227</w:t>
            </w:r>
          </w:p>
          <w:p w14:paraId="7E7D1459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F828329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lastRenderedPageBreak/>
              <w:t>$item2</w:t>
            </w:r>
          </w:p>
          <w:p w14:paraId="6CEE73DD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       value std.err z.value</w:t>
            </w:r>
          </w:p>
          <w:p w14:paraId="12DFD96D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Catgr.1 0.212   0.167   1.269</w:t>
            </w:r>
          </w:p>
          <w:p w14:paraId="30A4F30E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Catgr.2 0.994   0.196   5.071</w:t>
            </w:r>
          </w:p>
          <w:p w14:paraId="430D2C5D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Dscrmn  0.962   0.135   7.106</w:t>
            </w:r>
          </w:p>
          <w:p w14:paraId="6B6BC22D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00522C0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$item3</w:t>
            </w:r>
          </w:p>
          <w:p w14:paraId="0012D088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       value std.err z.value</w:t>
            </w:r>
          </w:p>
          <w:p w14:paraId="6CD6AE65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Catgr.1 1.491   0.366   4.068</w:t>
            </w:r>
          </w:p>
          <w:p w14:paraId="02ED535B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Catgr.2 1.499   0.358   4.190</w:t>
            </w:r>
          </w:p>
          <w:p w14:paraId="65A37225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Dscrmn  0.602   0.109   5.499</w:t>
            </w:r>
          </w:p>
          <w:p w14:paraId="4A5ED61A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3487A10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$item4</w:t>
            </w:r>
          </w:p>
          <w:p w14:paraId="7E7F90C0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 xml:space="preserve">         value std.err z.value</w:t>
            </w:r>
          </w:p>
          <w:p w14:paraId="7EE106E3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Catgr.1 -0.152   0.146  -1.042</w:t>
            </w:r>
          </w:p>
          <w:p w14:paraId="19D23D76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Catgr.2 -0.003   0.145  -0.021</w:t>
            </w:r>
          </w:p>
          <w:p w14:paraId="318C893F" w14:textId="77777777" w:rsidR="00E94FBC" w:rsidRPr="00E94FBC" w:rsidRDefault="00E94FBC" w:rsidP="00E94FBC">
            <w:pPr>
              <w:rPr>
                <w:rFonts w:ascii="Times New Roman" w:hAnsi="Times New Roman"/>
                <w:sz w:val="24"/>
                <w:szCs w:val="24"/>
              </w:rPr>
            </w:pPr>
            <w:r w:rsidRPr="00E94FBC">
              <w:rPr>
                <w:rFonts w:ascii="Times New Roman" w:hAnsi="Times New Roman"/>
                <w:sz w:val="24"/>
                <w:szCs w:val="24"/>
              </w:rPr>
              <w:t>Dscrmn   1.283   0.176   7.288</w:t>
            </w:r>
          </w:p>
          <w:p w14:paraId="777A0442" w14:textId="77777777" w:rsidR="00E94FBC" w:rsidRDefault="005766F0" w:rsidP="003442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…..</w:t>
            </w:r>
          </w:p>
        </w:tc>
      </w:tr>
    </w:tbl>
    <w:p w14:paraId="37F7EEB8" w14:textId="77777777" w:rsidR="00E94FBC" w:rsidRDefault="00E94FBC" w:rsidP="00344249">
      <w:pPr>
        <w:rPr>
          <w:rFonts w:ascii="Times New Roman" w:hAnsi="Times New Roman"/>
          <w:sz w:val="24"/>
          <w:szCs w:val="24"/>
        </w:rPr>
      </w:pPr>
    </w:p>
    <w:p w14:paraId="3D8DCB15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03B4ADFD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45836FB8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5E61B125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64D5C755" w14:textId="77777777" w:rsidR="006078AE" w:rsidRDefault="006078AE" w:rsidP="00344249">
      <w:pPr>
        <w:rPr>
          <w:rFonts w:ascii="Times New Roman" w:hAnsi="Times New Roman"/>
          <w:sz w:val="24"/>
          <w:szCs w:val="24"/>
        </w:rPr>
      </w:pPr>
    </w:p>
    <w:p w14:paraId="784D017C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3D3EEAAF" w14:textId="77777777" w:rsidR="00927C6D" w:rsidRPr="008014D7" w:rsidRDefault="00927C6D" w:rsidP="00927C6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[5] Graded response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7C6D" w14:paraId="6117F9E8" w14:textId="77777777" w:rsidTr="00E2388B">
        <w:tc>
          <w:tcPr>
            <w:tcW w:w="9576" w:type="dxa"/>
          </w:tcPr>
          <w:p w14:paraId="31BE0023" w14:textId="77777777" w:rsidR="00927C6D" w:rsidRDefault="00927C6D" w:rsidP="00E2388B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Script</w:t>
            </w:r>
          </w:p>
        </w:tc>
      </w:tr>
      <w:tr w:rsidR="00927C6D" w14:paraId="09FD15AA" w14:textId="77777777" w:rsidTr="00E2388B">
        <w:tc>
          <w:tcPr>
            <w:tcW w:w="9576" w:type="dxa"/>
          </w:tcPr>
          <w:p w14:paraId="6FDB2626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>## Fitting a graded response model using 'mirt'</w:t>
            </w:r>
          </w:p>
          <w:p w14:paraId="45537D16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 Item parameters</w:t>
            </w:r>
          </w:p>
          <w:p w14:paraId="2EF28372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 xml:space="preserve">grm &lt;- mirt(poly, 1, itemtype='graded', method="EM", SE=TRUE) </w:t>
            </w:r>
          </w:p>
          <w:p w14:paraId="28A966B6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 xml:space="preserve">coef.grm &lt;-coef(grm, printSE=TRUE, as.data.frame=TRUE) </w:t>
            </w:r>
          </w:p>
          <w:p w14:paraId="05D613BC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coef.grm</w:t>
            </w:r>
          </w:p>
          <w:p w14:paraId="00BFCEF2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># Person parameters</w:t>
            </w:r>
          </w:p>
          <w:p w14:paraId="5972BD81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 xml:space="preserve">theta&lt;-fscores(grm, full.scores.SE=TRUE) </w:t>
            </w:r>
          </w:p>
          <w:p w14:paraId="21DCE26C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>write.table(theta, file="C:/Teaching/IRT I_2020 Spring/Labs/Lab 3/theta</w:t>
            </w:r>
            <w:r>
              <w:rPr>
                <w:rFonts w:ascii="Times New Roman" w:hAnsi="Times New Roman"/>
                <w:sz w:val="24"/>
                <w:szCs w:val="24"/>
              </w:rPr>
              <w:t>.txt", sep = "\t", row.names=F)</w:t>
            </w:r>
          </w:p>
          <w:p w14:paraId="31E6FF09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># CCC</w:t>
            </w:r>
          </w:p>
          <w:p w14:paraId="05D2BFC9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>itemplot(grm, 1) #CCC for item 1</w:t>
            </w:r>
          </w:p>
          <w:p w14:paraId="01142863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5E1170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># Item &amp; test Information functions</w:t>
            </w:r>
          </w:p>
          <w:p w14:paraId="1CCFEDBA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>itemplot(grm, 1, type = 'info') #item information for item 1</w:t>
            </w:r>
          </w:p>
          <w:p w14:paraId="6FDFB722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  <w:r w:rsidRPr="00310A51">
              <w:rPr>
                <w:rFonts w:ascii="Times New Roman" w:hAnsi="Times New Roman"/>
                <w:sz w:val="24"/>
                <w:szCs w:val="24"/>
              </w:rPr>
              <w:t>plot(grm, type = 'info') #test information for all items</w:t>
            </w:r>
          </w:p>
          <w:p w14:paraId="748186E3" w14:textId="77777777" w:rsidR="00310A51" w:rsidRPr="00310A51" w:rsidRDefault="00310A51" w:rsidP="00310A5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820B644" w14:textId="77777777" w:rsidR="00927C6D" w:rsidRDefault="00927C6D" w:rsidP="00E238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34CEC2" w14:textId="77777777" w:rsidR="00927C6D" w:rsidRDefault="00927C6D" w:rsidP="00927C6D">
      <w:pPr>
        <w:rPr>
          <w:rFonts w:ascii="Times New Roman" w:hAnsi="Times New Roman"/>
          <w:sz w:val="24"/>
          <w:szCs w:val="24"/>
        </w:rPr>
      </w:pPr>
    </w:p>
    <w:p w14:paraId="7DECC48F" w14:textId="77777777" w:rsidR="00927C6D" w:rsidRDefault="00927C6D" w:rsidP="00927C6D">
      <w:pPr>
        <w:rPr>
          <w:rFonts w:ascii="Times New Roman" w:hAnsi="Times New Roman"/>
          <w:sz w:val="24"/>
          <w:szCs w:val="24"/>
        </w:rPr>
      </w:pPr>
    </w:p>
    <w:p w14:paraId="7F3DAB37" w14:textId="77777777" w:rsidR="002428AA" w:rsidRDefault="002428AA" w:rsidP="00927C6D">
      <w:pPr>
        <w:rPr>
          <w:rFonts w:ascii="Times New Roman" w:hAnsi="Times New Roman"/>
          <w:sz w:val="24"/>
          <w:szCs w:val="24"/>
        </w:rPr>
      </w:pPr>
    </w:p>
    <w:p w14:paraId="7BDE5430" w14:textId="77777777" w:rsidR="002428AA" w:rsidRDefault="002428AA" w:rsidP="00927C6D">
      <w:pPr>
        <w:rPr>
          <w:rFonts w:ascii="Times New Roman" w:hAnsi="Times New Roman"/>
          <w:sz w:val="24"/>
          <w:szCs w:val="24"/>
        </w:rPr>
      </w:pPr>
    </w:p>
    <w:p w14:paraId="1B50B558" w14:textId="77777777" w:rsidR="002428AA" w:rsidRDefault="002428AA" w:rsidP="00927C6D">
      <w:pPr>
        <w:rPr>
          <w:rFonts w:ascii="Times New Roman" w:hAnsi="Times New Roman"/>
          <w:sz w:val="24"/>
          <w:szCs w:val="24"/>
        </w:rPr>
      </w:pPr>
    </w:p>
    <w:p w14:paraId="0249A6D9" w14:textId="77777777" w:rsidR="006078AE" w:rsidRDefault="006078AE" w:rsidP="00927C6D">
      <w:pPr>
        <w:rPr>
          <w:rFonts w:ascii="Times New Roman" w:hAnsi="Times New Roman"/>
          <w:sz w:val="24"/>
          <w:szCs w:val="24"/>
        </w:rPr>
      </w:pPr>
    </w:p>
    <w:p w14:paraId="5E9276F2" w14:textId="77777777" w:rsidR="002428AA" w:rsidRDefault="002428AA" w:rsidP="00927C6D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7C6D" w14:paraId="35969F52" w14:textId="77777777" w:rsidTr="00E2388B">
        <w:tc>
          <w:tcPr>
            <w:tcW w:w="9576" w:type="dxa"/>
          </w:tcPr>
          <w:p w14:paraId="33EA10E3" w14:textId="77777777" w:rsidR="00927C6D" w:rsidRDefault="00927C6D" w:rsidP="00E2388B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Results</w:t>
            </w:r>
          </w:p>
        </w:tc>
      </w:tr>
      <w:tr w:rsidR="00927C6D" w14:paraId="2DD79383" w14:textId="77777777" w:rsidTr="00E2388B">
        <w:tc>
          <w:tcPr>
            <w:tcW w:w="9576" w:type="dxa"/>
          </w:tcPr>
          <w:p w14:paraId="6E6AD1DF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 xml:space="preserve">&gt; grm &lt;- mirt(poly, 1, itemtype='graded', method="EM", SE=TRUE) </w:t>
            </w:r>
          </w:p>
          <w:p w14:paraId="130243FD" w14:textId="77777777" w:rsid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cr/>
              <w:t>Iteration: 1, Log-Lik: -6900.826, Max-Change: 0.51849</w:t>
            </w:r>
            <w:r w:rsidRPr="002428AA">
              <w:rPr>
                <w:rFonts w:ascii="Times New Roman" w:hAnsi="Times New Roman"/>
                <w:sz w:val="24"/>
                <w:szCs w:val="24"/>
              </w:rPr>
              <w:cr/>
              <w:t>Iteration: 2, Log-Lik: -6826.564, Max-Change: 0.26239</w:t>
            </w:r>
            <w:r w:rsidRPr="002428AA">
              <w:rPr>
                <w:rFonts w:ascii="Times New Roman" w:hAnsi="Times New Roman"/>
                <w:sz w:val="24"/>
                <w:szCs w:val="24"/>
              </w:rPr>
              <w:cr/>
              <w:t>Iteration: 3, Log-Lik: -6810.218, Max-Change: 0.15743</w:t>
            </w:r>
            <w:r w:rsidRPr="002428AA">
              <w:rPr>
                <w:rFonts w:ascii="Times New Roman" w:hAnsi="Times New Roman"/>
                <w:sz w:val="24"/>
                <w:szCs w:val="24"/>
              </w:rPr>
              <w:cr/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58F6EAA5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 xml:space="preserve"> Calculating information matrix...</w:t>
            </w:r>
          </w:p>
          <w:p w14:paraId="13949C74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 xml:space="preserve">&gt; coef.grm &lt;-coef(grm, printSE=TRUE, as.data.frame=TRUE) </w:t>
            </w:r>
          </w:p>
          <w:p w14:paraId="4742BFD1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>&gt; coef.grm</w:t>
            </w:r>
          </w:p>
          <w:p w14:paraId="66C59F2C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 xml:space="preserve">                    par    SE</w:t>
            </w:r>
          </w:p>
          <w:p w14:paraId="46784A8D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4B2532">
              <w:rPr>
                <w:rFonts w:ascii="Times New Roman" w:hAnsi="Times New Roman"/>
                <w:sz w:val="24"/>
                <w:szCs w:val="24"/>
                <w:highlight w:val="yellow"/>
              </w:rPr>
              <w:t>item1.a1          1.426 0.208</w:t>
            </w:r>
            <w:r w:rsidR="004B2532">
              <w:rPr>
                <w:rFonts w:ascii="Times New Roman" w:hAnsi="Times New Roman"/>
                <w:sz w:val="24"/>
                <w:szCs w:val="24"/>
              </w:rPr>
              <w:t xml:space="preserve"> [Item1’s item discrimination]</w:t>
            </w:r>
          </w:p>
          <w:p w14:paraId="0FD0EED3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4B2532">
              <w:rPr>
                <w:rFonts w:ascii="Times New Roman" w:hAnsi="Times New Roman"/>
                <w:sz w:val="24"/>
                <w:szCs w:val="24"/>
                <w:highlight w:val="yellow"/>
              </w:rPr>
              <w:t>item1.d1          0.873 0.192</w:t>
            </w:r>
            <w:r w:rsidR="004B2532">
              <w:rPr>
                <w:rFonts w:ascii="Times New Roman" w:hAnsi="Times New Roman"/>
                <w:sz w:val="24"/>
                <w:szCs w:val="24"/>
              </w:rPr>
              <w:t xml:space="preserve"> [Item1’s first GRM threshold]</w:t>
            </w:r>
          </w:p>
          <w:p w14:paraId="5D66C1D5" w14:textId="77777777" w:rsidR="004B2532" w:rsidRPr="002428AA" w:rsidRDefault="002428AA" w:rsidP="004B2532">
            <w:pPr>
              <w:rPr>
                <w:rFonts w:ascii="Times New Roman" w:hAnsi="Times New Roman"/>
                <w:sz w:val="24"/>
                <w:szCs w:val="24"/>
              </w:rPr>
            </w:pPr>
            <w:r w:rsidRPr="004B2532">
              <w:rPr>
                <w:rFonts w:ascii="Times New Roman" w:hAnsi="Times New Roman"/>
                <w:sz w:val="24"/>
                <w:szCs w:val="24"/>
                <w:highlight w:val="yellow"/>
              </w:rPr>
              <w:t>item1.d2         -1.128 0.199</w:t>
            </w:r>
            <w:r w:rsidR="004B2532">
              <w:rPr>
                <w:rFonts w:ascii="Times New Roman" w:hAnsi="Times New Roman"/>
                <w:sz w:val="24"/>
                <w:szCs w:val="24"/>
              </w:rPr>
              <w:t xml:space="preserve"> [Item1’s second GRM threshold]</w:t>
            </w:r>
          </w:p>
          <w:p w14:paraId="4A26F686" w14:textId="77777777" w:rsidR="002428AA" w:rsidRPr="002428AA" w:rsidRDefault="004B2532" w:rsidP="002428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53CC4CF8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>item2.a1          1.305 0.227</w:t>
            </w:r>
          </w:p>
          <w:p w14:paraId="5FB19B36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>item2.d1          0.127 0.185</w:t>
            </w:r>
          </w:p>
          <w:p w14:paraId="3B9C4DA5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>item2.d2         -1.807 0.223</w:t>
            </w:r>
          </w:p>
          <w:p w14:paraId="765B8369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>item3.a1          0.884 0.190</w:t>
            </w:r>
          </w:p>
          <w:p w14:paraId="2FCD567F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>item3.d1         -0.576 0.179</w:t>
            </w:r>
          </w:p>
          <w:p w14:paraId="737C09A5" w14:textId="77777777" w:rsidR="002428AA" w:rsidRPr="002428AA" w:rsidRDefault="002428AA" w:rsidP="002428AA">
            <w:pPr>
              <w:rPr>
                <w:rFonts w:ascii="Times New Roman" w:hAnsi="Times New Roman"/>
                <w:sz w:val="24"/>
                <w:szCs w:val="24"/>
              </w:rPr>
            </w:pPr>
            <w:r w:rsidRPr="002428AA">
              <w:rPr>
                <w:rFonts w:ascii="Times New Roman" w:hAnsi="Times New Roman"/>
                <w:sz w:val="24"/>
                <w:szCs w:val="24"/>
              </w:rPr>
              <w:t>item3.d2         -2.138 0.231</w:t>
            </w:r>
          </w:p>
          <w:p w14:paraId="788AF207" w14:textId="77777777" w:rsidR="00927C6D" w:rsidRDefault="004B2532" w:rsidP="002428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0573F6C0" w14:textId="77777777" w:rsidR="00337E6A" w:rsidRDefault="00000000" w:rsidP="002428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58BA6D96">
                <v:rect id="_x0000_s1069" style="position:absolute;margin-left:259.5pt;margin-top:16.3pt;width:202.15pt;height:71.6pt;z-index:251677696">
                  <v:textbox>
                    <w:txbxContent>
                      <w:p w14:paraId="219E86FC" w14:textId="77777777" w:rsidR="00337E6A" w:rsidRDefault="00337E6A">
                        <w:r>
                          <w:t>F1: IRT scale score for each person</w:t>
                        </w:r>
                      </w:p>
                      <w:p w14:paraId="59AD2339" w14:textId="77777777" w:rsidR="00337E6A" w:rsidRDefault="00337E6A">
                        <w:r>
                          <w:t>SE_F1: Standard error of the IRT score score</w:t>
                        </w:r>
                      </w:p>
                    </w:txbxContent>
                  </v:textbox>
                </v:rect>
              </w:pict>
            </w:r>
            <w:r w:rsidR="00337E6A">
              <w:rPr>
                <w:rFonts w:ascii="Times New Roman" w:hAnsi="Times New Roman"/>
                <w:sz w:val="24"/>
                <w:szCs w:val="24"/>
              </w:rPr>
              <w:t>&lt;</w:t>
            </w:r>
            <w:r w:rsidR="00337E6A" w:rsidRPr="00337E6A">
              <w:rPr>
                <w:rFonts w:ascii="Times New Roman" w:hAnsi="Times New Roman"/>
                <w:sz w:val="24"/>
                <w:szCs w:val="24"/>
              </w:rPr>
              <w:t>theta[1:10,]</w:t>
            </w:r>
          </w:p>
          <w:p w14:paraId="4CCDCF22" w14:textId="77777777" w:rsidR="00337E6A" w:rsidRP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t xml:space="preserve">      item22 item23 item24 item25      F1  SE_F1</w:t>
            </w:r>
          </w:p>
          <w:p w14:paraId="0E902BB6" w14:textId="77777777" w:rsidR="00337E6A" w:rsidRP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t xml:space="preserve"> [1,]      0      0      0      0 -2.2484 0.5388</w:t>
            </w:r>
          </w:p>
          <w:p w14:paraId="4BE9AF39" w14:textId="77777777" w:rsidR="00337E6A" w:rsidRP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t xml:space="preserve"> [2,]      0      0      0      1 -1.9501 0.4738</w:t>
            </w:r>
          </w:p>
          <w:p w14:paraId="5EF3E9D5" w14:textId="77777777" w:rsidR="00337E6A" w:rsidRP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[3,]      0      0      0      2 -1.9131 0.4747</w:t>
            </w:r>
          </w:p>
          <w:p w14:paraId="4E5E7F33" w14:textId="77777777" w:rsidR="00337E6A" w:rsidRP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t xml:space="preserve"> [4,]      1      0      0      0 -1.8768 0.4592</w:t>
            </w:r>
          </w:p>
          <w:p w14:paraId="1A4293CF" w14:textId="77777777" w:rsidR="00337E6A" w:rsidRP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t xml:space="preserve"> [5,]      0      0      0      0 -1.6961 0.4301</w:t>
            </w:r>
          </w:p>
          <w:p w14:paraId="072D1C3B" w14:textId="77777777" w:rsidR="00337E6A" w:rsidRP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t xml:space="preserve"> [6,]      0      0      0      0 -1.8480 0.4510</w:t>
            </w:r>
          </w:p>
          <w:p w14:paraId="68A0C777" w14:textId="77777777" w:rsidR="00337E6A" w:rsidRP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t xml:space="preserve"> [7,]      0      0      0      0 -1.4980 0.4069</w:t>
            </w:r>
          </w:p>
          <w:p w14:paraId="7B111DBB" w14:textId="77777777" w:rsidR="00337E6A" w:rsidRP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t xml:space="preserve"> [8,]      0      0      0      0 -2.0055 0.4844</w:t>
            </w:r>
          </w:p>
          <w:p w14:paraId="5AAE98A7" w14:textId="77777777" w:rsidR="00337E6A" w:rsidRP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t xml:space="preserve"> [9,]      0      0      0      0 -1.6765 0.4157</w:t>
            </w:r>
          </w:p>
          <w:p w14:paraId="7723131C" w14:textId="77777777" w:rsidR="00337E6A" w:rsidRDefault="00337E6A" w:rsidP="00337E6A">
            <w:pPr>
              <w:rPr>
                <w:rFonts w:ascii="Times New Roman" w:hAnsi="Times New Roman"/>
                <w:sz w:val="24"/>
                <w:szCs w:val="24"/>
              </w:rPr>
            </w:pPr>
            <w:r w:rsidRPr="00337E6A">
              <w:rPr>
                <w:rFonts w:ascii="Times New Roman" w:hAnsi="Times New Roman"/>
                <w:sz w:val="24"/>
                <w:szCs w:val="24"/>
              </w:rPr>
              <w:t>[10,]      0      0      0      0 -1.6212 0.4202</w:t>
            </w:r>
          </w:p>
          <w:p w14:paraId="17A10E36" w14:textId="77777777" w:rsidR="00A442A3" w:rsidRDefault="00A442A3" w:rsidP="00337E6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8AAFCF8" w14:textId="77777777" w:rsidR="00894A83" w:rsidRPr="00894A83" w:rsidRDefault="00894A83" w:rsidP="00894A83">
            <w:pPr>
              <w:rPr>
                <w:rFonts w:ascii="Times New Roman" w:hAnsi="Times New Roman"/>
                <w:sz w:val="24"/>
                <w:szCs w:val="24"/>
              </w:rPr>
            </w:pPr>
            <w:r w:rsidRPr="00894A83">
              <w:rPr>
                <w:rFonts w:ascii="Times New Roman" w:hAnsi="Times New Roman"/>
                <w:sz w:val="24"/>
                <w:szCs w:val="24"/>
              </w:rPr>
              <w:t>&gt; # CCC</w:t>
            </w:r>
          </w:p>
          <w:p w14:paraId="72B77747" w14:textId="77777777" w:rsidR="00894A83" w:rsidRDefault="00894A83" w:rsidP="00894A83">
            <w:pPr>
              <w:rPr>
                <w:rFonts w:ascii="Times New Roman" w:hAnsi="Times New Roman"/>
                <w:sz w:val="24"/>
                <w:szCs w:val="24"/>
              </w:rPr>
            </w:pPr>
            <w:r w:rsidRPr="00894A83">
              <w:rPr>
                <w:rFonts w:ascii="Times New Roman" w:hAnsi="Times New Roman"/>
                <w:sz w:val="24"/>
                <w:szCs w:val="24"/>
              </w:rPr>
              <w:t>&gt; itemplot(grm, 1) #CCC for item 1</w:t>
            </w:r>
          </w:p>
          <w:p w14:paraId="0367E00C" w14:textId="77777777" w:rsidR="00A442A3" w:rsidRDefault="00000000" w:rsidP="00337E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ko-KR"/>
              </w:rPr>
              <w:pict w14:anchorId="030B0B15">
                <v:rect id="_x0000_s1070" style="position:absolute;margin-left:357pt;margin-top:44.95pt;width:168.75pt;height:83.6pt;z-index:251678720">
                  <v:textbox>
                    <w:txbxContent>
                      <w:p w14:paraId="79FC1F35" w14:textId="77777777" w:rsidR="00206739" w:rsidRDefault="00206739">
                        <w:r>
                          <w:t>Category characteristic curve (CCC) for Item 1.</w:t>
                        </w:r>
                      </w:p>
                      <w:p w14:paraId="58461FDA" w14:textId="77777777" w:rsidR="00206739" w:rsidRDefault="00206739">
                        <w:r>
                          <w:t>Note that this CCC is the same as CCC from GPCM.</w:t>
                        </w:r>
                      </w:p>
                    </w:txbxContent>
                  </v:textbox>
                </v:rect>
              </w:pict>
            </w:r>
            <w:r w:rsidR="00894A83">
              <w:rPr>
                <w:noProof/>
                <w:lang w:eastAsia="ko-KR"/>
              </w:rPr>
              <w:drawing>
                <wp:inline distT="0" distB="0" distL="0" distR="0" wp14:anchorId="59B4D435" wp14:editId="093DDC36">
                  <wp:extent cx="4486275" cy="2585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481" cy="258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AEC93" w14:textId="77777777" w:rsidR="00894A83" w:rsidRDefault="00894A83" w:rsidP="00337E6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522906E" w14:textId="77777777" w:rsidR="008D1DB9" w:rsidRPr="008D1DB9" w:rsidRDefault="008D1DB9" w:rsidP="008D1DB9">
            <w:pPr>
              <w:rPr>
                <w:rFonts w:ascii="Times New Roman" w:hAnsi="Times New Roman"/>
                <w:sz w:val="24"/>
                <w:szCs w:val="24"/>
              </w:rPr>
            </w:pPr>
            <w:r w:rsidRPr="008D1DB9">
              <w:rPr>
                <w:rFonts w:ascii="Times New Roman" w:hAnsi="Times New Roman"/>
                <w:sz w:val="24"/>
                <w:szCs w:val="24"/>
              </w:rPr>
              <w:t>&gt; # Item &amp; test Information functions</w:t>
            </w:r>
          </w:p>
          <w:p w14:paraId="6A0B9B4F" w14:textId="77777777" w:rsidR="008D1DB9" w:rsidRDefault="008D1DB9" w:rsidP="008D1DB9">
            <w:pPr>
              <w:rPr>
                <w:rFonts w:ascii="Times New Roman" w:hAnsi="Times New Roman"/>
                <w:sz w:val="24"/>
                <w:szCs w:val="24"/>
              </w:rPr>
            </w:pPr>
            <w:r w:rsidRPr="008D1DB9">
              <w:rPr>
                <w:rFonts w:ascii="Times New Roman" w:hAnsi="Times New Roman"/>
                <w:sz w:val="24"/>
                <w:szCs w:val="24"/>
              </w:rPr>
              <w:t>&gt; itemplot(grm, 1, type = 'info') #item information for item 1</w:t>
            </w:r>
          </w:p>
          <w:p w14:paraId="5A520D40" w14:textId="77777777" w:rsidR="008D1DB9" w:rsidRDefault="00000000" w:rsidP="008D1D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lastRenderedPageBreak/>
              <w:pict w14:anchorId="2535BDC3">
                <v:rect id="_x0000_s1071" style="position:absolute;margin-left:351.75pt;margin-top:44.5pt;width:168.75pt;height:28.45pt;z-index:251679744">
                  <v:textbox>
                    <w:txbxContent>
                      <w:p w14:paraId="70555DCD" w14:textId="77777777" w:rsidR="008D1DB9" w:rsidRDefault="008D1DB9" w:rsidP="008D1DB9">
                        <w:r>
                          <w:t>Item information curve for Item 1.</w:t>
                        </w:r>
                      </w:p>
                    </w:txbxContent>
                  </v:textbox>
                </v:rect>
              </w:pict>
            </w:r>
            <w:r w:rsidR="008D1DB9">
              <w:rPr>
                <w:noProof/>
                <w:lang w:eastAsia="ko-KR"/>
              </w:rPr>
              <w:drawing>
                <wp:inline distT="0" distB="0" distL="0" distR="0" wp14:anchorId="19BDB9E2" wp14:editId="1E90D6FD">
                  <wp:extent cx="4538663" cy="3476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934" cy="348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32B24" w14:textId="77777777" w:rsidR="008D1DB9" w:rsidRDefault="008D1DB9" w:rsidP="008D1D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82AC437" w14:textId="77777777" w:rsidR="008D1DB9" w:rsidRDefault="00000000" w:rsidP="008D1D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3594711E">
                <v:rect id="_x0000_s1072" style="position:absolute;margin-left:348.4pt;margin-top:25.35pt;width:168.75pt;height:28.45pt;z-index:251680768">
                  <v:textbox>
                    <w:txbxContent>
                      <w:p w14:paraId="1318DAD2" w14:textId="77777777" w:rsidR="008D1DB9" w:rsidRDefault="008D1DB9" w:rsidP="008D1DB9">
                        <w:r>
                          <w:t>Test information curve for Item 1.</w:t>
                        </w:r>
                      </w:p>
                    </w:txbxContent>
                  </v:textbox>
                </v:rect>
              </w:pict>
            </w:r>
            <w:r w:rsidR="008D1DB9">
              <w:rPr>
                <w:noProof/>
                <w:lang w:eastAsia="ko-KR"/>
              </w:rPr>
              <w:drawing>
                <wp:inline distT="0" distB="0" distL="0" distR="0" wp14:anchorId="1AC45123" wp14:editId="786958E5">
                  <wp:extent cx="4581525" cy="33188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456" cy="332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65E67" w14:textId="77777777" w:rsidR="00894A83" w:rsidRDefault="00894A83" w:rsidP="00337E6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E5068F7" w14:textId="77777777" w:rsidR="00894A83" w:rsidRDefault="00894A83" w:rsidP="00337E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42E2E1" w14:textId="77777777" w:rsidR="00927C6D" w:rsidRDefault="00927C6D" w:rsidP="00927C6D">
      <w:pPr>
        <w:rPr>
          <w:rFonts w:ascii="Times New Roman" w:hAnsi="Times New Roman"/>
          <w:sz w:val="24"/>
          <w:szCs w:val="24"/>
        </w:rPr>
      </w:pPr>
    </w:p>
    <w:p w14:paraId="1B06A6DC" w14:textId="77777777" w:rsidR="000C1613" w:rsidRDefault="000C1613" w:rsidP="00344249">
      <w:pPr>
        <w:rPr>
          <w:rFonts w:ascii="Times New Roman" w:hAnsi="Times New Roman"/>
          <w:sz w:val="24"/>
          <w:szCs w:val="24"/>
        </w:rPr>
      </w:pPr>
    </w:p>
    <w:sectPr w:rsidR="000C1613" w:rsidSect="00914B9A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5AF03" w14:textId="77777777" w:rsidR="00301D7B" w:rsidRDefault="00301D7B" w:rsidP="00EB3FA1">
      <w:pPr>
        <w:spacing w:after="0" w:line="240" w:lineRule="auto"/>
      </w:pPr>
      <w:r>
        <w:separator/>
      </w:r>
    </w:p>
  </w:endnote>
  <w:endnote w:type="continuationSeparator" w:id="0">
    <w:p w14:paraId="64511669" w14:textId="77777777" w:rsidR="00301D7B" w:rsidRDefault="00301D7B" w:rsidP="00EB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2C94" w14:textId="77777777" w:rsidR="00EB3FA1" w:rsidRDefault="00031CC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78AE">
      <w:rPr>
        <w:noProof/>
      </w:rPr>
      <w:t>15</w:t>
    </w:r>
    <w:r>
      <w:rPr>
        <w:noProof/>
      </w:rPr>
      <w:fldChar w:fldCharType="end"/>
    </w:r>
  </w:p>
  <w:p w14:paraId="6B53DD17" w14:textId="77777777" w:rsidR="00EB3FA1" w:rsidRDefault="00EB3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479B" w14:textId="77777777" w:rsidR="00301D7B" w:rsidRDefault="00301D7B" w:rsidP="00EB3FA1">
      <w:pPr>
        <w:spacing w:after="0" w:line="240" w:lineRule="auto"/>
      </w:pPr>
      <w:r>
        <w:separator/>
      </w:r>
    </w:p>
  </w:footnote>
  <w:footnote w:type="continuationSeparator" w:id="0">
    <w:p w14:paraId="4FE695FF" w14:textId="77777777" w:rsidR="00301D7B" w:rsidRDefault="00301D7B" w:rsidP="00EB3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283"/>
    <w:multiLevelType w:val="hybridMultilevel"/>
    <w:tmpl w:val="81D2D2DE"/>
    <w:lvl w:ilvl="0" w:tplc="BAE0C08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8222B7F"/>
    <w:multiLevelType w:val="hybridMultilevel"/>
    <w:tmpl w:val="C0CC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78C0"/>
    <w:multiLevelType w:val="hybridMultilevel"/>
    <w:tmpl w:val="787811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75FE"/>
    <w:multiLevelType w:val="hybridMultilevel"/>
    <w:tmpl w:val="6C7A23DA"/>
    <w:lvl w:ilvl="0" w:tplc="A7ACFC16">
      <w:start w:val="1"/>
      <w:numFmt w:val="decimal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09292843"/>
    <w:multiLevelType w:val="hybridMultilevel"/>
    <w:tmpl w:val="80F262A0"/>
    <w:lvl w:ilvl="0" w:tplc="478C46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4837DF"/>
    <w:multiLevelType w:val="hybridMultilevel"/>
    <w:tmpl w:val="41002524"/>
    <w:lvl w:ilvl="0" w:tplc="DE3EAD8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34088"/>
    <w:multiLevelType w:val="hybridMultilevel"/>
    <w:tmpl w:val="D22EEAB4"/>
    <w:lvl w:ilvl="0" w:tplc="5F70BAA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61B38"/>
    <w:multiLevelType w:val="hybridMultilevel"/>
    <w:tmpl w:val="2530F7A8"/>
    <w:lvl w:ilvl="0" w:tplc="3D7C4FC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0CF82627"/>
    <w:multiLevelType w:val="hybridMultilevel"/>
    <w:tmpl w:val="89AC072E"/>
    <w:lvl w:ilvl="0" w:tplc="B3289C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403A"/>
    <w:multiLevelType w:val="hybridMultilevel"/>
    <w:tmpl w:val="751AD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E5303"/>
    <w:multiLevelType w:val="hybridMultilevel"/>
    <w:tmpl w:val="3C505534"/>
    <w:lvl w:ilvl="0" w:tplc="BD40DF9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1B4310D6"/>
    <w:multiLevelType w:val="hybridMultilevel"/>
    <w:tmpl w:val="94DAF55E"/>
    <w:lvl w:ilvl="0" w:tplc="B4188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B0B22"/>
    <w:multiLevelType w:val="hybridMultilevel"/>
    <w:tmpl w:val="6CDEE7C4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22C46A37"/>
    <w:multiLevelType w:val="hybridMultilevel"/>
    <w:tmpl w:val="2872E6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96345"/>
    <w:multiLevelType w:val="hybridMultilevel"/>
    <w:tmpl w:val="A9DA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D3A76"/>
    <w:multiLevelType w:val="hybridMultilevel"/>
    <w:tmpl w:val="3848A73A"/>
    <w:lvl w:ilvl="0" w:tplc="74C2A3B0">
      <w:start w:val="1"/>
      <w:numFmt w:val="upp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2A2F1928"/>
    <w:multiLevelType w:val="hybridMultilevel"/>
    <w:tmpl w:val="81506E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F45A14"/>
    <w:multiLevelType w:val="hybridMultilevel"/>
    <w:tmpl w:val="02A0FF06"/>
    <w:lvl w:ilvl="0" w:tplc="B13CEF18">
      <w:start w:val="1"/>
      <w:numFmt w:val="decimal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8" w15:restartNumberingAfterBreak="0">
    <w:nsid w:val="2DEA357F"/>
    <w:multiLevelType w:val="hybridMultilevel"/>
    <w:tmpl w:val="0A6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93A54"/>
    <w:multiLevelType w:val="hybridMultilevel"/>
    <w:tmpl w:val="F58CB0B2"/>
    <w:lvl w:ilvl="0" w:tplc="F32C7682">
      <w:start w:val="1"/>
      <w:numFmt w:val="upp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 w15:restartNumberingAfterBreak="0">
    <w:nsid w:val="38C17B00"/>
    <w:multiLevelType w:val="hybridMultilevel"/>
    <w:tmpl w:val="904E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74B57"/>
    <w:multiLevelType w:val="hybridMultilevel"/>
    <w:tmpl w:val="DBEA26D4"/>
    <w:lvl w:ilvl="0" w:tplc="AF06FE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3A35413E"/>
    <w:multiLevelType w:val="hybridMultilevel"/>
    <w:tmpl w:val="8DCC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F27F9"/>
    <w:multiLevelType w:val="hybridMultilevel"/>
    <w:tmpl w:val="388CDA92"/>
    <w:lvl w:ilvl="0" w:tplc="A95EECA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986488"/>
    <w:multiLevelType w:val="hybridMultilevel"/>
    <w:tmpl w:val="2D661E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D0BC2"/>
    <w:multiLevelType w:val="hybridMultilevel"/>
    <w:tmpl w:val="CEF657EE"/>
    <w:lvl w:ilvl="0" w:tplc="74F8CBFA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0F375B2"/>
    <w:multiLevelType w:val="hybridMultilevel"/>
    <w:tmpl w:val="EBDC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71CCD"/>
    <w:multiLevelType w:val="hybridMultilevel"/>
    <w:tmpl w:val="6BC61FC4"/>
    <w:lvl w:ilvl="0" w:tplc="76B0A21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8" w15:restartNumberingAfterBreak="0">
    <w:nsid w:val="43F268AB"/>
    <w:multiLevelType w:val="hybridMultilevel"/>
    <w:tmpl w:val="53D2F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119EF"/>
    <w:multiLevelType w:val="hybridMultilevel"/>
    <w:tmpl w:val="63F403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B48C4"/>
    <w:multiLevelType w:val="hybridMultilevel"/>
    <w:tmpl w:val="4E7EA8EE"/>
    <w:lvl w:ilvl="0" w:tplc="D1FAF8CC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4E2C33AB"/>
    <w:multiLevelType w:val="hybridMultilevel"/>
    <w:tmpl w:val="B5F4DC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090A6C"/>
    <w:multiLevelType w:val="hybridMultilevel"/>
    <w:tmpl w:val="1C428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B1FC0"/>
    <w:multiLevelType w:val="hybridMultilevel"/>
    <w:tmpl w:val="3866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AA51AC"/>
    <w:multiLevelType w:val="hybridMultilevel"/>
    <w:tmpl w:val="E5EC3EAE"/>
    <w:lvl w:ilvl="0" w:tplc="B246D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F85131"/>
    <w:multiLevelType w:val="hybridMultilevel"/>
    <w:tmpl w:val="867CD058"/>
    <w:lvl w:ilvl="0" w:tplc="559EECC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D1416B"/>
    <w:multiLevelType w:val="hybridMultilevel"/>
    <w:tmpl w:val="D18466C4"/>
    <w:lvl w:ilvl="0" w:tplc="0E8C8F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027D9"/>
    <w:multiLevelType w:val="hybridMultilevel"/>
    <w:tmpl w:val="B44EA6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232AA"/>
    <w:multiLevelType w:val="hybridMultilevel"/>
    <w:tmpl w:val="5EB8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65AC1"/>
    <w:multiLevelType w:val="hybridMultilevel"/>
    <w:tmpl w:val="DD50CA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200BF4"/>
    <w:multiLevelType w:val="hybridMultilevel"/>
    <w:tmpl w:val="E17E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25BBF"/>
    <w:multiLevelType w:val="hybridMultilevel"/>
    <w:tmpl w:val="892A9D4A"/>
    <w:lvl w:ilvl="0" w:tplc="44164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15C21"/>
    <w:multiLevelType w:val="hybridMultilevel"/>
    <w:tmpl w:val="7278FE84"/>
    <w:lvl w:ilvl="0" w:tplc="1E065236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3" w15:restartNumberingAfterBreak="0">
    <w:nsid w:val="7EC52CD2"/>
    <w:multiLevelType w:val="hybridMultilevel"/>
    <w:tmpl w:val="8D3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1554">
    <w:abstractNumId w:val="1"/>
  </w:num>
  <w:num w:numId="2" w16cid:durableId="872037027">
    <w:abstractNumId w:val="36"/>
  </w:num>
  <w:num w:numId="3" w16cid:durableId="1445152161">
    <w:abstractNumId w:val="30"/>
  </w:num>
  <w:num w:numId="4" w16cid:durableId="578292195">
    <w:abstractNumId w:val="41"/>
  </w:num>
  <w:num w:numId="5" w16cid:durableId="988555350">
    <w:abstractNumId w:val="19"/>
  </w:num>
  <w:num w:numId="6" w16cid:durableId="1213343113">
    <w:abstractNumId w:val="15"/>
  </w:num>
  <w:num w:numId="7" w16cid:durableId="79840910">
    <w:abstractNumId w:val="14"/>
  </w:num>
  <w:num w:numId="8" w16cid:durableId="1617053724">
    <w:abstractNumId w:val="27"/>
  </w:num>
  <w:num w:numId="9" w16cid:durableId="1303651978">
    <w:abstractNumId w:val="18"/>
  </w:num>
  <w:num w:numId="10" w16cid:durableId="1485506216">
    <w:abstractNumId w:val="17"/>
  </w:num>
  <w:num w:numId="11" w16cid:durableId="29574358">
    <w:abstractNumId w:val="3"/>
  </w:num>
  <w:num w:numId="12" w16cid:durableId="839389108">
    <w:abstractNumId w:val="34"/>
  </w:num>
  <w:num w:numId="13" w16cid:durableId="1522040245">
    <w:abstractNumId w:val="38"/>
  </w:num>
  <w:num w:numId="14" w16cid:durableId="284774384">
    <w:abstractNumId w:val="2"/>
  </w:num>
  <w:num w:numId="15" w16cid:durableId="969244639">
    <w:abstractNumId w:val="4"/>
  </w:num>
  <w:num w:numId="16" w16cid:durableId="399711525">
    <w:abstractNumId w:val="6"/>
  </w:num>
  <w:num w:numId="17" w16cid:durableId="1617326293">
    <w:abstractNumId w:val="25"/>
  </w:num>
  <w:num w:numId="18" w16cid:durableId="1832404722">
    <w:abstractNumId w:val="23"/>
  </w:num>
  <w:num w:numId="19" w16cid:durableId="1648900827">
    <w:abstractNumId w:val="35"/>
  </w:num>
  <w:num w:numId="20" w16cid:durableId="1343236369">
    <w:abstractNumId w:val="11"/>
  </w:num>
  <w:num w:numId="21" w16cid:durableId="1835417479">
    <w:abstractNumId w:val="0"/>
  </w:num>
  <w:num w:numId="22" w16cid:durableId="216746655">
    <w:abstractNumId w:val="5"/>
  </w:num>
  <w:num w:numId="23" w16cid:durableId="1321231707">
    <w:abstractNumId w:val="8"/>
  </w:num>
  <w:num w:numId="24" w16cid:durableId="1131946146">
    <w:abstractNumId w:val="42"/>
  </w:num>
  <w:num w:numId="25" w16cid:durableId="762845379">
    <w:abstractNumId w:val="7"/>
  </w:num>
  <w:num w:numId="26" w16cid:durableId="74596293">
    <w:abstractNumId w:val="33"/>
  </w:num>
  <w:num w:numId="27" w16cid:durableId="536965012">
    <w:abstractNumId w:val="20"/>
  </w:num>
  <w:num w:numId="28" w16cid:durableId="1483233087">
    <w:abstractNumId w:val="40"/>
  </w:num>
  <w:num w:numId="29" w16cid:durableId="1068721718">
    <w:abstractNumId w:val="43"/>
  </w:num>
  <w:num w:numId="30" w16cid:durableId="1304039215">
    <w:abstractNumId w:val="10"/>
  </w:num>
  <w:num w:numId="31" w16cid:durableId="1244025804">
    <w:abstractNumId w:val="26"/>
  </w:num>
  <w:num w:numId="32" w16cid:durableId="2096629076">
    <w:abstractNumId w:val="22"/>
  </w:num>
  <w:num w:numId="33" w16cid:durableId="212810156">
    <w:abstractNumId w:val="21"/>
  </w:num>
  <w:num w:numId="34" w16cid:durableId="548683332">
    <w:abstractNumId w:val="37"/>
  </w:num>
  <w:num w:numId="35" w16cid:durableId="862937312">
    <w:abstractNumId w:val="29"/>
  </w:num>
  <w:num w:numId="36" w16cid:durableId="1349871081">
    <w:abstractNumId w:val="28"/>
  </w:num>
  <w:num w:numId="37" w16cid:durableId="487357522">
    <w:abstractNumId w:val="24"/>
  </w:num>
  <w:num w:numId="38" w16cid:durableId="1653369328">
    <w:abstractNumId w:val="32"/>
  </w:num>
  <w:num w:numId="39" w16cid:durableId="1040594719">
    <w:abstractNumId w:val="16"/>
  </w:num>
  <w:num w:numId="40" w16cid:durableId="354039588">
    <w:abstractNumId w:val="12"/>
  </w:num>
  <w:num w:numId="41" w16cid:durableId="259989351">
    <w:abstractNumId w:val="31"/>
  </w:num>
  <w:num w:numId="42" w16cid:durableId="1076127757">
    <w:abstractNumId w:val="9"/>
  </w:num>
  <w:num w:numId="43" w16cid:durableId="275185881">
    <w:abstractNumId w:val="13"/>
  </w:num>
  <w:num w:numId="44" w16cid:durableId="80242661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03B"/>
    <w:rsid w:val="00012F92"/>
    <w:rsid w:val="00031CC0"/>
    <w:rsid w:val="00033A39"/>
    <w:rsid w:val="00040524"/>
    <w:rsid w:val="00042613"/>
    <w:rsid w:val="00043D04"/>
    <w:rsid w:val="00056FDB"/>
    <w:rsid w:val="0008405A"/>
    <w:rsid w:val="000926FE"/>
    <w:rsid w:val="00093153"/>
    <w:rsid w:val="000B165E"/>
    <w:rsid w:val="000C1613"/>
    <w:rsid w:val="000C414C"/>
    <w:rsid w:val="000D7428"/>
    <w:rsid w:val="000F312D"/>
    <w:rsid w:val="00124E56"/>
    <w:rsid w:val="001504A7"/>
    <w:rsid w:val="00166367"/>
    <w:rsid w:val="001753BD"/>
    <w:rsid w:val="001E18EB"/>
    <w:rsid w:val="001E2E9E"/>
    <w:rsid w:val="001F0D5F"/>
    <w:rsid w:val="00204B47"/>
    <w:rsid w:val="00206739"/>
    <w:rsid w:val="0023620C"/>
    <w:rsid w:val="00236489"/>
    <w:rsid w:val="002428AA"/>
    <w:rsid w:val="00244ACD"/>
    <w:rsid w:val="00255D60"/>
    <w:rsid w:val="00273E89"/>
    <w:rsid w:val="00280859"/>
    <w:rsid w:val="002D5240"/>
    <w:rsid w:val="00301D7B"/>
    <w:rsid w:val="00310A51"/>
    <w:rsid w:val="00311D0D"/>
    <w:rsid w:val="00337E6A"/>
    <w:rsid w:val="00344249"/>
    <w:rsid w:val="0035243F"/>
    <w:rsid w:val="00362693"/>
    <w:rsid w:val="0037243C"/>
    <w:rsid w:val="00374D2C"/>
    <w:rsid w:val="00375C08"/>
    <w:rsid w:val="003A03F8"/>
    <w:rsid w:val="003C27A6"/>
    <w:rsid w:val="003D6972"/>
    <w:rsid w:val="00402141"/>
    <w:rsid w:val="00402D9A"/>
    <w:rsid w:val="004148B9"/>
    <w:rsid w:val="00414BE8"/>
    <w:rsid w:val="0042047F"/>
    <w:rsid w:val="00452484"/>
    <w:rsid w:val="0045531D"/>
    <w:rsid w:val="00456065"/>
    <w:rsid w:val="004B04D1"/>
    <w:rsid w:val="004B2532"/>
    <w:rsid w:val="004B4671"/>
    <w:rsid w:val="004F0266"/>
    <w:rsid w:val="00504543"/>
    <w:rsid w:val="00513946"/>
    <w:rsid w:val="0051611D"/>
    <w:rsid w:val="00545DCF"/>
    <w:rsid w:val="0055429A"/>
    <w:rsid w:val="00564DD1"/>
    <w:rsid w:val="005766F0"/>
    <w:rsid w:val="00581622"/>
    <w:rsid w:val="00586A47"/>
    <w:rsid w:val="0059163A"/>
    <w:rsid w:val="005B79AC"/>
    <w:rsid w:val="005F3FC2"/>
    <w:rsid w:val="005F7B8B"/>
    <w:rsid w:val="00604B51"/>
    <w:rsid w:val="00606373"/>
    <w:rsid w:val="006078AE"/>
    <w:rsid w:val="00627F77"/>
    <w:rsid w:val="00633075"/>
    <w:rsid w:val="006402D1"/>
    <w:rsid w:val="00646FD5"/>
    <w:rsid w:val="00664B2D"/>
    <w:rsid w:val="00666133"/>
    <w:rsid w:val="00676CA0"/>
    <w:rsid w:val="00683E78"/>
    <w:rsid w:val="006916C0"/>
    <w:rsid w:val="006A2F57"/>
    <w:rsid w:val="006A6169"/>
    <w:rsid w:val="006B535A"/>
    <w:rsid w:val="006B66C2"/>
    <w:rsid w:val="006C06A3"/>
    <w:rsid w:val="006E3CFB"/>
    <w:rsid w:val="006E7C32"/>
    <w:rsid w:val="006F634E"/>
    <w:rsid w:val="007250B4"/>
    <w:rsid w:val="007327A8"/>
    <w:rsid w:val="007333BA"/>
    <w:rsid w:val="00735339"/>
    <w:rsid w:val="00761632"/>
    <w:rsid w:val="00791470"/>
    <w:rsid w:val="0079210C"/>
    <w:rsid w:val="0079249A"/>
    <w:rsid w:val="007F56E5"/>
    <w:rsid w:val="008014D7"/>
    <w:rsid w:val="00813291"/>
    <w:rsid w:val="0082742B"/>
    <w:rsid w:val="00830932"/>
    <w:rsid w:val="00833EB4"/>
    <w:rsid w:val="00846FCC"/>
    <w:rsid w:val="0086694D"/>
    <w:rsid w:val="008716DE"/>
    <w:rsid w:val="0087792D"/>
    <w:rsid w:val="00881D83"/>
    <w:rsid w:val="00892809"/>
    <w:rsid w:val="00894A83"/>
    <w:rsid w:val="008A3DCA"/>
    <w:rsid w:val="008D1DB9"/>
    <w:rsid w:val="008E5ED3"/>
    <w:rsid w:val="008F010B"/>
    <w:rsid w:val="008F5D07"/>
    <w:rsid w:val="0090270E"/>
    <w:rsid w:val="00911FFB"/>
    <w:rsid w:val="00914B9A"/>
    <w:rsid w:val="00917106"/>
    <w:rsid w:val="00927C6D"/>
    <w:rsid w:val="00934E67"/>
    <w:rsid w:val="0093603B"/>
    <w:rsid w:val="00940653"/>
    <w:rsid w:val="009702B1"/>
    <w:rsid w:val="0098680E"/>
    <w:rsid w:val="0099066D"/>
    <w:rsid w:val="009A53A0"/>
    <w:rsid w:val="009A5C14"/>
    <w:rsid w:val="009B68C8"/>
    <w:rsid w:val="009C0D61"/>
    <w:rsid w:val="009E6EE0"/>
    <w:rsid w:val="00A01EB8"/>
    <w:rsid w:val="00A14B6E"/>
    <w:rsid w:val="00A20648"/>
    <w:rsid w:val="00A35EAD"/>
    <w:rsid w:val="00A442A3"/>
    <w:rsid w:val="00A55731"/>
    <w:rsid w:val="00A57A53"/>
    <w:rsid w:val="00A84D2D"/>
    <w:rsid w:val="00A90C7A"/>
    <w:rsid w:val="00AA0554"/>
    <w:rsid w:val="00AB08A0"/>
    <w:rsid w:val="00AE11FE"/>
    <w:rsid w:val="00AF48BE"/>
    <w:rsid w:val="00B21C22"/>
    <w:rsid w:val="00B23B12"/>
    <w:rsid w:val="00B24C89"/>
    <w:rsid w:val="00B26566"/>
    <w:rsid w:val="00B274E9"/>
    <w:rsid w:val="00B31099"/>
    <w:rsid w:val="00B40246"/>
    <w:rsid w:val="00B55F4D"/>
    <w:rsid w:val="00B57A0D"/>
    <w:rsid w:val="00B86B02"/>
    <w:rsid w:val="00BA05F1"/>
    <w:rsid w:val="00BA7734"/>
    <w:rsid w:val="00BB1CC1"/>
    <w:rsid w:val="00BE0BC2"/>
    <w:rsid w:val="00C42A7C"/>
    <w:rsid w:val="00C51EB0"/>
    <w:rsid w:val="00C528AB"/>
    <w:rsid w:val="00C733A5"/>
    <w:rsid w:val="00CA0F56"/>
    <w:rsid w:val="00CB58DC"/>
    <w:rsid w:val="00CC3051"/>
    <w:rsid w:val="00CC4AF5"/>
    <w:rsid w:val="00CD2C02"/>
    <w:rsid w:val="00CF1DD2"/>
    <w:rsid w:val="00CF57B4"/>
    <w:rsid w:val="00D15ECB"/>
    <w:rsid w:val="00D2032C"/>
    <w:rsid w:val="00D23BE3"/>
    <w:rsid w:val="00D31F7F"/>
    <w:rsid w:val="00D64E23"/>
    <w:rsid w:val="00D77F17"/>
    <w:rsid w:val="00D90B28"/>
    <w:rsid w:val="00D96989"/>
    <w:rsid w:val="00DA18B3"/>
    <w:rsid w:val="00DA55C7"/>
    <w:rsid w:val="00DB2940"/>
    <w:rsid w:val="00DB5C45"/>
    <w:rsid w:val="00DB7CAB"/>
    <w:rsid w:val="00E26386"/>
    <w:rsid w:val="00E559AF"/>
    <w:rsid w:val="00E6269C"/>
    <w:rsid w:val="00E7702A"/>
    <w:rsid w:val="00E87545"/>
    <w:rsid w:val="00E94FBC"/>
    <w:rsid w:val="00E95BF5"/>
    <w:rsid w:val="00E97217"/>
    <w:rsid w:val="00EB2288"/>
    <w:rsid w:val="00EB3FA1"/>
    <w:rsid w:val="00EB6EFB"/>
    <w:rsid w:val="00ED5BC4"/>
    <w:rsid w:val="00EE4450"/>
    <w:rsid w:val="00F51FF1"/>
    <w:rsid w:val="00F54377"/>
    <w:rsid w:val="00F91A50"/>
    <w:rsid w:val="00FA3749"/>
    <w:rsid w:val="00FB36AE"/>
    <w:rsid w:val="00FD20F6"/>
    <w:rsid w:val="00FE63F5"/>
    <w:rsid w:val="00FF484F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6"/>
        <o:r id="V:Rule2" type="connector" idref="#_x0000_s1045"/>
        <o:r id="V:Rule3" type="connector" idref="#_x0000_s1026"/>
        <o:r id="V:Rule4" type="connector" idref="#_x0000_s1036"/>
        <o:r id="V:Rule5" type="connector" idref="#_x0000_s1047"/>
        <o:r id="V:Rule6" type="connector" idref="#_x0000_s1039"/>
        <o:r id="V:Rule7" type="connector" idref="#_x0000_s1037"/>
        <o:r id="V:Rule8" type="connector" idref="#_x0000_s1040"/>
        <o:r id="V:Rule9" type="connector" idref="#_x0000_s1034"/>
        <o:r id="V:Rule10" type="connector" idref="#_x0000_s1033"/>
      </o:rules>
    </o:shapelayout>
  </w:shapeDefaults>
  <w:decimalSymbol w:val="."/>
  <w:listSeparator w:val=","/>
  <w14:docId w14:val="5C9E014A"/>
  <w15:docId w15:val="{5117D8E5-4FA8-4871-85BE-3A8FF3C8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9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FA1"/>
  </w:style>
  <w:style w:type="paragraph" w:styleId="Footer">
    <w:name w:val="footer"/>
    <w:basedOn w:val="Normal"/>
    <w:link w:val="FooterChar"/>
    <w:uiPriority w:val="99"/>
    <w:unhideWhenUsed/>
    <w:rsid w:val="00EB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FA1"/>
  </w:style>
  <w:style w:type="table" w:styleId="TableGrid">
    <w:name w:val="Table Grid"/>
    <w:basedOn w:val="TableNormal"/>
    <w:uiPriority w:val="59"/>
    <w:rsid w:val="008F01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2D5240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03F8"/>
  </w:style>
  <w:style w:type="character" w:customStyle="1" w:styleId="DateChar">
    <w:name w:val="Date Char"/>
    <w:basedOn w:val="DefaultParagraphFont"/>
    <w:link w:val="Date"/>
    <w:uiPriority w:val="99"/>
    <w:semiHidden/>
    <w:rsid w:val="003A03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F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26" Type="http://schemas.openxmlformats.org/officeDocument/2006/relationships/oleObject" Target="embeddings/oleObject5.bin"/><Relationship Id="rId39" Type="http://schemas.openxmlformats.org/officeDocument/2006/relationships/image" Target="media/image19.png"/><Relationship Id="rId21" Type="http://schemas.openxmlformats.org/officeDocument/2006/relationships/image" Target="media/image8.emf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7.emf"/><Relationship Id="rId29" Type="http://schemas.openxmlformats.org/officeDocument/2006/relationships/image" Target="media/image13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image" Target="media/image10.png"/><Relationship Id="rId32" Type="http://schemas.openxmlformats.org/officeDocument/2006/relationships/image" Target="media/image15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image" Target="media/image17.wmf"/><Relationship Id="rId10" Type="http://schemas.openxmlformats.org/officeDocument/2006/relationships/hyperlink" Target="https://cran.r-project.org/web/packages/mirt/mirt.pdf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://cran.r-project.org/web/packages/ltm/ltm.pdf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theme" Target="theme/theme1.xml"/><Relationship Id="rId8" Type="http://schemas.openxmlformats.org/officeDocument/2006/relationships/hyperlink" Target="http://cran.r-project.org/web/packages/eRm/eRm.pdf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1.wmf"/><Relationship Id="rId33" Type="http://schemas.openxmlformats.org/officeDocument/2006/relationships/oleObject" Target="embeddings/oleObject8.bin"/><Relationship Id="rId38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aching\IRT%20I_2012%20Fall\Labs_2012\Lab%201\Lab%201%20no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D9BC7-F5FE-4EAB-AD1B-34284B70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1 note</Template>
  <TotalTime>729</TotalTime>
  <Pages>1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Sun-Joo Cho</dc:creator>
  <cp:lastModifiedBy>Cho, Sun-Joo</cp:lastModifiedBy>
  <cp:revision>46</cp:revision>
  <dcterms:created xsi:type="dcterms:W3CDTF">2012-10-13T15:03:00Z</dcterms:created>
  <dcterms:modified xsi:type="dcterms:W3CDTF">2023-02-08T13:36:00Z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