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4EC36" w14:textId="77777777" w:rsidR="00914B9A" w:rsidRPr="00FA3749" w:rsidRDefault="00D2332B" w:rsidP="007327A8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Lab 4</w:t>
      </w:r>
      <w:r w:rsidR="007327A8" w:rsidRPr="00FA3749"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b/>
          <w:sz w:val="28"/>
          <w:szCs w:val="28"/>
        </w:rPr>
        <w:t>IRT Fit</w:t>
      </w:r>
    </w:p>
    <w:p w14:paraId="3A16D3E5" w14:textId="77777777" w:rsidR="00344249" w:rsidRDefault="00344249" w:rsidP="0093603B">
      <w:pPr>
        <w:ind w:left="360"/>
        <w:jc w:val="center"/>
        <w:rPr>
          <w:rFonts w:ascii="Times New Roman" w:hAnsi="Times New Roman"/>
          <w:sz w:val="24"/>
          <w:szCs w:val="24"/>
        </w:rPr>
      </w:pPr>
    </w:p>
    <w:p w14:paraId="18CBD0D6" w14:textId="59A99B68" w:rsidR="003A03F8" w:rsidRPr="00FB36AE" w:rsidRDefault="009B57F9" w:rsidP="00934E67">
      <w:pPr>
        <w:ind w:left="36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 2</w:t>
      </w:r>
      <w:r w:rsidR="001B6E79">
        <w:rPr>
          <w:rFonts w:ascii="Times New Roman" w:hAnsi="Times New Roman"/>
          <w:b/>
          <w:sz w:val="24"/>
          <w:szCs w:val="24"/>
        </w:rPr>
        <w:t>2</w:t>
      </w:r>
      <w:r w:rsidR="00F2036C">
        <w:rPr>
          <w:rFonts w:ascii="Times New Roman" w:hAnsi="Times New Roman"/>
          <w:b/>
          <w:sz w:val="24"/>
          <w:szCs w:val="24"/>
        </w:rPr>
        <w:t>, 202</w:t>
      </w:r>
      <w:r w:rsidR="001B6E79">
        <w:rPr>
          <w:rFonts w:ascii="Times New Roman" w:hAnsi="Times New Roman"/>
          <w:b/>
          <w:sz w:val="24"/>
          <w:szCs w:val="24"/>
        </w:rPr>
        <w:t>3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344249" w14:paraId="7F3D08B4" w14:textId="77777777" w:rsidTr="00344249">
        <w:tc>
          <w:tcPr>
            <w:tcW w:w="9216" w:type="dxa"/>
          </w:tcPr>
          <w:p w14:paraId="5E1750A5" w14:textId="77777777" w:rsidR="00344249" w:rsidRDefault="00344249" w:rsidP="00344249">
            <w:pPr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Outline</w:t>
            </w:r>
          </w:p>
          <w:p w14:paraId="3F7DBEE8" w14:textId="77777777" w:rsidR="0065256D" w:rsidRDefault="0065256D" w:rsidP="007E61E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ko-KR"/>
              </w:rPr>
              <w:t>Estimation</w:t>
            </w:r>
          </w:p>
          <w:p w14:paraId="56119283" w14:textId="77777777" w:rsidR="0065256D" w:rsidRDefault="0065256D" w:rsidP="007E61E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ko-KR"/>
              </w:rPr>
              <w:t>Examples</w:t>
            </w:r>
          </w:p>
          <w:p w14:paraId="7B2E8952" w14:textId="77777777" w:rsidR="00CF1DD2" w:rsidRDefault="0065256D" w:rsidP="0065256D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ko-KR"/>
              </w:rPr>
              <w:t xml:space="preserve">1. </w:t>
            </w:r>
            <w:r w:rsidR="00D2332B">
              <w:rPr>
                <w:rFonts w:ascii="Times New Roman" w:hAnsi="Times New Roman"/>
                <w:color w:val="000000"/>
                <w:sz w:val="24"/>
                <w:szCs w:val="24"/>
                <w:lang w:eastAsia="ko-KR"/>
              </w:rPr>
              <w:t xml:space="preserve">IRT fit for binary responses using ‘irtoys’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ko-KR"/>
              </w:rPr>
              <w:t xml:space="preserve">and ‘ltm’ </w:t>
            </w:r>
            <w:r w:rsidR="00D2332B">
              <w:rPr>
                <w:rFonts w:ascii="Times New Roman" w:hAnsi="Times New Roman"/>
                <w:color w:val="000000"/>
                <w:sz w:val="24"/>
                <w:szCs w:val="24"/>
                <w:lang w:eastAsia="ko-KR"/>
              </w:rPr>
              <w:t>package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ko-KR"/>
              </w:rPr>
              <w:t>s</w:t>
            </w:r>
          </w:p>
          <w:p w14:paraId="435717E8" w14:textId="77777777" w:rsidR="00D2332B" w:rsidRPr="00D2332B" w:rsidRDefault="0065256D" w:rsidP="0065256D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ko-KR"/>
              </w:rPr>
              <w:t xml:space="preserve">2. </w:t>
            </w:r>
            <w:r w:rsidR="00D2332B">
              <w:rPr>
                <w:rFonts w:ascii="Times New Roman" w:hAnsi="Times New Roman"/>
                <w:color w:val="000000"/>
                <w:sz w:val="24"/>
                <w:szCs w:val="24"/>
                <w:lang w:eastAsia="ko-KR"/>
              </w:rPr>
              <w:t>IRT fit for polytomous responses</w:t>
            </w:r>
            <w:r w:rsidR="00BD776E">
              <w:rPr>
                <w:rFonts w:ascii="Times New Roman" w:hAnsi="Times New Roman"/>
                <w:color w:val="000000"/>
                <w:sz w:val="24"/>
                <w:szCs w:val="24"/>
                <w:lang w:eastAsia="ko-KR"/>
              </w:rPr>
              <w:t xml:space="preserve"> using ‘eRm’ package</w:t>
            </w:r>
          </w:p>
        </w:tc>
      </w:tr>
    </w:tbl>
    <w:p w14:paraId="6383D108" w14:textId="77777777" w:rsidR="00A84D2D" w:rsidRDefault="00A84D2D" w:rsidP="00934E67">
      <w:pPr>
        <w:ind w:left="360"/>
        <w:jc w:val="center"/>
        <w:rPr>
          <w:rFonts w:ascii="Times New Roman" w:hAnsi="Times New Roman"/>
          <w:sz w:val="24"/>
          <w:szCs w:val="24"/>
        </w:rPr>
      </w:pPr>
    </w:p>
    <w:p w14:paraId="52F7129F" w14:textId="77777777" w:rsidR="009A53A0" w:rsidRDefault="00FA3749" w:rsidP="00934E67">
      <w:pPr>
        <w:ind w:left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</w:p>
    <w:p w14:paraId="6B923B1F" w14:textId="77777777" w:rsidR="00B24C89" w:rsidRPr="0065256D" w:rsidRDefault="00B24C89" w:rsidP="007E61E0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65256D">
        <w:rPr>
          <w:rFonts w:ascii="Times New Roman" w:hAnsi="Times New Roman"/>
          <w:b/>
          <w:sz w:val="24"/>
          <w:szCs w:val="24"/>
        </w:rPr>
        <w:t xml:space="preserve">Estimation </w:t>
      </w:r>
    </w:p>
    <w:p w14:paraId="63F2FA89" w14:textId="77777777" w:rsidR="00BB1CC1" w:rsidRPr="00084B5E" w:rsidRDefault="00344249" w:rsidP="00084B5E">
      <w:pPr>
        <w:rPr>
          <w:rFonts w:ascii="Times New Roman" w:hAnsi="Times New Roman"/>
          <w:b/>
          <w:sz w:val="24"/>
          <w:szCs w:val="24"/>
        </w:rPr>
      </w:pPr>
      <w:r w:rsidRPr="008014D7">
        <w:rPr>
          <w:rFonts w:ascii="Times New Roman" w:hAnsi="Times New Roman"/>
          <w:b/>
          <w:sz w:val="24"/>
          <w:szCs w:val="24"/>
        </w:rPr>
        <w:t xml:space="preserve">1. Installation of </w:t>
      </w:r>
      <w:r w:rsidR="009A53A0" w:rsidRPr="008014D7">
        <w:rPr>
          <w:rFonts w:ascii="Times New Roman" w:hAnsi="Times New Roman"/>
          <w:b/>
          <w:sz w:val="24"/>
          <w:szCs w:val="24"/>
        </w:rPr>
        <w:t xml:space="preserve">R package </w:t>
      </w:r>
      <w:r w:rsidR="00BD776E">
        <w:rPr>
          <w:rFonts w:ascii="Times New Roman" w:hAnsi="Times New Roman"/>
          <w:b/>
          <w:sz w:val="24"/>
          <w:szCs w:val="24"/>
        </w:rPr>
        <w:t>‘irtoys</w:t>
      </w:r>
      <w:r w:rsidR="00BD776E" w:rsidRPr="008014D7">
        <w:rPr>
          <w:rFonts w:ascii="Times New Roman" w:hAnsi="Times New Roman"/>
          <w:b/>
          <w:sz w:val="24"/>
          <w:szCs w:val="24"/>
        </w:rPr>
        <w:t>’</w:t>
      </w:r>
      <w:r w:rsidR="0065256D">
        <w:rPr>
          <w:rFonts w:ascii="Times New Roman" w:hAnsi="Times New Roman"/>
          <w:b/>
          <w:sz w:val="24"/>
          <w:szCs w:val="24"/>
        </w:rPr>
        <w:t xml:space="preserve">, </w:t>
      </w:r>
      <w:r w:rsidR="00C62DD6">
        <w:rPr>
          <w:rFonts w:ascii="Times New Roman" w:hAnsi="Times New Roman"/>
          <w:b/>
          <w:sz w:val="24"/>
          <w:szCs w:val="24"/>
        </w:rPr>
        <w:t>‘ltm’</w:t>
      </w:r>
      <w:r w:rsidR="0065256D">
        <w:rPr>
          <w:rFonts w:ascii="Times New Roman" w:hAnsi="Times New Roman"/>
          <w:b/>
          <w:sz w:val="24"/>
          <w:szCs w:val="24"/>
        </w:rPr>
        <w:t>,</w:t>
      </w:r>
      <w:r w:rsidR="00BD776E">
        <w:rPr>
          <w:rFonts w:ascii="Times New Roman" w:hAnsi="Times New Roman"/>
          <w:b/>
          <w:sz w:val="24"/>
          <w:szCs w:val="24"/>
        </w:rPr>
        <w:t xml:space="preserve">  and </w:t>
      </w:r>
      <w:r w:rsidR="00606373">
        <w:rPr>
          <w:rFonts w:ascii="Times New Roman" w:hAnsi="Times New Roman"/>
          <w:b/>
          <w:sz w:val="24"/>
          <w:szCs w:val="24"/>
        </w:rPr>
        <w:t>‘</w:t>
      </w:r>
      <w:r w:rsidR="000926FE">
        <w:rPr>
          <w:rFonts w:ascii="Times New Roman" w:hAnsi="Times New Roman"/>
          <w:b/>
          <w:sz w:val="24"/>
          <w:szCs w:val="24"/>
        </w:rPr>
        <w:t>eR</w:t>
      </w:r>
      <w:r w:rsidR="00606373">
        <w:rPr>
          <w:rFonts w:ascii="Times New Roman" w:hAnsi="Times New Roman"/>
          <w:b/>
          <w:sz w:val="24"/>
          <w:szCs w:val="24"/>
        </w:rPr>
        <w:t>m</w:t>
      </w:r>
      <w:r w:rsidR="00666133" w:rsidRPr="008014D7">
        <w:rPr>
          <w:rFonts w:ascii="Times New Roman" w:hAnsi="Times New Roman"/>
          <w:b/>
          <w:sz w:val="24"/>
          <w:szCs w:val="24"/>
        </w:rPr>
        <w:t>’</w:t>
      </w:r>
      <w:r w:rsidR="001037D2">
        <w:rPr>
          <w:rFonts w:ascii="Times New Roman" w:hAnsi="Times New Roman"/>
          <w:b/>
          <w:sz w:val="24"/>
          <w:szCs w:val="24"/>
        </w:rPr>
        <w:t xml:space="preserve"> </w:t>
      </w:r>
    </w:p>
    <w:p w14:paraId="7B8257B8" w14:textId="77777777" w:rsidR="0093603B" w:rsidRDefault="00B24C89" w:rsidP="00344249">
      <w:pPr>
        <w:rPr>
          <w:rFonts w:ascii="Times New Roman" w:hAnsi="Times New Roman"/>
          <w:b/>
          <w:sz w:val="24"/>
          <w:szCs w:val="24"/>
        </w:rPr>
      </w:pPr>
      <w:r w:rsidRPr="008014D7">
        <w:rPr>
          <w:rFonts w:ascii="Times New Roman" w:hAnsi="Times New Roman"/>
          <w:b/>
          <w:sz w:val="24"/>
          <w:szCs w:val="24"/>
        </w:rPr>
        <w:t>2</w:t>
      </w:r>
      <w:r w:rsidR="00344249" w:rsidRPr="008014D7">
        <w:rPr>
          <w:rFonts w:ascii="Times New Roman" w:hAnsi="Times New Roman"/>
          <w:b/>
          <w:sz w:val="24"/>
          <w:szCs w:val="24"/>
        </w:rPr>
        <w:t xml:space="preserve">. </w:t>
      </w:r>
      <w:r w:rsidR="00B21C22" w:rsidRPr="008014D7">
        <w:rPr>
          <w:rFonts w:ascii="Times New Roman" w:hAnsi="Times New Roman"/>
          <w:b/>
          <w:sz w:val="24"/>
          <w:szCs w:val="24"/>
        </w:rPr>
        <w:t>Functions</w:t>
      </w:r>
      <w:r w:rsidR="0093603B" w:rsidRPr="008014D7">
        <w:rPr>
          <w:rFonts w:ascii="Times New Roman" w:hAnsi="Times New Roman"/>
          <w:b/>
          <w:sz w:val="24"/>
          <w:szCs w:val="24"/>
        </w:rPr>
        <w:t xml:space="preserve"> in the R package</w:t>
      </w:r>
      <w:r w:rsidR="00084B5E">
        <w:rPr>
          <w:rFonts w:ascii="Times New Roman" w:hAnsi="Times New Roman"/>
          <w:b/>
          <w:sz w:val="24"/>
          <w:szCs w:val="24"/>
        </w:rPr>
        <w:t>s,</w:t>
      </w:r>
      <w:r w:rsidR="0093603B" w:rsidRPr="008014D7">
        <w:rPr>
          <w:rFonts w:ascii="Times New Roman" w:hAnsi="Times New Roman"/>
          <w:b/>
          <w:sz w:val="24"/>
          <w:szCs w:val="24"/>
        </w:rPr>
        <w:t xml:space="preserve"> </w:t>
      </w:r>
      <w:r w:rsidR="00BD776E">
        <w:rPr>
          <w:rFonts w:ascii="Times New Roman" w:hAnsi="Times New Roman"/>
          <w:b/>
          <w:sz w:val="24"/>
          <w:szCs w:val="24"/>
        </w:rPr>
        <w:t>‘irtoys</w:t>
      </w:r>
      <w:r w:rsidR="00666133" w:rsidRPr="008014D7">
        <w:rPr>
          <w:rFonts w:ascii="Times New Roman" w:hAnsi="Times New Roman"/>
          <w:b/>
          <w:sz w:val="24"/>
          <w:szCs w:val="24"/>
        </w:rPr>
        <w:t>’</w:t>
      </w:r>
      <w:r w:rsidR="0065256D">
        <w:rPr>
          <w:rFonts w:ascii="Times New Roman" w:hAnsi="Times New Roman"/>
          <w:b/>
          <w:sz w:val="24"/>
          <w:szCs w:val="24"/>
        </w:rPr>
        <w:t>, ‘ltm’, and</w:t>
      </w:r>
      <w:r w:rsidR="00BD776E">
        <w:rPr>
          <w:rFonts w:ascii="Times New Roman" w:hAnsi="Times New Roman"/>
          <w:b/>
          <w:sz w:val="24"/>
          <w:szCs w:val="24"/>
        </w:rPr>
        <w:t xml:space="preserve"> ‘eRM</w:t>
      </w:r>
      <w:r w:rsidR="000926FE">
        <w:rPr>
          <w:rFonts w:ascii="Times New Roman" w:hAnsi="Times New Roman"/>
          <w:b/>
          <w:sz w:val="24"/>
          <w:szCs w:val="24"/>
        </w:rPr>
        <w:t>’</w:t>
      </w:r>
    </w:p>
    <w:p w14:paraId="526C3B02" w14:textId="77777777" w:rsidR="000926FE" w:rsidRPr="008014D7" w:rsidRDefault="00BD776E" w:rsidP="0034424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[1] ‘irtoys</w:t>
      </w:r>
      <w:r w:rsidR="000926FE" w:rsidRPr="008014D7">
        <w:rPr>
          <w:rFonts w:ascii="Times New Roman" w:hAnsi="Times New Roman"/>
          <w:b/>
          <w:sz w:val="24"/>
          <w:szCs w:val="24"/>
        </w:rPr>
        <w:t>’</w:t>
      </w:r>
    </w:p>
    <w:p w14:paraId="1D209DA9" w14:textId="77777777" w:rsidR="00BD776E" w:rsidRPr="00076CEF" w:rsidRDefault="00BD776E" w:rsidP="00076CEF">
      <w:pPr>
        <w:pStyle w:val="ListParagraph"/>
        <w:rPr>
          <w:rFonts w:ascii="Times New Roman" w:hAnsi="Times New Roman"/>
          <w:sz w:val="24"/>
          <w:szCs w:val="24"/>
        </w:rPr>
      </w:pPr>
      <w:r w:rsidRPr="00BD776E">
        <w:rPr>
          <w:rFonts w:ascii="Times New Roman" w:hAnsi="Times New Roman"/>
          <w:sz w:val="24"/>
          <w:szCs w:val="24"/>
        </w:rPr>
        <w:t xml:space="preserve">Refer to the following pages of the ‘eRm’ manual downloaded from </w:t>
      </w:r>
      <w:hyperlink r:id="rId8" w:history="1">
        <w:r w:rsidRPr="00096523">
          <w:rPr>
            <w:rStyle w:val="Hyperlink"/>
            <w:rFonts w:ascii="Times New Roman" w:hAnsi="Times New Roman"/>
            <w:sz w:val="24"/>
            <w:szCs w:val="24"/>
          </w:rPr>
          <w:t>http://cran.r-project.org/web/packages/irtoys/irtoys.pdf</w:t>
        </w:r>
      </w:hyperlink>
      <w:r>
        <w:rPr>
          <w:rFonts w:ascii="Times New Roman" w:hAnsi="Times New Roman"/>
          <w:sz w:val="24"/>
          <w:szCs w:val="24"/>
        </w:rPr>
        <w:t>:</w:t>
      </w:r>
    </w:p>
    <w:p w14:paraId="074D1F62" w14:textId="77777777" w:rsidR="00BD776E" w:rsidRPr="00076CEF" w:rsidRDefault="001037D2" w:rsidP="007E61E0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‘irf’ function [test item fit]</w:t>
      </w:r>
    </w:p>
    <w:p w14:paraId="34B9B4EA" w14:textId="77777777" w:rsidR="004162AD" w:rsidRPr="00076CEF" w:rsidRDefault="004162AD" w:rsidP="007E61E0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076CEF">
        <w:rPr>
          <w:rFonts w:ascii="Times New Roman" w:hAnsi="Times New Roman"/>
          <w:sz w:val="24"/>
          <w:szCs w:val="24"/>
        </w:rPr>
        <w:t>‘api’ function [</w:t>
      </w:r>
      <w:r w:rsidRPr="00076CEF">
        <w:rPr>
          <w:rFonts w:ascii="Times New Roman" w:hAnsi="Times New Roman"/>
          <w:sz w:val="24"/>
          <w:szCs w:val="24"/>
          <w:lang w:eastAsia="ko-KR"/>
        </w:rPr>
        <w:t xml:space="preserve">the </w:t>
      </w:r>
      <w:r w:rsidRPr="00076CEF">
        <w:rPr>
          <w:rFonts w:ascii="Times New Roman" w:hAnsi="Times New Roman"/>
          <w:i/>
          <w:sz w:val="24"/>
          <w:szCs w:val="24"/>
          <w:lang w:eastAsia="ko-KR"/>
        </w:rPr>
        <w:t>Z3</w:t>
      </w:r>
      <w:r w:rsidRPr="00076CEF">
        <w:rPr>
          <w:rFonts w:ascii="Times New Roman" w:hAnsi="Times New Roman"/>
          <w:sz w:val="24"/>
          <w:szCs w:val="24"/>
          <w:lang w:eastAsia="ko-KR"/>
        </w:rPr>
        <w:t xml:space="preserve"> appropriateness index</w:t>
      </w:r>
      <w:r w:rsidR="001037D2">
        <w:rPr>
          <w:rFonts w:ascii="Times New Roman" w:hAnsi="Times New Roman"/>
          <w:sz w:val="24"/>
          <w:szCs w:val="24"/>
        </w:rPr>
        <w:t>]</w:t>
      </w:r>
    </w:p>
    <w:p w14:paraId="535E4555" w14:textId="77777777" w:rsidR="00B21C22" w:rsidRPr="0065256D" w:rsidRDefault="0065256D" w:rsidP="00344249">
      <w:pPr>
        <w:rPr>
          <w:rFonts w:ascii="Times New Roman" w:hAnsi="Times New Roman"/>
          <w:b/>
          <w:sz w:val="24"/>
          <w:szCs w:val="24"/>
        </w:rPr>
      </w:pPr>
      <w:r w:rsidRPr="0065256D">
        <w:rPr>
          <w:rFonts w:ascii="Times New Roman" w:hAnsi="Times New Roman"/>
          <w:b/>
          <w:sz w:val="24"/>
          <w:szCs w:val="24"/>
        </w:rPr>
        <w:t>[2] ‘ltm’</w:t>
      </w:r>
    </w:p>
    <w:p w14:paraId="62969CED" w14:textId="77777777" w:rsidR="0065256D" w:rsidRDefault="0065256D" w:rsidP="0065256D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Refer to the following pages of the </w:t>
      </w:r>
      <w:r w:rsidRPr="00344249">
        <w:rPr>
          <w:rFonts w:ascii="Times New Roman" w:hAnsi="Times New Roman"/>
          <w:sz w:val="24"/>
          <w:szCs w:val="24"/>
        </w:rPr>
        <w:t>‘</w:t>
      </w:r>
      <w:r>
        <w:rPr>
          <w:rFonts w:ascii="Times New Roman" w:hAnsi="Times New Roman"/>
          <w:sz w:val="24"/>
          <w:szCs w:val="24"/>
        </w:rPr>
        <w:t>ltm</w:t>
      </w:r>
      <w:r w:rsidRPr="00344249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 manual downloaded from </w:t>
      </w:r>
      <w:hyperlink r:id="rId9" w:history="1">
        <w:r w:rsidRPr="00B14235">
          <w:rPr>
            <w:rStyle w:val="Hyperlink"/>
            <w:rFonts w:ascii="Times New Roman" w:hAnsi="Times New Roman"/>
            <w:sz w:val="24"/>
            <w:szCs w:val="24"/>
          </w:rPr>
          <w:t>http://cran.r-project.org/web/packages/ltm/ltm.pdf</w:t>
        </w:r>
      </w:hyperlink>
      <w:r>
        <w:rPr>
          <w:rFonts w:ascii="Times New Roman" w:hAnsi="Times New Roman"/>
          <w:sz w:val="24"/>
          <w:szCs w:val="24"/>
        </w:rPr>
        <w:t>:</w:t>
      </w:r>
    </w:p>
    <w:p w14:paraId="470F2223" w14:textId="77777777" w:rsidR="0065256D" w:rsidRPr="00076CEF" w:rsidRDefault="0065256D" w:rsidP="007E61E0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076CEF">
        <w:rPr>
          <w:rFonts w:ascii="Times New Roman" w:hAnsi="Times New Roman"/>
          <w:sz w:val="24"/>
          <w:szCs w:val="24"/>
        </w:rPr>
        <w:t>‘rasch’ function [</w:t>
      </w:r>
      <w:r w:rsidR="00076CEF">
        <w:rPr>
          <w:rFonts w:ascii="Times New Roman" w:hAnsi="Times New Roman"/>
          <w:sz w:val="24"/>
          <w:szCs w:val="24"/>
        </w:rPr>
        <w:t>Rasch model</w:t>
      </w:r>
      <w:r w:rsidRPr="00076CEF">
        <w:rPr>
          <w:rFonts w:ascii="Times New Roman" w:hAnsi="Times New Roman"/>
          <w:sz w:val="24"/>
          <w:szCs w:val="24"/>
        </w:rPr>
        <w:t>]</w:t>
      </w:r>
    </w:p>
    <w:p w14:paraId="2A9D8417" w14:textId="77777777" w:rsidR="0065256D" w:rsidRPr="00076CEF" w:rsidRDefault="0065256D" w:rsidP="007E61E0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076CEF">
        <w:rPr>
          <w:rFonts w:ascii="Times New Roman" w:hAnsi="Times New Roman"/>
          <w:sz w:val="24"/>
          <w:szCs w:val="24"/>
        </w:rPr>
        <w:t>‘ltm’ function [</w:t>
      </w:r>
      <w:r w:rsidR="00076CEF">
        <w:rPr>
          <w:rFonts w:ascii="Times New Roman" w:hAnsi="Times New Roman"/>
          <w:sz w:val="24"/>
          <w:szCs w:val="24"/>
          <w:lang w:eastAsia="ko-KR"/>
        </w:rPr>
        <w:t>latent trait model - latent variable model for binary d</w:t>
      </w:r>
      <w:r w:rsidR="00076CEF" w:rsidRPr="00076CEF">
        <w:rPr>
          <w:rFonts w:ascii="Times New Roman" w:hAnsi="Times New Roman"/>
          <w:sz w:val="24"/>
          <w:szCs w:val="24"/>
          <w:lang w:eastAsia="ko-KR"/>
        </w:rPr>
        <w:t>ata</w:t>
      </w:r>
      <w:r w:rsidRPr="00076CEF">
        <w:rPr>
          <w:rFonts w:ascii="Times New Roman" w:hAnsi="Times New Roman"/>
          <w:sz w:val="24"/>
          <w:szCs w:val="24"/>
        </w:rPr>
        <w:t>]</w:t>
      </w:r>
    </w:p>
    <w:p w14:paraId="77E124FE" w14:textId="77777777" w:rsidR="0065256D" w:rsidRPr="00084B5E" w:rsidRDefault="0065256D" w:rsidP="007E61E0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084B5E">
        <w:rPr>
          <w:rFonts w:ascii="Times New Roman" w:hAnsi="Times New Roman"/>
          <w:sz w:val="24"/>
          <w:szCs w:val="24"/>
        </w:rPr>
        <w:t>‘anova’ function [</w:t>
      </w:r>
      <w:r w:rsidR="00084B5E">
        <w:rPr>
          <w:rFonts w:ascii="Times New Roman" w:hAnsi="Times New Roman"/>
          <w:sz w:val="24"/>
          <w:szCs w:val="24"/>
          <w:lang w:eastAsia="ko-KR"/>
        </w:rPr>
        <w:t>a</w:t>
      </w:r>
      <w:r w:rsidR="00084B5E" w:rsidRPr="00084B5E">
        <w:rPr>
          <w:rFonts w:ascii="Times New Roman" w:hAnsi="Times New Roman"/>
          <w:sz w:val="24"/>
          <w:szCs w:val="24"/>
          <w:lang w:eastAsia="ko-KR"/>
        </w:rPr>
        <w:t>nova method for fitted IRT models</w:t>
      </w:r>
      <w:r w:rsidRPr="00084B5E">
        <w:rPr>
          <w:rFonts w:ascii="Times New Roman" w:hAnsi="Times New Roman"/>
          <w:sz w:val="24"/>
          <w:szCs w:val="24"/>
        </w:rPr>
        <w:t>]</w:t>
      </w:r>
    </w:p>
    <w:p w14:paraId="13551EC9" w14:textId="77777777" w:rsidR="000926FE" w:rsidRDefault="0065256D" w:rsidP="000926FE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[3</w:t>
      </w:r>
      <w:r w:rsidR="00BD776E">
        <w:rPr>
          <w:rFonts w:ascii="Times New Roman" w:hAnsi="Times New Roman"/>
          <w:b/>
          <w:sz w:val="24"/>
          <w:szCs w:val="24"/>
        </w:rPr>
        <w:t>] ‘eRm</w:t>
      </w:r>
      <w:r w:rsidR="000926FE">
        <w:rPr>
          <w:rFonts w:ascii="Times New Roman" w:hAnsi="Times New Roman"/>
          <w:b/>
          <w:sz w:val="24"/>
          <w:szCs w:val="24"/>
        </w:rPr>
        <w:t>’</w:t>
      </w:r>
    </w:p>
    <w:p w14:paraId="438AB7E5" w14:textId="77777777" w:rsidR="000926FE" w:rsidRDefault="00BD776E" w:rsidP="0065256D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 to</w:t>
      </w:r>
      <w:r w:rsidRPr="00DB2940">
        <w:rPr>
          <w:rFonts w:ascii="Times New Roman" w:hAnsi="Times New Roman"/>
          <w:sz w:val="24"/>
          <w:szCs w:val="24"/>
        </w:rPr>
        <w:t xml:space="preserve"> the following pages of the ‘eRm’ manual downloaded from </w:t>
      </w:r>
      <w:hyperlink r:id="rId10" w:history="1">
        <w:r w:rsidRPr="00DB2940">
          <w:rPr>
            <w:rStyle w:val="Hyperlink"/>
            <w:rFonts w:ascii="Times New Roman" w:hAnsi="Times New Roman"/>
            <w:sz w:val="24"/>
            <w:szCs w:val="24"/>
          </w:rPr>
          <w:t>http://cran.r-project.org/web/packages/eRm/eRm.pdf</w:t>
        </w:r>
      </w:hyperlink>
      <w:r w:rsidRPr="00DB2940">
        <w:rPr>
          <w:rFonts w:ascii="Times New Roman" w:hAnsi="Times New Roman"/>
          <w:sz w:val="24"/>
          <w:szCs w:val="24"/>
        </w:rPr>
        <w:t>:</w:t>
      </w:r>
    </w:p>
    <w:p w14:paraId="3BBDB2D8" w14:textId="77777777" w:rsidR="0065256D" w:rsidRDefault="00270659" w:rsidP="007E61E0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‘itemfit’ </w:t>
      </w:r>
      <w:r w:rsidR="001037D2">
        <w:rPr>
          <w:rFonts w:ascii="Times New Roman" w:hAnsi="Times New Roman"/>
          <w:sz w:val="24"/>
          <w:szCs w:val="24"/>
        </w:rPr>
        <w:t>function [item fit statistics]</w:t>
      </w:r>
    </w:p>
    <w:p w14:paraId="7782DC76" w14:textId="77777777" w:rsidR="00270659" w:rsidRDefault="00270659" w:rsidP="007E61E0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‘personfit’ fu</w:t>
      </w:r>
      <w:r w:rsidR="001037D2">
        <w:rPr>
          <w:rFonts w:ascii="Times New Roman" w:hAnsi="Times New Roman"/>
          <w:sz w:val="24"/>
          <w:szCs w:val="24"/>
        </w:rPr>
        <w:t>nction [person fit statistics]</w:t>
      </w:r>
    </w:p>
    <w:p w14:paraId="72508C75" w14:textId="77777777" w:rsidR="0065256D" w:rsidRDefault="00BC1CFB" w:rsidP="00BC1CFB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‘IC’ f</w:t>
      </w:r>
      <w:r w:rsidR="001037D2">
        <w:rPr>
          <w:rFonts w:ascii="Times New Roman" w:hAnsi="Times New Roman"/>
          <w:sz w:val="24"/>
          <w:szCs w:val="24"/>
        </w:rPr>
        <w:t>unction [information criteria]</w:t>
      </w:r>
    </w:p>
    <w:p w14:paraId="17294C6F" w14:textId="77777777" w:rsidR="00BC1CFB" w:rsidRPr="00BC1CFB" w:rsidRDefault="00BC1CFB" w:rsidP="00BC1CFB">
      <w:pPr>
        <w:pStyle w:val="ListParagraph"/>
        <w:rPr>
          <w:rFonts w:ascii="Times New Roman" w:hAnsi="Times New Roman"/>
          <w:sz w:val="24"/>
          <w:szCs w:val="24"/>
        </w:rPr>
      </w:pPr>
    </w:p>
    <w:p w14:paraId="2665EF67" w14:textId="77777777" w:rsidR="0065256D" w:rsidRPr="00320260" w:rsidRDefault="00344249" w:rsidP="007E61E0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65256D">
        <w:rPr>
          <w:rFonts w:ascii="Times New Roman" w:hAnsi="Times New Roman"/>
          <w:b/>
          <w:sz w:val="24"/>
          <w:szCs w:val="24"/>
        </w:rPr>
        <w:t>Exampl</w:t>
      </w:r>
      <w:r w:rsidR="0065256D" w:rsidRPr="0065256D">
        <w:rPr>
          <w:rFonts w:ascii="Times New Roman" w:hAnsi="Times New Roman"/>
          <w:b/>
          <w:sz w:val="24"/>
          <w:szCs w:val="24"/>
        </w:rPr>
        <w:t>es</w:t>
      </w:r>
    </w:p>
    <w:p w14:paraId="2F9E1B49" w14:textId="77777777" w:rsidR="0065256D" w:rsidRPr="0065256D" w:rsidRDefault="0065256D" w:rsidP="0065256D">
      <w:pPr>
        <w:rPr>
          <w:rFonts w:ascii="Times New Roman" w:hAnsi="Times New Roman"/>
          <w:b/>
          <w:sz w:val="24"/>
          <w:szCs w:val="24"/>
        </w:rPr>
      </w:pPr>
      <w:r w:rsidRPr="0065256D">
        <w:rPr>
          <w:rFonts w:ascii="Times New Roman" w:hAnsi="Times New Roman"/>
          <w:b/>
          <w:color w:val="000000"/>
          <w:sz w:val="24"/>
          <w:szCs w:val="24"/>
          <w:lang w:eastAsia="ko-KR"/>
        </w:rPr>
        <w:lastRenderedPageBreak/>
        <w:t>1. IRT fit for binary responses using ‘irtoys’ and ‘ltm’ packages</w:t>
      </w:r>
    </w:p>
    <w:p w14:paraId="5F898354" w14:textId="77777777" w:rsidR="00344249" w:rsidRPr="0065256D" w:rsidRDefault="0065256D" w:rsidP="0066613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[1] </w:t>
      </w:r>
      <w:r w:rsidR="00A55731" w:rsidRPr="0065256D">
        <w:rPr>
          <w:rFonts w:ascii="Times New Roman" w:hAnsi="Times New Roman"/>
          <w:sz w:val="24"/>
          <w:szCs w:val="24"/>
        </w:rPr>
        <w:t>Dataset</w:t>
      </w:r>
    </w:p>
    <w:p w14:paraId="3980161E" w14:textId="77777777" w:rsidR="00320260" w:rsidRDefault="00320260" w:rsidP="0032026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binary.txt</w:t>
      </w:r>
    </w:p>
    <w:p w14:paraId="01DD4642" w14:textId="77777777" w:rsidR="00320260" w:rsidRDefault="00320260" w:rsidP="0032026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25-item, 250-person</w:t>
      </w:r>
    </w:p>
    <w:p w14:paraId="20DCFEC9" w14:textId="77777777" w:rsidR="00320260" w:rsidRDefault="00320260" w:rsidP="0032026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Codes as 0 or 1</w:t>
      </w:r>
    </w:p>
    <w:p w14:paraId="59273053" w14:textId="77777777" w:rsidR="006E3CFB" w:rsidRDefault="00320260" w:rsidP="0034424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Note: Missing responses can be coded as </w:t>
      </w:r>
      <w:r w:rsidRPr="004B4671">
        <w:rPr>
          <w:rFonts w:ascii="Times New Roman" w:hAnsi="Times New Roman"/>
          <w:b/>
          <w:sz w:val="24"/>
          <w:szCs w:val="24"/>
        </w:rPr>
        <w:t>NA</w:t>
      </w:r>
      <w:r>
        <w:rPr>
          <w:rFonts w:ascii="Times New Roman" w:hAnsi="Times New Roman"/>
          <w:sz w:val="24"/>
          <w:szCs w:val="24"/>
        </w:rPr>
        <w:t>.</w:t>
      </w:r>
    </w:p>
    <w:p w14:paraId="4F75BFAF" w14:textId="77777777" w:rsidR="00F62903" w:rsidRDefault="00F62903" w:rsidP="00344249">
      <w:pPr>
        <w:rPr>
          <w:rFonts w:ascii="Times New Roman" w:hAnsi="Times New Roman"/>
          <w:sz w:val="24"/>
          <w:szCs w:val="24"/>
        </w:rPr>
      </w:pPr>
    </w:p>
    <w:p w14:paraId="73478D1D" w14:textId="77777777" w:rsidR="00F62903" w:rsidRDefault="00F62903" w:rsidP="0034424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[2] Scripts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62903" w14:paraId="692D5A4A" w14:textId="77777777" w:rsidTr="00F62903">
        <w:tc>
          <w:tcPr>
            <w:tcW w:w="9576" w:type="dxa"/>
          </w:tcPr>
          <w:p w14:paraId="1AFD8AFF" w14:textId="77777777" w:rsidR="00F62903" w:rsidRPr="00F62903" w:rsidRDefault="00F62903" w:rsidP="00F62903">
            <w:pPr>
              <w:rPr>
                <w:rFonts w:ascii="Times New Roman" w:hAnsi="Times New Roman"/>
                <w:sz w:val="24"/>
                <w:szCs w:val="24"/>
              </w:rPr>
            </w:pPr>
            <w:r w:rsidRPr="00F62903">
              <w:rPr>
                <w:rFonts w:ascii="Times New Roman" w:hAnsi="Times New Roman"/>
                <w:sz w:val="24"/>
                <w:szCs w:val="24"/>
              </w:rPr>
              <w:t>##########################################</w:t>
            </w:r>
          </w:p>
          <w:p w14:paraId="0BCA1D0D" w14:textId="77777777" w:rsidR="00F62903" w:rsidRPr="00F62903" w:rsidRDefault="00F62903" w:rsidP="00F62903">
            <w:pPr>
              <w:rPr>
                <w:rFonts w:ascii="Times New Roman" w:hAnsi="Times New Roman"/>
                <w:sz w:val="24"/>
                <w:szCs w:val="24"/>
              </w:rPr>
            </w:pPr>
            <w:r w:rsidRPr="00F62903">
              <w:rPr>
                <w:rFonts w:ascii="Times New Roman" w:hAnsi="Times New Roman"/>
                <w:sz w:val="24"/>
                <w:szCs w:val="24"/>
              </w:rPr>
              <w:t>#########   BINARY RESPONSES   ###########</w:t>
            </w:r>
          </w:p>
          <w:p w14:paraId="63C928FA" w14:textId="77777777" w:rsidR="00F62903" w:rsidRPr="00F62903" w:rsidRDefault="00F62903" w:rsidP="00F62903">
            <w:pPr>
              <w:rPr>
                <w:rFonts w:ascii="Times New Roman" w:hAnsi="Times New Roman"/>
                <w:sz w:val="24"/>
                <w:szCs w:val="24"/>
              </w:rPr>
            </w:pPr>
            <w:r w:rsidRPr="00F62903">
              <w:rPr>
                <w:rFonts w:ascii="Times New Roman" w:hAnsi="Times New Roman"/>
                <w:sz w:val="24"/>
                <w:szCs w:val="24"/>
              </w:rPr>
              <w:t>##########################################</w:t>
            </w:r>
          </w:p>
          <w:p w14:paraId="3735F3EF" w14:textId="77777777" w:rsidR="00F62903" w:rsidRPr="00F62903" w:rsidRDefault="00F62903" w:rsidP="00F62903">
            <w:pPr>
              <w:rPr>
                <w:rFonts w:ascii="Times New Roman" w:hAnsi="Times New Roman"/>
                <w:sz w:val="24"/>
                <w:szCs w:val="24"/>
              </w:rPr>
            </w:pPr>
            <w:r w:rsidRPr="00F62903">
              <w:rPr>
                <w:rFonts w:ascii="Times New Roman" w:hAnsi="Times New Roman"/>
                <w:sz w:val="24"/>
                <w:szCs w:val="24"/>
              </w:rPr>
              <w:t>## Import binary data (binary.txt)</w:t>
            </w:r>
          </w:p>
          <w:p w14:paraId="2BDBEDFE" w14:textId="77777777" w:rsidR="00F62903" w:rsidRPr="00F62903" w:rsidRDefault="00F62903" w:rsidP="00F6290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F45FEC5" w14:textId="6E9296AF" w:rsidR="00F62903" w:rsidRPr="00F62903" w:rsidRDefault="00F62903" w:rsidP="00F62903">
            <w:pPr>
              <w:rPr>
                <w:rFonts w:ascii="Times New Roman" w:hAnsi="Times New Roman"/>
                <w:sz w:val="24"/>
                <w:szCs w:val="24"/>
              </w:rPr>
            </w:pPr>
            <w:r w:rsidRPr="00F62903">
              <w:rPr>
                <w:rFonts w:ascii="Times New Roman" w:hAnsi="Times New Roman"/>
                <w:sz w:val="24"/>
                <w:szCs w:val="24"/>
                <w:highlight w:val="magenta"/>
              </w:rPr>
              <w:t>binary</w:t>
            </w:r>
            <w:r w:rsidRPr="00F62903">
              <w:rPr>
                <w:rFonts w:ascii="Times New Roman" w:hAnsi="Times New Roman"/>
                <w:sz w:val="24"/>
                <w:szCs w:val="24"/>
              </w:rPr>
              <w:t xml:space="preserve"> &lt;- </w:t>
            </w:r>
            <w:r w:rsidR="001037D2" w:rsidRPr="001037D2">
              <w:rPr>
                <w:rFonts w:ascii="Times New Roman" w:hAnsi="Times New Roman"/>
                <w:sz w:val="24"/>
                <w:szCs w:val="24"/>
              </w:rPr>
              <w:t>read.table("</w:t>
            </w:r>
            <w:r w:rsidR="00FD0403" w:rsidRPr="00FD0403">
              <w:rPr>
                <w:rFonts w:ascii="Times New Roman" w:hAnsi="Times New Roman"/>
                <w:sz w:val="24"/>
                <w:szCs w:val="24"/>
              </w:rPr>
              <w:t>C:/Teaching/</w:t>
            </w:r>
            <w:r w:rsidR="009F75A1">
              <w:rPr>
                <w:rFonts w:ascii="Times New Roman" w:hAnsi="Times New Roman"/>
                <w:sz w:val="24"/>
                <w:szCs w:val="24"/>
              </w:rPr>
              <w:t>IRT I_20</w:t>
            </w:r>
            <w:r w:rsidR="00F2036C">
              <w:rPr>
                <w:rFonts w:ascii="Times New Roman" w:hAnsi="Times New Roman"/>
                <w:sz w:val="24"/>
                <w:szCs w:val="24"/>
              </w:rPr>
              <w:t>2</w:t>
            </w:r>
            <w:r w:rsidR="001B6E79">
              <w:rPr>
                <w:rFonts w:ascii="Times New Roman" w:hAnsi="Times New Roman"/>
                <w:sz w:val="24"/>
                <w:szCs w:val="24"/>
              </w:rPr>
              <w:t>3</w:t>
            </w:r>
            <w:r w:rsidR="00D64FAA">
              <w:rPr>
                <w:rFonts w:ascii="Times New Roman" w:hAnsi="Times New Roman"/>
                <w:sz w:val="24"/>
                <w:szCs w:val="24"/>
              </w:rPr>
              <w:t xml:space="preserve"> Spring</w:t>
            </w:r>
            <w:r w:rsidR="00FD0403" w:rsidRPr="00FD0403">
              <w:rPr>
                <w:rFonts w:ascii="Times New Roman" w:hAnsi="Times New Roman"/>
                <w:sz w:val="24"/>
                <w:szCs w:val="24"/>
              </w:rPr>
              <w:t>/Labs/Lab 4/</w:t>
            </w:r>
            <w:r w:rsidR="001037D2" w:rsidRPr="001037D2">
              <w:rPr>
                <w:rFonts w:ascii="Times New Roman" w:hAnsi="Times New Roman"/>
                <w:sz w:val="24"/>
                <w:szCs w:val="24"/>
              </w:rPr>
              <w:t>binary.txt",header=TRUE)</w:t>
            </w:r>
          </w:p>
          <w:p w14:paraId="2B4B88B6" w14:textId="77777777" w:rsidR="00F62903" w:rsidRPr="00F62903" w:rsidRDefault="00F62903" w:rsidP="00F62903">
            <w:pPr>
              <w:rPr>
                <w:rFonts w:ascii="Times New Roman" w:hAnsi="Times New Roman"/>
                <w:sz w:val="24"/>
                <w:szCs w:val="24"/>
              </w:rPr>
            </w:pPr>
            <w:r w:rsidRPr="00F62903">
              <w:rPr>
                <w:rFonts w:ascii="Times New Roman" w:hAnsi="Times New Roman"/>
                <w:sz w:val="24"/>
                <w:szCs w:val="24"/>
              </w:rPr>
              <w:t>binary[1:10,]</w:t>
            </w:r>
          </w:p>
          <w:p w14:paraId="0BC869FD" w14:textId="77777777" w:rsidR="00F62903" w:rsidRPr="00F62903" w:rsidRDefault="00F62903" w:rsidP="00F6290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296C769" w14:textId="77777777" w:rsidR="00F62903" w:rsidRPr="00F62903" w:rsidRDefault="00F62903" w:rsidP="00F62903">
            <w:pPr>
              <w:rPr>
                <w:rFonts w:ascii="Times New Roman" w:hAnsi="Times New Roman"/>
                <w:sz w:val="24"/>
                <w:szCs w:val="24"/>
              </w:rPr>
            </w:pPr>
            <w:r w:rsidRPr="00F62903">
              <w:rPr>
                <w:rFonts w:ascii="Times New Roman" w:hAnsi="Times New Roman"/>
                <w:sz w:val="24"/>
                <w:szCs w:val="24"/>
              </w:rPr>
              <w:t>## Fit a Rasch model or 1PL model</w:t>
            </w:r>
          </w:p>
          <w:p w14:paraId="0D6CB8FA" w14:textId="77777777" w:rsidR="00F62903" w:rsidRPr="00F62903" w:rsidRDefault="00F62903" w:rsidP="00F62903">
            <w:pPr>
              <w:rPr>
                <w:rFonts w:ascii="Times New Roman" w:hAnsi="Times New Roman"/>
                <w:sz w:val="24"/>
                <w:szCs w:val="24"/>
              </w:rPr>
            </w:pPr>
            <w:r w:rsidRPr="00F62903">
              <w:rPr>
                <w:rFonts w:ascii="Times New Roman" w:hAnsi="Times New Roman"/>
                <w:sz w:val="24"/>
                <w:szCs w:val="24"/>
              </w:rPr>
              <w:t># Item parameter estimates and SEs of item estimates</w:t>
            </w:r>
          </w:p>
          <w:p w14:paraId="1F00FA48" w14:textId="77777777" w:rsidR="00F62903" w:rsidRPr="00F62903" w:rsidRDefault="00F62903" w:rsidP="00F62903">
            <w:pPr>
              <w:rPr>
                <w:rFonts w:ascii="Times New Roman" w:hAnsi="Times New Roman"/>
                <w:sz w:val="24"/>
                <w:szCs w:val="24"/>
              </w:rPr>
            </w:pPr>
            <w:r w:rsidRPr="00F62903">
              <w:rPr>
                <w:rFonts w:ascii="Times New Roman" w:hAnsi="Times New Roman"/>
                <w:sz w:val="24"/>
                <w:szCs w:val="24"/>
                <w:highlight w:val="cyan"/>
              </w:rPr>
              <w:t>Rasch</w:t>
            </w:r>
            <w:r w:rsidRPr="00F62903">
              <w:rPr>
                <w:rFonts w:ascii="Times New Roman" w:hAnsi="Times New Roman"/>
                <w:sz w:val="24"/>
                <w:szCs w:val="24"/>
              </w:rPr>
              <w:t xml:space="preserve"> &lt;- est(</w:t>
            </w:r>
            <w:r w:rsidRPr="00F62903">
              <w:rPr>
                <w:rFonts w:ascii="Times New Roman" w:hAnsi="Times New Roman"/>
                <w:sz w:val="24"/>
                <w:szCs w:val="24"/>
                <w:highlight w:val="magenta"/>
              </w:rPr>
              <w:t>binary</w:t>
            </w:r>
            <w:r w:rsidRPr="00F62903">
              <w:rPr>
                <w:rFonts w:ascii="Times New Roman" w:hAnsi="Times New Roman"/>
                <w:sz w:val="24"/>
                <w:szCs w:val="24"/>
              </w:rPr>
              <w:t>,model="1PL",engine="ltm",rasch=TRUE)</w:t>
            </w:r>
          </w:p>
          <w:p w14:paraId="038E5D20" w14:textId="77777777" w:rsidR="00F62903" w:rsidRPr="00F62903" w:rsidRDefault="00F62903" w:rsidP="00F62903">
            <w:pPr>
              <w:rPr>
                <w:rFonts w:ascii="Times New Roman" w:hAnsi="Times New Roman"/>
                <w:sz w:val="24"/>
                <w:szCs w:val="24"/>
              </w:rPr>
            </w:pPr>
            <w:r w:rsidRPr="00F62903">
              <w:rPr>
                <w:rFonts w:ascii="Times New Roman" w:hAnsi="Times New Roman"/>
                <w:sz w:val="24"/>
                <w:szCs w:val="24"/>
                <w:highlight w:val="cyan"/>
              </w:rPr>
              <w:t>Rasch</w:t>
            </w:r>
          </w:p>
          <w:p w14:paraId="07973440" w14:textId="77777777" w:rsidR="00F62903" w:rsidRPr="00F62903" w:rsidRDefault="00F62903" w:rsidP="00F6290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EBC2163" w14:textId="77777777" w:rsidR="00F62903" w:rsidRPr="00F62903" w:rsidRDefault="00F62903" w:rsidP="00F6290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259BE44" w14:textId="77777777" w:rsidR="00F62903" w:rsidRPr="00F62903" w:rsidRDefault="00F62903" w:rsidP="00F62903">
            <w:pPr>
              <w:rPr>
                <w:rFonts w:ascii="Times New Roman" w:hAnsi="Times New Roman"/>
                <w:sz w:val="24"/>
                <w:szCs w:val="24"/>
              </w:rPr>
            </w:pPr>
            <w:r w:rsidRPr="00F62903">
              <w:rPr>
                <w:rFonts w:ascii="Times New Roman" w:hAnsi="Times New Roman"/>
                <w:sz w:val="24"/>
                <w:szCs w:val="24"/>
                <w:highlight w:val="yellow"/>
              </w:rPr>
              <w:t>## Item fit for Item 2</w:t>
            </w:r>
          </w:p>
          <w:p w14:paraId="67E4EE5F" w14:textId="77777777" w:rsidR="00F62903" w:rsidRPr="00F62903" w:rsidRDefault="00F62903" w:rsidP="00F62903">
            <w:pPr>
              <w:rPr>
                <w:rFonts w:ascii="Times New Roman" w:hAnsi="Times New Roman"/>
                <w:sz w:val="24"/>
                <w:szCs w:val="24"/>
              </w:rPr>
            </w:pPr>
            <w:r w:rsidRPr="00F62903">
              <w:rPr>
                <w:rFonts w:ascii="Times New Roman" w:hAnsi="Times New Roman"/>
                <w:sz w:val="24"/>
                <w:szCs w:val="24"/>
              </w:rPr>
              <w:t>itemfit &lt;- itf(resp=</w:t>
            </w:r>
            <w:r w:rsidRPr="00F62903">
              <w:rPr>
                <w:rFonts w:ascii="Times New Roman" w:hAnsi="Times New Roman"/>
                <w:sz w:val="24"/>
                <w:szCs w:val="24"/>
                <w:highlight w:val="magenta"/>
              </w:rPr>
              <w:t>binary</w:t>
            </w:r>
            <w:r w:rsidRPr="00F62903">
              <w:rPr>
                <w:rFonts w:ascii="Times New Roman" w:hAnsi="Times New Roman"/>
                <w:sz w:val="24"/>
                <w:szCs w:val="24"/>
              </w:rPr>
              <w:t>, ip=</w:t>
            </w:r>
            <w:r w:rsidRPr="00F62903">
              <w:rPr>
                <w:rFonts w:ascii="Times New Roman" w:hAnsi="Times New Roman"/>
                <w:sz w:val="24"/>
                <w:szCs w:val="24"/>
                <w:highlight w:val="cyan"/>
              </w:rPr>
              <w:t>Rasch$est</w:t>
            </w:r>
            <w:r w:rsidRPr="00F62903">
              <w:rPr>
                <w:rFonts w:ascii="Times New Roman" w:hAnsi="Times New Roman"/>
                <w:sz w:val="24"/>
                <w:szCs w:val="24"/>
              </w:rPr>
              <w:t>, stat = "lr", item=2)</w:t>
            </w:r>
          </w:p>
          <w:p w14:paraId="5499B124" w14:textId="77777777" w:rsidR="00F62903" w:rsidRPr="00F62903" w:rsidRDefault="00F62903" w:rsidP="00F62903">
            <w:pPr>
              <w:rPr>
                <w:rFonts w:ascii="Times New Roman" w:hAnsi="Times New Roman"/>
                <w:sz w:val="24"/>
                <w:szCs w:val="24"/>
              </w:rPr>
            </w:pPr>
            <w:r w:rsidRPr="00F62903">
              <w:rPr>
                <w:rFonts w:ascii="Times New Roman" w:hAnsi="Times New Roman"/>
                <w:sz w:val="24"/>
                <w:szCs w:val="24"/>
              </w:rPr>
              <w:t>itemfit</w:t>
            </w:r>
          </w:p>
          <w:p w14:paraId="272D8ADF" w14:textId="77777777" w:rsidR="00F62903" w:rsidRPr="00F62903" w:rsidRDefault="00F62903" w:rsidP="00F6290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93549DB" w14:textId="77777777" w:rsidR="00F62903" w:rsidRPr="00F62903" w:rsidRDefault="00F62903" w:rsidP="00F62903">
            <w:pPr>
              <w:rPr>
                <w:rFonts w:ascii="Times New Roman" w:hAnsi="Times New Roman"/>
                <w:sz w:val="24"/>
                <w:szCs w:val="24"/>
              </w:rPr>
            </w:pPr>
            <w:r w:rsidRPr="00F62903">
              <w:rPr>
                <w:rFonts w:ascii="Times New Roman" w:hAnsi="Times New Roman"/>
                <w:sz w:val="24"/>
                <w:szCs w:val="24"/>
                <w:highlight w:val="yellow"/>
              </w:rPr>
              <w:t>## Person fit</w:t>
            </w:r>
          </w:p>
          <w:p w14:paraId="2C5F1CEB" w14:textId="77777777" w:rsidR="00F62903" w:rsidRPr="00F62903" w:rsidRDefault="00F62903" w:rsidP="00F62903">
            <w:pPr>
              <w:rPr>
                <w:rFonts w:ascii="Times New Roman" w:hAnsi="Times New Roman"/>
                <w:sz w:val="24"/>
                <w:szCs w:val="24"/>
              </w:rPr>
            </w:pPr>
            <w:r w:rsidRPr="00F62903">
              <w:rPr>
                <w:rFonts w:ascii="Times New Roman" w:hAnsi="Times New Roman"/>
                <w:sz w:val="24"/>
                <w:szCs w:val="24"/>
              </w:rPr>
              <w:t>personfit &lt;- api(</w:t>
            </w:r>
            <w:r w:rsidRPr="00F62903">
              <w:rPr>
                <w:rFonts w:ascii="Times New Roman" w:hAnsi="Times New Roman"/>
                <w:sz w:val="24"/>
                <w:szCs w:val="24"/>
                <w:highlight w:val="magenta"/>
              </w:rPr>
              <w:t>binary</w:t>
            </w:r>
            <w:r w:rsidRPr="00F6290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F62903">
              <w:rPr>
                <w:rFonts w:ascii="Times New Roman" w:hAnsi="Times New Roman"/>
                <w:sz w:val="24"/>
                <w:szCs w:val="24"/>
                <w:highlight w:val="cyan"/>
              </w:rPr>
              <w:t>Rasch$est</w:t>
            </w:r>
            <w:r w:rsidRPr="00F62903"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57E52C5A" w14:textId="3AE1EB37" w:rsidR="00F62903" w:rsidRPr="00F62903" w:rsidRDefault="00F62903" w:rsidP="00F62903">
            <w:pPr>
              <w:rPr>
                <w:rFonts w:ascii="Times New Roman" w:hAnsi="Times New Roman"/>
                <w:sz w:val="24"/>
                <w:szCs w:val="24"/>
              </w:rPr>
            </w:pPr>
            <w:r w:rsidRPr="00F62903">
              <w:rPr>
                <w:rFonts w:ascii="Times New Roman" w:hAnsi="Times New Roman"/>
                <w:sz w:val="24"/>
                <w:szCs w:val="24"/>
              </w:rPr>
              <w:t>write.table(personfit,file="</w:t>
            </w:r>
            <w:r w:rsidR="009F75A1">
              <w:rPr>
                <w:rFonts w:ascii="Times New Roman" w:hAnsi="Times New Roman"/>
                <w:sz w:val="24"/>
                <w:szCs w:val="24"/>
              </w:rPr>
              <w:t>C:/Teaching/</w:t>
            </w:r>
            <w:r w:rsidR="00D64FAA">
              <w:rPr>
                <w:rFonts w:ascii="Times New Roman" w:hAnsi="Times New Roman"/>
                <w:sz w:val="24"/>
                <w:szCs w:val="24"/>
              </w:rPr>
              <w:t xml:space="preserve"> IRT I_202</w:t>
            </w:r>
            <w:r w:rsidR="001B6E79">
              <w:rPr>
                <w:rFonts w:ascii="Times New Roman" w:hAnsi="Times New Roman"/>
                <w:sz w:val="24"/>
                <w:szCs w:val="24"/>
              </w:rPr>
              <w:t>3</w:t>
            </w:r>
            <w:r w:rsidR="00D64FAA">
              <w:rPr>
                <w:rFonts w:ascii="Times New Roman" w:hAnsi="Times New Roman"/>
                <w:sz w:val="24"/>
                <w:szCs w:val="24"/>
              </w:rPr>
              <w:t xml:space="preserve"> Spring</w:t>
            </w:r>
            <w:r w:rsidR="00B61F16" w:rsidRPr="00B61F16">
              <w:rPr>
                <w:rFonts w:ascii="Times New Roman" w:hAnsi="Times New Roman"/>
                <w:sz w:val="24"/>
                <w:szCs w:val="24"/>
              </w:rPr>
              <w:t>/Labs/Lab 4/</w:t>
            </w:r>
            <w:r w:rsidRPr="00F62903">
              <w:rPr>
                <w:rFonts w:ascii="Times New Roman" w:hAnsi="Times New Roman"/>
                <w:sz w:val="24"/>
                <w:szCs w:val="24"/>
              </w:rPr>
              <w:t>personfit.txt")</w:t>
            </w:r>
          </w:p>
          <w:p w14:paraId="0DE34F64" w14:textId="77777777" w:rsidR="00F62903" w:rsidRPr="00F62903" w:rsidRDefault="00F62903" w:rsidP="00F6290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46968DF" w14:textId="77777777" w:rsidR="00F62903" w:rsidRPr="00F62903" w:rsidRDefault="00F62903" w:rsidP="00F62903">
            <w:pPr>
              <w:rPr>
                <w:rFonts w:ascii="Times New Roman" w:hAnsi="Times New Roman"/>
                <w:sz w:val="24"/>
                <w:szCs w:val="24"/>
              </w:rPr>
            </w:pPr>
            <w:r w:rsidRPr="00F62903">
              <w:rPr>
                <w:rFonts w:ascii="Times New Roman" w:hAnsi="Times New Roman"/>
                <w:sz w:val="24"/>
                <w:szCs w:val="24"/>
                <w:highlight w:val="yellow"/>
              </w:rPr>
              <w:t>## Model fit</w:t>
            </w:r>
          </w:p>
          <w:p w14:paraId="3AE92008" w14:textId="77777777" w:rsidR="00F62903" w:rsidRPr="00F62903" w:rsidRDefault="00F62903" w:rsidP="00F62903">
            <w:pPr>
              <w:rPr>
                <w:rFonts w:ascii="Times New Roman" w:hAnsi="Times New Roman"/>
                <w:sz w:val="24"/>
                <w:szCs w:val="24"/>
              </w:rPr>
            </w:pPr>
            <w:r w:rsidRPr="00F62903">
              <w:rPr>
                <w:rFonts w:ascii="Times New Roman" w:hAnsi="Times New Roman"/>
                <w:sz w:val="24"/>
                <w:szCs w:val="24"/>
              </w:rPr>
              <w:t># Fit a Rasch (1PL) model using ltm library to obtain a log-likelihood value</w:t>
            </w:r>
          </w:p>
          <w:p w14:paraId="1C7EB7C3" w14:textId="77777777" w:rsidR="00F62903" w:rsidRPr="00F62903" w:rsidRDefault="00F62903" w:rsidP="00F62903">
            <w:pPr>
              <w:rPr>
                <w:rFonts w:ascii="Times New Roman" w:hAnsi="Times New Roman"/>
                <w:sz w:val="24"/>
                <w:szCs w:val="24"/>
              </w:rPr>
            </w:pPr>
            <w:r w:rsidRPr="00F62903">
              <w:rPr>
                <w:rFonts w:ascii="Times New Roman" w:hAnsi="Times New Roman"/>
                <w:sz w:val="24"/>
                <w:szCs w:val="24"/>
              </w:rPr>
              <w:t>Rasch1 &lt;- rasch(</w:t>
            </w:r>
            <w:r w:rsidRPr="00F62903">
              <w:rPr>
                <w:rFonts w:ascii="Times New Roman" w:hAnsi="Times New Roman"/>
                <w:sz w:val="24"/>
                <w:szCs w:val="24"/>
                <w:highlight w:val="magenta"/>
              </w:rPr>
              <w:t>binary</w:t>
            </w:r>
            <w:r w:rsidRPr="00F62903"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445C7A0C" w14:textId="77777777" w:rsidR="00F62903" w:rsidRPr="00F62903" w:rsidRDefault="00F62903" w:rsidP="00F62903">
            <w:pPr>
              <w:rPr>
                <w:rFonts w:ascii="Times New Roman" w:hAnsi="Times New Roman"/>
                <w:sz w:val="24"/>
                <w:szCs w:val="24"/>
              </w:rPr>
            </w:pPr>
            <w:r w:rsidRPr="00F62903">
              <w:rPr>
                <w:rFonts w:ascii="Times New Roman" w:hAnsi="Times New Roman"/>
                <w:sz w:val="24"/>
                <w:szCs w:val="24"/>
              </w:rPr>
              <w:t>Rasch1</w:t>
            </w:r>
          </w:p>
          <w:p w14:paraId="2AC2FFC5" w14:textId="77777777" w:rsidR="00F62903" w:rsidRPr="00F62903" w:rsidRDefault="00F62903" w:rsidP="00F6290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5DAE124" w14:textId="77777777" w:rsidR="00F62903" w:rsidRPr="00F62903" w:rsidRDefault="00F62903" w:rsidP="00F6290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8FBDAE1" w14:textId="77777777" w:rsidR="00F62903" w:rsidRPr="00F62903" w:rsidRDefault="00F62903" w:rsidP="00F62903">
            <w:pPr>
              <w:rPr>
                <w:rFonts w:ascii="Times New Roman" w:hAnsi="Times New Roman"/>
                <w:sz w:val="24"/>
                <w:szCs w:val="24"/>
              </w:rPr>
            </w:pPr>
            <w:r w:rsidRPr="00F62903">
              <w:rPr>
                <w:rFonts w:ascii="Times New Roman" w:hAnsi="Times New Roman"/>
                <w:sz w:val="24"/>
                <w:szCs w:val="24"/>
              </w:rPr>
              <w:t># Fit a 2PL model using ltm library to obtain a log-likelihood value</w:t>
            </w:r>
          </w:p>
          <w:p w14:paraId="41089113" w14:textId="77777777" w:rsidR="00F62903" w:rsidRPr="00F62903" w:rsidRDefault="00F62903" w:rsidP="00F62903">
            <w:pPr>
              <w:rPr>
                <w:rFonts w:ascii="Times New Roman" w:hAnsi="Times New Roman"/>
                <w:sz w:val="24"/>
                <w:szCs w:val="24"/>
              </w:rPr>
            </w:pPr>
            <w:r w:rsidRPr="00F62903">
              <w:rPr>
                <w:rFonts w:ascii="Times New Roman" w:hAnsi="Times New Roman"/>
                <w:sz w:val="24"/>
                <w:szCs w:val="24"/>
              </w:rPr>
              <w:t>Two1 &lt;- ltm(</w:t>
            </w:r>
            <w:r w:rsidRPr="00F62903">
              <w:rPr>
                <w:rFonts w:ascii="Times New Roman" w:hAnsi="Times New Roman"/>
                <w:sz w:val="24"/>
                <w:szCs w:val="24"/>
                <w:highlight w:val="magenta"/>
              </w:rPr>
              <w:t>binary</w:t>
            </w:r>
            <w:r w:rsidRPr="00F62903">
              <w:rPr>
                <w:rFonts w:ascii="Times New Roman" w:hAnsi="Times New Roman"/>
                <w:sz w:val="24"/>
                <w:szCs w:val="24"/>
              </w:rPr>
              <w:t xml:space="preserve"> ~ z1, constr = rbind(c(1, 1, 1)))</w:t>
            </w:r>
          </w:p>
          <w:p w14:paraId="00B26D9B" w14:textId="77777777" w:rsidR="00F62903" w:rsidRPr="00F62903" w:rsidRDefault="00F62903" w:rsidP="00F62903">
            <w:pPr>
              <w:rPr>
                <w:rFonts w:ascii="Times New Roman" w:hAnsi="Times New Roman"/>
                <w:sz w:val="24"/>
                <w:szCs w:val="24"/>
              </w:rPr>
            </w:pPr>
            <w:r w:rsidRPr="00F62903">
              <w:rPr>
                <w:rFonts w:ascii="Times New Roman" w:hAnsi="Times New Roman"/>
                <w:sz w:val="24"/>
                <w:szCs w:val="24"/>
              </w:rPr>
              <w:t>Two1</w:t>
            </w:r>
          </w:p>
          <w:p w14:paraId="582395C5" w14:textId="77777777" w:rsidR="00F62903" w:rsidRPr="00F62903" w:rsidRDefault="00F62903" w:rsidP="00F6290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83584D3" w14:textId="77777777" w:rsidR="00F62903" w:rsidRPr="00F62903" w:rsidRDefault="00F62903" w:rsidP="00F62903">
            <w:pPr>
              <w:rPr>
                <w:rFonts w:ascii="Times New Roman" w:hAnsi="Times New Roman"/>
                <w:sz w:val="24"/>
                <w:szCs w:val="24"/>
              </w:rPr>
            </w:pPr>
            <w:r w:rsidRPr="00F62903">
              <w:rPr>
                <w:rFonts w:ascii="Times New Roman" w:hAnsi="Times New Roman"/>
                <w:sz w:val="24"/>
                <w:szCs w:val="24"/>
              </w:rPr>
              <w:t># Model comparisons</w:t>
            </w:r>
          </w:p>
          <w:p w14:paraId="68358B49" w14:textId="77777777" w:rsidR="00F62903" w:rsidRDefault="00F62903" w:rsidP="00F62903">
            <w:pPr>
              <w:rPr>
                <w:rFonts w:ascii="Times New Roman" w:hAnsi="Times New Roman"/>
                <w:sz w:val="24"/>
                <w:szCs w:val="24"/>
              </w:rPr>
            </w:pPr>
            <w:r w:rsidRPr="00F62903">
              <w:rPr>
                <w:rFonts w:ascii="Times New Roman" w:hAnsi="Times New Roman"/>
                <w:sz w:val="24"/>
                <w:szCs w:val="24"/>
              </w:rPr>
              <w:t>anova(Rasch1, Two1)</w:t>
            </w:r>
          </w:p>
        </w:tc>
      </w:tr>
    </w:tbl>
    <w:p w14:paraId="0BEDC2DF" w14:textId="77777777" w:rsidR="00F62903" w:rsidRPr="0065256D" w:rsidRDefault="00F62903" w:rsidP="00344249">
      <w:pPr>
        <w:rPr>
          <w:rFonts w:ascii="Times New Roman" w:hAnsi="Times New Roman"/>
          <w:sz w:val="24"/>
          <w:szCs w:val="24"/>
        </w:rPr>
      </w:pPr>
    </w:p>
    <w:p w14:paraId="3B598D66" w14:textId="77777777" w:rsidR="00A55731" w:rsidRPr="0065256D" w:rsidRDefault="00F62903" w:rsidP="0034424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[3</w:t>
      </w:r>
      <w:r w:rsidR="0065256D">
        <w:rPr>
          <w:rFonts w:ascii="Times New Roman" w:hAnsi="Times New Roman"/>
          <w:sz w:val="24"/>
          <w:szCs w:val="24"/>
        </w:rPr>
        <w:t xml:space="preserve">] </w:t>
      </w:r>
      <w:r w:rsidR="00320260">
        <w:rPr>
          <w:rFonts w:ascii="Times New Roman" w:hAnsi="Times New Roman"/>
          <w:sz w:val="24"/>
          <w:szCs w:val="24"/>
        </w:rP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62903" w14:paraId="7E16683B" w14:textId="77777777" w:rsidTr="00F62903">
        <w:tc>
          <w:tcPr>
            <w:tcW w:w="9576" w:type="dxa"/>
          </w:tcPr>
          <w:p w14:paraId="75925838" w14:textId="77777777" w:rsidR="00F62903" w:rsidRPr="00F62903" w:rsidRDefault="00F62903" w:rsidP="00344249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A4F5834" w14:textId="77777777" w:rsidR="00F62903" w:rsidRPr="00F62903" w:rsidRDefault="00F62903" w:rsidP="00F62903">
            <w:pPr>
              <w:rPr>
                <w:rFonts w:ascii="Times New Roman" w:hAnsi="Times New Roman"/>
                <w:sz w:val="24"/>
                <w:szCs w:val="24"/>
              </w:rPr>
            </w:pPr>
            <w:r w:rsidRPr="00F62903">
              <w:rPr>
                <w:rFonts w:ascii="Times New Roman" w:hAnsi="Times New Roman"/>
                <w:sz w:val="24"/>
                <w:szCs w:val="24"/>
              </w:rPr>
              <w:t>&gt; ## Item fit for Item 2</w:t>
            </w:r>
          </w:p>
          <w:p w14:paraId="20F7801C" w14:textId="77777777" w:rsidR="00F62903" w:rsidRPr="00F62903" w:rsidRDefault="00F62903" w:rsidP="00F62903">
            <w:pPr>
              <w:rPr>
                <w:rFonts w:ascii="Times New Roman" w:hAnsi="Times New Roman"/>
                <w:sz w:val="24"/>
                <w:szCs w:val="24"/>
              </w:rPr>
            </w:pPr>
            <w:r w:rsidRPr="00F62903">
              <w:rPr>
                <w:rFonts w:ascii="Times New Roman" w:hAnsi="Times New Roman"/>
                <w:sz w:val="24"/>
                <w:szCs w:val="24"/>
              </w:rPr>
              <w:t>&gt; itemfit &lt;- itf(resp=binary, ip=Rasch$est, stat = "lr", item=2)</w:t>
            </w:r>
          </w:p>
          <w:p w14:paraId="51FA7502" w14:textId="77777777" w:rsidR="00F62903" w:rsidRPr="00F62903" w:rsidRDefault="00F62903" w:rsidP="00F62903">
            <w:pPr>
              <w:rPr>
                <w:rFonts w:ascii="Times New Roman" w:hAnsi="Times New Roman"/>
                <w:sz w:val="24"/>
                <w:szCs w:val="24"/>
              </w:rPr>
            </w:pPr>
            <w:r w:rsidRPr="00F62903">
              <w:rPr>
                <w:rFonts w:ascii="Times New Roman" w:hAnsi="Times New Roman"/>
                <w:sz w:val="24"/>
                <w:szCs w:val="24"/>
              </w:rPr>
              <w:t>&gt; itemfit</w:t>
            </w:r>
          </w:p>
          <w:p w14:paraId="1067A878" w14:textId="77777777" w:rsidR="00F62903" w:rsidRPr="00F62903" w:rsidRDefault="00000000" w:rsidP="00F6290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ko-KR"/>
              </w:rPr>
              <w:pict w14:anchorId="57621E41">
                <v:rect id="_x0000_s1031" style="position:absolute;margin-left:227.25pt;margin-top:8.35pt;width:238.5pt;height:64.5pt;z-index:251661312">
                  <v:textbox>
                    <w:txbxContent>
                      <w:p w14:paraId="0D3785AA" w14:textId="77777777" w:rsidR="008061E9" w:rsidRDefault="008061E9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H0: Item fits well to the data.</w:t>
                        </w:r>
                      </w:p>
                      <w:p w14:paraId="260F71CC" w14:textId="77777777" w:rsidR="008061E9" w:rsidRPr="008061E9" w:rsidRDefault="008061E9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At alpha=0.05, there is evidence that H0 can be rejected. (Item 2 does not fit well to the data)</w:t>
                        </w:r>
                      </w:p>
                    </w:txbxContent>
                  </v:textbox>
                </v:rect>
              </w:pict>
            </w:r>
            <w:r w:rsidR="00F62903" w:rsidRPr="008061E9">
              <w:rPr>
                <w:rFonts w:ascii="Times New Roman" w:hAnsi="Times New Roman"/>
                <w:sz w:val="24"/>
                <w:szCs w:val="24"/>
              </w:rPr>
              <w:t xml:space="preserve"> Statistic     </w:t>
            </w:r>
            <w:r w:rsidR="00F62903" w:rsidRPr="00F62903">
              <w:rPr>
                <w:rFonts w:ascii="Times New Roman" w:hAnsi="Times New Roman"/>
                <w:sz w:val="24"/>
                <w:szCs w:val="24"/>
              </w:rPr>
              <w:t xml:space="preserve">    DF    P-value </w:t>
            </w:r>
          </w:p>
          <w:p w14:paraId="73B6B5CB" w14:textId="77777777" w:rsidR="00F62903" w:rsidRPr="008061E9" w:rsidRDefault="00000000" w:rsidP="00F62903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u w:val="single"/>
                <w:lang w:eastAsia="ko-KR"/>
              </w:rPr>
              <w:pict w14:anchorId="6A2F7CA0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2" type="#_x0000_t32" style="position:absolute;margin-left:174pt;margin-top:7.2pt;width:49.5pt;height:.05pt;z-index:251662336" o:connectortype="straight">
                  <v:stroke endarrow="block"/>
                </v:shape>
              </w:pict>
            </w:r>
            <w:r>
              <w:rPr>
                <w:rFonts w:ascii="Times New Roman" w:hAnsi="Times New Roman"/>
                <w:noProof/>
                <w:sz w:val="24"/>
                <w:szCs w:val="24"/>
                <w:u w:val="single"/>
                <w:lang w:eastAsia="ko-KR"/>
              </w:rPr>
              <w:pict w14:anchorId="3ACCFE3C">
                <v:shape id="_x0000_s1030" type="#_x0000_t32" style="position:absolute;margin-left:29.25pt;margin-top:13.2pt;width:69pt;height:48.75pt;z-index:251660288" o:connectortype="straight">
                  <v:stroke endarrow="block"/>
                </v:shape>
              </w:pict>
            </w:r>
            <w:r w:rsidR="00F62903" w:rsidRPr="008061E9">
              <w:rPr>
                <w:rFonts w:ascii="Times New Roman" w:hAnsi="Times New Roman"/>
                <w:sz w:val="24"/>
                <w:szCs w:val="24"/>
                <w:u w:val="single"/>
              </w:rPr>
              <w:t>16.7636200</w:t>
            </w:r>
            <w:r w:rsidR="00F62903" w:rsidRPr="00F62903">
              <w:rPr>
                <w:rFonts w:ascii="Times New Roman" w:hAnsi="Times New Roman"/>
                <w:sz w:val="24"/>
                <w:szCs w:val="24"/>
              </w:rPr>
              <w:t xml:space="preserve">  8.0000000  </w:t>
            </w:r>
            <w:r w:rsidR="00F62903" w:rsidRPr="008061E9">
              <w:rPr>
                <w:rFonts w:ascii="Times New Roman" w:hAnsi="Times New Roman"/>
                <w:sz w:val="24"/>
                <w:szCs w:val="24"/>
                <w:u w:val="single"/>
              </w:rPr>
              <w:t>0.0326668</w:t>
            </w:r>
          </w:p>
          <w:p w14:paraId="43692169" w14:textId="77777777" w:rsidR="00F62903" w:rsidRDefault="00F62903" w:rsidP="00344249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3338BF1" w14:textId="77777777" w:rsidR="00F62903" w:rsidRDefault="008061E9" w:rsidP="0034424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061E9">
              <w:rPr>
                <w:rFonts w:ascii="Times New Roman" w:hAnsi="Times New Roman"/>
                <w:b/>
                <w:noProof/>
                <w:sz w:val="24"/>
                <w:szCs w:val="24"/>
                <w:lang w:eastAsia="ko-KR"/>
              </w:rPr>
              <w:drawing>
                <wp:inline distT="0" distB="0" distL="0" distR="0" wp14:anchorId="65422427" wp14:editId="3571DCA3">
                  <wp:extent cx="5286375" cy="2257425"/>
                  <wp:effectExtent l="19050" t="0" r="9525" b="0"/>
                  <wp:docPr id="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8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6375" cy="2257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8C6B60" w14:textId="77777777" w:rsidR="00F62903" w:rsidRDefault="00000000" w:rsidP="0034424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eastAsia="ko-KR"/>
              </w:rPr>
              <w:pict w14:anchorId="6C2A2557">
                <v:rect id="_x0000_s1033" style="position:absolute;margin-left:345pt;margin-top:302.5pt;width:104.25pt;height:58.5pt;z-index:251663360">
                  <v:textbox>
                    <w:txbxContent>
                      <w:p w14:paraId="014C4C23" w14:textId="77777777" w:rsidR="008061E9" w:rsidRPr="008061E9" w:rsidRDefault="008061E9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Results are saved as the file named as “personfit.txt.”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  <w:lang w:eastAsia="ko-KR"/>
              </w:rPr>
              <w:pict w14:anchorId="27E7696D">
                <v:shape id="_x0000_s1027" type="#_x0000_t32" style="position:absolute;margin-left:311.25pt;margin-top:94pt;width:49.5pt;height:0;flip:x;z-index:251659264" o:connectortype="straight">
                  <v:stroke endarrow="block"/>
                </v:shape>
              </w:pic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  <w:lang w:eastAsia="ko-KR"/>
              </w:rPr>
              <w:pict w14:anchorId="73C446F2">
                <v:rect id="_x0000_s1026" style="position:absolute;margin-left:360.75pt;margin-top:61pt;width:96pt;height:63.75pt;z-index:251658240">
                  <v:textbox>
                    <w:txbxContent>
                      <w:p w14:paraId="27F8DA6F" w14:textId="77777777" w:rsidR="00F62903" w:rsidRPr="00F62903" w:rsidRDefault="00F62903" w:rsidP="00F62903">
                        <w:pPr>
                          <w:rPr>
                            <w:rFonts w:ascii="Times New Roman" w:hAnsi="Times New Roman"/>
                          </w:rPr>
                        </w:pPr>
                        <w:r w:rsidRPr="00F62903">
                          <w:rPr>
                            <w:rFonts w:ascii="Times New Roman" w:hAnsi="Times New Roman"/>
                          </w:rPr>
                          <w:t>Estimated ICC: Solid line</w:t>
                        </w:r>
                      </w:p>
                      <w:p w14:paraId="10E08B8D" w14:textId="77777777" w:rsidR="00F62903" w:rsidRPr="00F62903" w:rsidRDefault="00F62903" w:rsidP="00F62903">
                        <w:pPr>
                          <w:rPr>
                            <w:rFonts w:ascii="Times New Roman" w:hAnsi="Times New Roman"/>
                          </w:rPr>
                        </w:pPr>
                        <w:r w:rsidRPr="00F62903">
                          <w:rPr>
                            <w:rFonts w:ascii="Times New Roman" w:hAnsi="Times New Roman"/>
                          </w:rPr>
                          <w:t>Empirical ICC:</w:t>
                        </w:r>
                      </w:p>
                      <w:p w14:paraId="11564EAE" w14:textId="77777777" w:rsidR="00F62903" w:rsidRPr="00F62903" w:rsidRDefault="00F62903" w:rsidP="00F62903">
                        <w:r w:rsidRPr="00F62903">
                          <w:t xml:space="preserve">Dots </w:t>
                        </w:r>
                      </w:p>
                      <w:p w14:paraId="3715345D" w14:textId="77777777" w:rsidR="00F62903" w:rsidRDefault="00F62903"/>
                    </w:txbxContent>
                  </v:textbox>
                </v:rect>
              </w:pict>
            </w:r>
            <w:r w:rsidR="00F62903">
              <w:rPr>
                <w:rFonts w:ascii="Times New Roman" w:hAnsi="Times New Roman"/>
                <w:b/>
                <w:noProof/>
                <w:sz w:val="24"/>
                <w:szCs w:val="24"/>
                <w:lang w:eastAsia="ko-KR"/>
              </w:rPr>
              <w:drawing>
                <wp:inline distT="0" distB="0" distL="0" distR="0" wp14:anchorId="4BE2B5A3" wp14:editId="535F14A4">
                  <wp:extent cx="4305300" cy="42957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300" cy="429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001F03" w14:textId="77777777" w:rsidR="008061E9" w:rsidRPr="008061E9" w:rsidRDefault="00000000" w:rsidP="008061E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ko-KR"/>
              </w:rPr>
              <w:pict w14:anchorId="01A7BD09">
                <v:shape id="_x0000_s1034" type="#_x0000_t32" style="position:absolute;margin-left:399pt;margin-top:10.7pt;width:.75pt;height:32.25pt;z-index:251664384" o:connectortype="straight">
                  <v:stroke endarrow="block"/>
                </v:shape>
              </w:pict>
            </w:r>
            <w:r w:rsidR="008061E9" w:rsidRPr="008061E9">
              <w:rPr>
                <w:rFonts w:ascii="Times New Roman" w:hAnsi="Times New Roman"/>
                <w:sz w:val="24"/>
                <w:szCs w:val="24"/>
              </w:rPr>
              <w:t>&gt; personfit &lt;- api(binary, Rasch$est)</w:t>
            </w:r>
          </w:p>
          <w:p w14:paraId="60B28776" w14:textId="77777777" w:rsidR="008061E9" w:rsidRPr="008061E9" w:rsidRDefault="008061E9" w:rsidP="008061E9">
            <w:pPr>
              <w:rPr>
                <w:rFonts w:ascii="Times New Roman" w:hAnsi="Times New Roman"/>
                <w:sz w:val="24"/>
                <w:szCs w:val="24"/>
              </w:rPr>
            </w:pPr>
            <w:r w:rsidRPr="008061E9">
              <w:rPr>
                <w:rFonts w:ascii="Times New Roman" w:hAnsi="Times New Roman"/>
                <w:sz w:val="24"/>
                <w:szCs w:val="24"/>
              </w:rPr>
              <w:t xml:space="preserve">&gt; </w:t>
            </w:r>
          </w:p>
          <w:p w14:paraId="3C039DBF" w14:textId="77777777" w:rsidR="008061E9" w:rsidRPr="008061E9" w:rsidRDefault="00000000" w:rsidP="008061E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eastAsia="ko-KR"/>
              </w:rPr>
              <w:pict w14:anchorId="1B0BB380">
                <v:rect id="_x0000_s1039" style="position:absolute;margin-left:116.25pt;margin-top:21.2pt;width:184.5pt;height:27pt;z-index:251665408">
                  <v:textbox>
                    <w:txbxContent>
                      <w:p w14:paraId="21D0B883" w14:textId="77777777" w:rsidR="008061E9" w:rsidRPr="008061E9" w:rsidRDefault="008061E9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 xml:space="preserve">Residual-based statistic </w:t>
                        </w:r>
                        <w:r w:rsidR="00BC1D05" w:rsidRPr="00BC1D05">
                          <w:rPr>
                            <w:rFonts w:ascii="Times New Roman" w:hAnsi="Times New Roman"/>
                            <w:position w:val="-16"/>
                          </w:rPr>
                          <w:object w:dxaOrig="410" w:dyaOrig="410" w14:anchorId="78A3CD1F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" type="#_x0000_t75" style="width:20.5pt;height:20.5pt">
                              <v:imagedata r:id="rId13" o:title=""/>
                            </v:shape>
                            <o:OLEObject Type="Embed" ProgID="Equation.DSMT4" ShapeID="_x0000_i1026" DrawAspect="Content" ObjectID="_1739075640" r:id="rId14"/>
                          </w:object>
                        </w:r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  <w:r w:rsidR="008061E9" w:rsidRPr="008061E9">
              <w:rPr>
                <w:rFonts w:ascii="Times New Roman" w:hAnsi="Times New Roman"/>
                <w:sz w:val="24"/>
                <w:szCs w:val="24"/>
              </w:rPr>
              <w:t>&gt; write.table(personfit,file="</w:t>
            </w:r>
            <w:r w:rsidR="009F75A1">
              <w:rPr>
                <w:rFonts w:ascii="Times New Roman" w:hAnsi="Times New Roman"/>
                <w:sz w:val="24"/>
                <w:szCs w:val="24"/>
              </w:rPr>
              <w:t>C:/Teaching/IRT I_201</w:t>
            </w:r>
            <w:r w:rsidR="00C62DD6">
              <w:rPr>
                <w:rFonts w:ascii="Times New Roman" w:hAnsi="Times New Roman"/>
                <w:sz w:val="24"/>
                <w:szCs w:val="24"/>
              </w:rPr>
              <w:t>8</w:t>
            </w:r>
            <w:r w:rsidR="00B61F16" w:rsidRPr="00B61F16">
              <w:rPr>
                <w:rFonts w:ascii="Times New Roman" w:hAnsi="Times New Roman"/>
                <w:sz w:val="24"/>
                <w:szCs w:val="24"/>
              </w:rPr>
              <w:t xml:space="preserve"> Fall/Labs/Lab 4/</w:t>
            </w:r>
            <w:r w:rsidR="008061E9" w:rsidRPr="008061E9">
              <w:rPr>
                <w:rFonts w:ascii="Times New Roman" w:hAnsi="Times New Roman"/>
                <w:sz w:val="24"/>
                <w:szCs w:val="24"/>
                <w:highlight w:val="lightGray"/>
              </w:rPr>
              <w:t>personfit.txt</w:t>
            </w:r>
            <w:r w:rsidR="008061E9" w:rsidRPr="008061E9">
              <w:rPr>
                <w:rFonts w:ascii="Times New Roman" w:hAnsi="Times New Roman"/>
                <w:sz w:val="24"/>
                <w:szCs w:val="24"/>
              </w:rPr>
              <w:t>")</w:t>
            </w:r>
          </w:p>
          <w:p w14:paraId="71C78718" w14:textId="77777777" w:rsidR="008061E9" w:rsidRPr="008061E9" w:rsidRDefault="00000000" w:rsidP="008061E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ko-KR"/>
              </w:rPr>
              <w:lastRenderedPageBreak/>
              <w:pict w14:anchorId="2AF1F5F1">
                <v:shape id="_x0000_s1041" type="#_x0000_t32" style="position:absolute;margin-left:55.5pt;margin-top:8.05pt;width:60.75pt;height:.75pt;flip:x;z-index:251666432" o:connectortype="straight">
                  <v:stroke endarrow="block"/>
                </v:shape>
              </w:pict>
            </w:r>
            <w:r w:rsidR="008061E9" w:rsidRPr="008061E9">
              <w:rPr>
                <w:rFonts w:ascii="Times New Roman" w:hAnsi="Times New Roman"/>
                <w:sz w:val="24"/>
                <w:szCs w:val="24"/>
              </w:rPr>
              <w:t>&gt; personfit</w:t>
            </w:r>
          </w:p>
          <w:p w14:paraId="0E969457" w14:textId="77777777" w:rsidR="008061E9" w:rsidRPr="008061E9" w:rsidRDefault="008061E9" w:rsidP="008061E9">
            <w:pPr>
              <w:rPr>
                <w:rFonts w:ascii="Times New Roman" w:hAnsi="Times New Roman"/>
                <w:sz w:val="24"/>
                <w:szCs w:val="24"/>
              </w:rPr>
            </w:pPr>
            <w:r w:rsidRPr="008061E9">
              <w:rPr>
                <w:rFonts w:ascii="Times New Roman" w:hAnsi="Times New Roman"/>
                <w:sz w:val="24"/>
                <w:szCs w:val="24"/>
              </w:rPr>
              <w:t xml:space="preserve">  [1] </w:t>
            </w:r>
            <w:r w:rsidRPr="00BC1D05">
              <w:rPr>
                <w:rFonts w:ascii="Times New Roman" w:hAnsi="Times New Roman"/>
                <w:color w:val="0070C0"/>
                <w:sz w:val="24"/>
                <w:szCs w:val="24"/>
              </w:rPr>
              <w:t>-0.186650969</w:t>
            </w:r>
            <w:r w:rsidR="00BC1D05" w:rsidRPr="00BC1D05">
              <w:rPr>
                <w:rFonts w:ascii="Times New Roman" w:hAnsi="Times New Roman"/>
                <w:color w:val="0070C0"/>
                <w:sz w:val="24"/>
                <w:szCs w:val="24"/>
              </w:rPr>
              <w:t xml:space="preserve"> (for person id 1)</w:t>
            </w:r>
            <w:r w:rsidRPr="008061E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BC1D05">
              <w:rPr>
                <w:rFonts w:ascii="Times New Roman" w:hAnsi="Times New Roman"/>
                <w:color w:val="0070C0"/>
                <w:sz w:val="24"/>
                <w:szCs w:val="24"/>
              </w:rPr>
              <w:t xml:space="preserve">0.576266851 </w:t>
            </w:r>
            <w:r w:rsidR="00BC1D05" w:rsidRPr="00BC1D05">
              <w:rPr>
                <w:rFonts w:ascii="Times New Roman" w:hAnsi="Times New Roman"/>
                <w:color w:val="0070C0"/>
                <w:sz w:val="24"/>
                <w:szCs w:val="24"/>
              </w:rPr>
              <w:t>(for person id 2)</w:t>
            </w:r>
            <w:r w:rsidR="00BC1D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061E9">
              <w:rPr>
                <w:rFonts w:ascii="Times New Roman" w:hAnsi="Times New Roman"/>
                <w:sz w:val="24"/>
                <w:szCs w:val="24"/>
              </w:rPr>
              <w:t xml:space="preserve"> 0.201456170  1.296432461  1.035722607</w:t>
            </w:r>
          </w:p>
          <w:p w14:paraId="41C58162" w14:textId="77777777" w:rsidR="008061E9" w:rsidRPr="008061E9" w:rsidRDefault="008061E9" w:rsidP="008061E9">
            <w:pPr>
              <w:rPr>
                <w:rFonts w:ascii="Times New Roman" w:hAnsi="Times New Roman"/>
                <w:sz w:val="24"/>
                <w:szCs w:val="24"/>
              </w:rPr>
            </w:pPr>
            <w:r w:rsidRPr="008061E9">
              <w:rPr>
                <w:rFonts w:ascii="Times New Roman" w:hAnsi="Times New Roman"/>
                <w:sz w:val="24"/>
                <w:szCs w:val="24"/>
              </w:rPr>
              <w:t xml:space="preserve">  [6] -0.170510454 -1.144249980  0.049289469 -1.054233539  0.412010665</w:t>
            </w:r>
          </w:p>
          <w:p w14:paraId="510153C8" w14:textId="77777777" w:rsidR="008061E9" w:rsidRPr="008061E9" w:rsidRDefault="008061E9" w:rsidP="008061E9">
            <w:pPr>
              <w:rPr>
                <w:rFonts w:ascii="Times New Roman" w:hAnsi="Times New Roman"/>
                <w:sz w:val="24"/>
                <w:szCs w:val="24"/>
              </w:rPr>
            </w:pPr>
            <w:r w:rsidRPr="008061E9">
              <w:rPr>
                <w:rFonts w:ascii="Times New Roman" w:hAnsi="Times New Roman"/>
                <w:sz w:val="24"/>
                <w:szCs w:val="24"/>
              </w:rPr>
              <w:t xml:space="preserve"> [11] -0.336331554  0.696431715 -0.466450154  0.502220301  0.526937851</w:t>
            </w:r>
          </w:p>
          <w:p w14:paraId="3AF80EED" w14:textId="77777777" w:rsidR="008061E9" w:rsidRDefault="008061E9" w:rsidP="008061E9">
            <w:pPr>
              <w:rPr>
                <w:rFonts w:ascii="Times New Roman" w:hAnsi="Times New Roman"/>
                <w:sz w:val="24"/>
                <w:szCs w:val="24"/>
              </w:rPr>
            </w:pPr>
            <w:r w:rsidRPr="008061E9">
              <w:rPr>
                <w:rFonts w:ascii="Times New Roman" w:hAnsi="Times New Roman"/>
                <w:sz w:val="24"/>
                <w:szCs w:val="24"/>
              </w:rPr>
              <w:t xml:space="preserve"> [16] -0.240101006 -0.369172446  1.086579822 -0.318136676  0.759713662</w:t>
            </w:r>
            <w:r w:rsidR="00BC1D05">
              <w:rPr>
                <w:rFonts w:ascii="Times New Roman" w:hAnsi="Times New Roman"/>
                <w:sz w:val="24"/>
                <w:szCs w:val="24"/>
              </w:rPr>
              <w:t xml:space="preserve"> …</w:t>
            </w:r>
          </w:p>
          <w:p w14:paraId="596169D2" w14:textId="77777777" w:rsidR="008061E9" w:rsidRDefault="008061E9" w:rsidP="008061E9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9258152" w14:textId="77777777" w:rsidR="008061E9" w:rsidRDefault="008061E9" w:rsidP="008061E9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EDEED11" w14:textId="77777777" w:rsidR="008061E9" w:rsidRDefault="008061E9" w:rsidP="008061E9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939B3EA" w14:textId="77777777" w:rsidR="00BC1D05" w:rsidRPr="00BC1D05" w:rsidRDefault="00BC1D05" w:rsidP="008061E9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5B7F2E5" w14:textId="77777777" w:rsidR="00BC1D05" w:rsidRPr="00BC1D05" w:rsidRDefault="00BC1D05" w:rsidP="00BC1D05">
            <w:pPr>
              <w:rPr>
                <w:rFonts w:ascii="Times New Roman" w:hAnsi="Times New Roman"/>
                <w:sz w:val="24"/>
                <w:szCs w:val="24"/>
              </w:rPr>
            </w:pPr>
            <w:r w:rsidRPr="00BC1D05">
              <w:rPr>
                <w:rFonts w:ascii="Times New Roman" w:hAnsi="Times New Roman"/>
                <w:sz w:val="24"/>
                <w:szCs w:val="24"/>
              </w:rPr>
              <w:t>&gt; ## Model fit</w:t>
            </w:r>
          </w:p>
          <w:p w14:paraId="3CEE21B2" w14:textId="77777777" w:rsidR="00BC1D05" w:rsidRPr="00BC1D05" w:rsidRDefault="00BC1D05" w:rsidP="00BC1D05">
            <w:pPr>
              <w:rPr>
                <w:rFonts w:ascii="Times New Roman" w:hAnsi="Times New Roman"/>
                <w:sz w:val="24"/>
                <w:szCs w:val="24"/>
              </w:rPr>
            </w:pPr>
            <w:r w:rsidRPr="00BC1D05">
              <w:rPr>
                <w:rFonts w:ascii="Times New Roman" w:hAnsi="Times New Roman"/>
                <w:sz w:val="24"/>
                <w:szCs w:val="24"/>
              </w:rPr>
              <w:t xml:space="preserve">&gt; </w:t>
            </w:r>
          </w:p>
          <w:p w14:paraId="168F6FBA" w14:textId="77777777" w:rsidR="00BC1D05" w:rsidRPr="00BC1D05" w:rsidRDefault="00BC1D05" w:rsidP="00BC1D05">
            <w:pPr>
              <w:rPr>
                <w:rFonts w:ascii="Times New Roman" w:hAnsi="Times New Roman"/>
                <w:sz w:val="24"/>
                <w:szCs w:val="24"/>
              </w:rPr>
            </w:pPr>
            <w:r w:rsidRPr="00BC1D05">
              <w:rPr>
                <w:rFonts w:ascii="Times New Roman" w:hAnsi="Times New Roman"/>
                <w:sz w:val="24"/>
                <w:szCs w:val="24"/>
              </w:rPr>
              <w:t>&gt; # Fit a Rasch (1PL) model using ltm library to obtain a log-likelihood value</w:t>
            </w:r>
          </w:p>
          <w:p w14:paraId="17BDDFAE" w14:textId="77777777" w:rsidR="00BC1D05" w:rsidRPr="00BC1D05" w:rsidRDefault="00BC1D05" w:rsidP="00BC1D05">
            <w:pPr>
              <w:rPr>
                <w:rFonts w:ascii="Times New Roman" w:hAnsi="Times New Roman"/>
                <w:sz w:val="24"/>
                <w:szCs w:val="24"/>
              </w:rPr>
            </w:pPr>
            <w:r w:rsidRPr="00BC1D05">
              <w:rPr>
                <w:rFonts w:ascii="Times New Roman" w:hAnsi="Times New Roman"/>
                <w:sz w:val="24"/>
                <w:szCs w:val="24"/>
              </w:rPr>
              <w:t>&gt; Rasch1 &lt;- rasch(binary)</w:t>
            </w:r>
          </w:p>
          <w:p w14:paraId="6A3AD706" w14:textId="77777777" w:rsidR="00BC1D05" w:rsidRPr="00BC1D05" w:rsidRDefault="00BC1D05" w:rsidP="00BC1D05">
            <w:pPr>
              <w:rPr>
                <w:rFonts w:ascii="Times New Roman" w:hAnsi="Times New Roman"/>
                <w:sz w:val="24"/>
                <w:szCs w:val="24"/>
              </w:rPr>
            </w:pPr>
            <w:r w:rsidRPr="00BC1D05">
              <w:rPr>
                <w:rFonts w:ascii="Times New Roman" w:hAnsi="Times New Roman"/>
                <w:sz w:val="24"/>
                <w:szCs w:val="24"/>
              </w:rPr>
              <w:t>&gt; # Fit a 2PL model using ltm library to obtain a log-likelihood value</w:t>
            </w:r>
          </w:p>
          <w:p w14:paraId="6E57DF96" w14:textId="77777777" w:rsidR="00BC1D05" w:rsidRPr="00BC1D05" w:rsidRDefault="00BC1D05" w:rsidP="00BC1D05">
            <w:pPr>
              <w:rPr>
                <w:rFonts w:ascii="Times New Roman" w:hAnsi="Times New Roman"/>
                <w:sz w:val="24"/>
                <w:szCs w:val="24"/>
              </w:rPr>
            </w:pPr>
            <w:r w:rsidRPr="00BC1D05">
              <w:rPr>
                <w:rFonts w:ascii="Times New Roman" w:hAnsi="Times New Roman"/>
                <w:sz w:val="24"/>
                <w:szCs w:val="24"/>
              </w:rPr>
              <w:t>&gt; Two1 &lt;- ltm(binary ~ z1, constr = rbind(c(1, 1, 1)))</w:t>
            </w:r>
          </w:p>
          <w:p w14:paraId="3C29789A" w14:textId="77777777" w:rsidR="00BC1D05" w:rsidRPr="00BC1D05" w:rsidRDefault="00BC1D05" w:rsidP="00BC1D05">
            <w:pPr>
              <w:rPr>
                <w:rFonts w:ascii="Times New Roman" w:hAnsi="Times New Roman"/>
                <w:sz w:val="24"/>
                <w:szCs w:val="24"/>
              </w:rPr>
            </w:pPr>
            <w:r w:rsidRPr="00BC1D05">
              <w:rPr>
                <w:rFonts w:ascii="Times New Roman" w:hAnsi="Times New Roman"/>
                <w:sz w:val="24"/>
                <w:szCs w:val="24"/>
              </w:rPr>
              <w:t>&gt; # Model comparisons</w:t>
            </w:r>
          </w:p>
          <w:p w14:paraId="1E047035" w14:textId="77777777" w:rsidR="00BC1D05" w:rsidRPr="00BC1D05" w:rsidRDefault="00BC1D05" w:rsidP="00BC1D05">
            <w:pPr>
              <w:rPr>
                <w:rFonts w:ascii="Times New Roman" w:hAnsi="Times New Roman"/>
                <w:sz w:val="24"/>
                <w:szCs w:val="24"/>
              </w:rPr>
            </w:pPr>
            <w:r w:rsidRPr="00BC1D05">
              <w:rPr>
                <w:rFonts w:ascii="Times New Roman" w:hAnsi="Times New Roman"/>
                <w:sz w:val="24"/>
                <w:szCs w:val="24"/>
              </w:rPr>
              <w:t>&gt; anova(Rasch1, Two1)</w:t>
            </w:r>
          </w:p>
          <w:p w14:paraId="2B5166F0" w14:textId="77777777" w:rsidR="00BC1D05" w:rsidRPr="00BC1D05" w:rsidRDefault="00BC1D05" w:rsidP="00BC1D05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CE6DC2D" w14:textId="77777777" w:rsidR="00BC1D05" w:rsidRPr="00BC1D05" w:rsidRDefault="00BC1D05" w:rsidP="00BC1D05">
            <w:pPr>
              <w:rPr>
                <w:rFonts w:ascii="Times New Roman" w:hAnsi="Times New Roman"/>
                <w:sz w:val="24"/>
                <w:szCs w:val="24"/>
              </w:rPr>
            </w:pPr>
            <w:r w:rsidRPr="00BC1D05">
              <w:rPr>
                <w:rFonts w:ascii="Times New Roman" w:hAnsi="Times New Roman"/>
                <w:sz w:val="24"/>
                <w:szCs w:val="24"/>
              </w:rPr>
              <w:t xml:space="preserve"> Likelihood Ratio Table</w:t>
            </w:r>
          </w:p>
          <w:p w14:paraId="6F99A620" w14:textId="77777777" w:rsidR="00BC1D05" w:rsidRPr="003C186F" w:rsidRDefault="00000000" w:rsidP="00BC1D05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ko-KR"/>
              </w:rPr>
              <w:pict w14:anchorId="1F74E59F">
                <v:rect id="_x0000_s1045" style="position:absolute;margin-left:315pt;margin-top:2.2pt;width:141pt;height:132pt;z-index:251670528">
                  <v:textbox>
                    <w:txbxContent>
                      <w:p w14:paraId="33A562FD" w14:textId="77777777" w:rsidR="00FF4C1A" w:rsidRDefault="00FF4C1A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H0: Simpler model (Rasch model) fits better.</w:t>
                        </w:r>
                      </w:p>
                      <w:p w14:paraId="6AD35A60" w14:textId="77777777" w:rsidR="00FF4C1A" w:rsidRDefault="00FF4C1A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At alpha=0.05, there is an evidence that H0 is rejected</w:t>
                        </w:r>
                      </w:p>
                      <w:p w14:paraId="493F063E" w14:textId="77777777" w:rsidR="00FF4C1A" w:rsidRPr="00FF4C1A" w:rsidRDefault="00FF4C1A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(2-parameter model fits better to the data.)</w:t>
                        </w:r>
                      </w:p>
                    </w:txbxContent>
                  </v:textbox>
                </v:rect>
              </w:pict>
            </w:r>
            <w:r w:rsidR="00BC1D05" w:rsidRPr="00BC1D05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="00BC1D05" w:rsidRPr="003C186F">
              <w:rPr>
                <w:rFonts w:ascii="Times New Roman" w:hAnsi="Times New Roman"/>
                <w:color w:val="0070C0"/>
                <w:sz w:val="24"/>
                <w:szCs w:val="24"/>
              </w:rPr>
              <w:t>AIC     BIC</w:t>
            </w:r>
            <w:r w:rsidR="00BC1D05" w:rsidRPr="00BC1D05">
              <w:rPr>
                <w:rFonts w:ascii="Times New Roman" w:hAnsi="Times New Roman"/>
                <w:sz w:val="24"/>
                <w:szCs w:val="24"/>
              </w:rPr>
              <w:t xml:space="preserve">  log.Lik   </w:t>
            </w:r>
            <w:r w:rsidR="00BC1D05" w:rsidRPr="003C186F">
              <w:rPr>
                <w:rFonts w:ascii="Times New Roman" w:hAnsi="Times New Roman"/>
                <w:color w:val="FF0000"/>
                <w:sz w:val="24"/>
                <w:szCs w:val="24"/>
              </w:rPr>
              <w:t>LRT df p.value</w:t>
            </w:r>
          </w:p>
          <w:p w14:paraId="74871C86" w14:textId="77777777" w:rsidR="00BC1D05" w:rsidRPr="00BC1D05" w:rsidRDefault="00000000" w:rsidP="00BC1D0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ko-KR"/>
              </w:rPr>
              <w:pict w14:anchorId="6299D665">
                <v:shape id="_x0000_s1046" type="#_x0000_t32" style="position:absolute;margin-left:255pt;margin-top:21.35pt;width:60pt;height:0;flip:x;z-index:251671552" o:connectortype="straight">
                  <v:stroke endarrow="block"/>
                </v:shape>
              </w:pict>
            </w:r>
            <w:r w:rsidR="00BC1D05" w:rsidRPr="00BC1D05">
              <w:rPr>
                <w:rFonts w:ascii="Times New Roman" w:hAnsi="Times New Roman"/>
                <w:sz w:val="24"/>
                <w:szCs w:val="24"/>
              </w:rPr>
              <w:t xml:space="preserve">Rasch1 </w:t>
            </w:r>
            <w:r w:rsidR="00BC1D05" w:rsidRPr="003C186F">
              <w:rPr>
                <w:rFonts w:ascii="Times New Roman" w:hAnsi="Times New Roman"/>
                <w:color w:val="0070C0"/>
                <w:sz w:val="24"/>
                <w:szCs w:val="24"/>
              </w:rPr>
              <w:t xml:space="preserve">6425.15 </w:t>
            </w:r>
            <w:r w:rsidR="00BC1D05" w:rsidRPr="003C186F">
              <w:rPr>
                <w:rFonts w:ascii="Times New Roman" w:hAnsi="Times New Roman"/>
                <w:color w:val="0070C0"/>
                <w:sz w:val="24"/>
                <w:szCs w:val="24"/>
                <w:u w:val="single"/>
              </w:rPr>
              <w:t>6516.71</w:t>
            </w:r>
            <w:r w:rsidR="00BC1D05" w:rsidRPr="00BC1D05">
              <w:rPr>
                <w:rFonts w:ascii="Times New Roman" w:hAnsi="Times New Roman"/>
                <w:sz w:val="24"/>
                <w:szCs w:val="24"/>
              </w:rPr>
              <w:t xml:space="preserve"> -3186.57                 </w:t>
            </w:r>
          </w:p>
          <w:p w14:paraId="7E5E271A" w14:textId="77777777" w:rsidR="00BC1D05" w:rsidRPr="003C186F" w:rsidRDefault="00000000" w:rsidP="00BC1D05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ko-KR"/>
              </w:rPr>
              <w:pict w14:anchorId="42C2C9C7">
                <v:shape id="_x0000_s1044" type="#_x0000_t32" style="position:absolute;margin-left:85.5pt;margin-top:18.7pt;width:0;height:19.5pt;z-index:251669504" o:connectortype="straight">
                  <v:stroke endarrow="block"/>
                </v:shape>
              </w:pict>
            </w:r>
            <w:r w:rsidR="00BC1D05" w:rsidRPr="00BC1D05">
              <w:rPr>
                <w:rFonts w:ascii="Times New Roman" w:hAnsi="Times New Roman"/>
                <w:sz w:val="24"/>
                <w:szCs w:val="24"/>
              </w:rPr>
              <w:t xml:space="preserve">Two1   </w:t>
            </w:r>
            <w:r w:rsidR="00BC1D05" w:rsidRPr="003C186F">
              <w:rPr>
                <w:rFonts w:ascii="Times New Roman" w:hAnsi="Times New Roman"/>
                <w:color w:val="0070C0"/>
                <w:sz w:val="24"/>
                <w:szCs w:val="24"/>
                <w:u w:val="single"/>
              </w:rPr>
              <w:t>6389.89</w:t>
            </w:r>
            <w:r w:rsidR="00BC1D05" w:rsidRPr="003C186F">
              <w:rPr>
                <w:rFonts w:ascii="Times New Roman" w:hAnsi="Times New Roman"/>
                <w:color w:val="0070C0"/>
                <w:sz w:val="24"/>
                <w:szCs w:val="24"/>
              </w:rPr>
              <w:t xml:space="preserve"> 6562.44</w:t>
            </w:r>
            <w:r w:rsidR="00BC1D05" w:rsidRPr="00BC1D05">
              <w:rPr>
                <w:rFonts w:ascii="Times New Roman" w:hAnsi="Times New Roman"/>
                <w:sz w:val="24"/>
                <w:szCs w:val="24"/>
              </w:rPr>
              <w:t xml:space="preserve"> -3145.94 </w:t>
            </w:r>
            <w:r w:rsidR="00BC1D05" w:rsidRPr="003C186F">
              <w:rPr>
                <w:rFonts w:ascii="Times New Roman" w:hAnsi="Times New Roman"/>
                <w:color w:val="FF0000"/>
                <w:sz w:val="24"/>
                <w:szCs w:val="24"/>
              </w:rPr>
              <w:t>81.26 23  &lt;0.001</w:t>
            </w:r>
          </w:p>
          <w:p w14:paraId="7D0F1C55" w14:textId="77777777" w:rsidR="00BC1D05" w:rsidRDefault="00000000" w:rsidP="008061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eastAsia="ko-KR"/>
              </w:rPr>
              <w:pict w14:anchorId="45C3BACC">
                <v:rect id="_x0000_s1043" style="position:absolute;margin-left:-.75pt;margin-top:12.35pt;width:263.25pt;height:60.75pt;z-index:251668480">
                  <v:textbox>
                    <w:txbxContent>
                      <w:p w14:paraId="3E64D719" w14:textId="77777777" w:rsidR="003C186F" w:rsidRDefault="003C186F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The smaller, the better</w:t>
                        </w:r>
                      </w:p>
                      <w:p w14:paraId="3D9CA6BC" w14:textId="77777777" w:rsidR="003C186F" w:rsidRDefault="003C186F">
                        <w:pPr>
                          <w:rPr>
                            <w:rFonts w:ascii="Times New Roman" w:hAnsi="Times New Roman"/>
                          </w:rPr>
                        </w:pPr>
                        <w:r w:rsidRPr="003C186F">
                          <w:rPr>
                            <w:rFonts w:ascii="Times New Roman" w:hAnsi="Times New Roman"/>
                          </w:rPr>
                          <w:t>2-parameter model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(Two1)</w:t>
                        </w:r>
                        <w:r w:rsidRPr="003C186F">
                          <w:rPr>
                            <w:rFonts w:ascii="Times New Roman" w:hAnsi="Times New Roman"/>
                          </w:rPr>
                          <w:t xml:space="preserve"> fits better based on AIC while Rasch model fits better based on BIC.</w:t>
                        </w:r>
                      </w:p>
                      <w:p w14:paraId="3DB54D2B" w14:textId="77777777" w:rsidR="003C186F" w:rsidRPr="003C186F" w:rsidRDefault="003C186F">
                        <w:pPr>
                          <w:rPr>
                            <w:rFonts w:ascii="Times New Roman" w:hAnsi="Times New Roman"/>
                          </w:rPr>
                        </w:pPr>
                      </w:p>
                    </w:txbxContent>
                  </v:textbox>
                </v:rect>
              </w:pict>
            </w:r>
          </w:p>
          <w:p w14:paraId="47BEEDE0" w14:textId="77777777" w:rsidR="00BC1D05" w:rsidRDefault="00BC1D05" w:rsidP="008061E9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2B8941A" w14:textId="77777777" w:rsidR="003C186F" w:rsidRDefault="003C186F" w:rsidP="008061E9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3CA9A7E2" w14:textId="77777777" w:rsidR="00BC1D05" w:rsidRDefault="00BC1D05" w:rsidP="00344249">
      <w:pPr>
        <w:rPr>
          <w:rFonts w:ascii="Times New Roman" w:hAnsi="Times New Roman"/>
          <w:b/>
          <w:sz w:val="24"/>
          <w:szCs w:val="24"/>
        </w:rPr>
      </w:pPr>
    </w:p>
    <w:p w14:paraId="539A4AAA" w14:textId="77777777" w:rsidR="0065256D" w:rsidRPr="0065256D" w:rsidRDefault="0065256D" w:rsidP="00344249">
      <w:pPr>
        <w:rPr>
          <w:rFonts w:ascii="Times New Roman" w:hAnsi="Times New Roman"/>
          <w:b/>
          <w:sz w:val="24"/>
          <w:szCs w:val="24"/>
        </w:rPr>
      </w:pPr>
      <w:r w:rsidRPr="0065256D">
        <w:rPr>
          <w:rFonts w:ascii="Times New Roman" w:hAnsi="Times New Roman"/>
          <w:b/>
          <w:color w:val="000000"/>
          <w:sz w:val="24"/>
          <w:szCs w:val="24"/>
          <w:lang w:eastAsia="ko-KR"/>
        </w:rPr>
        <w:t>2. IRT fit for polytomous responses using ‘eRm’ package</w:t>
      </w:r>
    </w:p>
    <w:p w14:paraId="612F331F" w14:textId="77777777" w:rsidR="0065256D" w:rsidRDefault="0065256D" w:rsidP="0065256D">
      <w:pPr>
        <w:rPr>
          <w:rFonts w:ascii="Times New Roman" w:hAnsi="Times New Roman"/>
          <w:sz w:val="24"/>
          <w:szCs w:val="24"/>
        </w:rPr>
      </w:pPr>
    </w:p>
    <w:p w14:paraId="6AC92485" w14:textId="77777777" w:rsidR="0065256D" w:rsidRPr="0065256D" w:rsidRDefault="0065256D" w:rsidP="0065256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[1] </w:t>
      </w:r>
      <w:r w:rsidRPr="0065256D">
        <w:rPr>
          <w:rFonts w:ascii="Times New Roman" w:hAnsi="Times New Roman"/>
          <w:sz w:val="24"/>
          <w:szCs w:val="24"/>
        </w:rPr>
        <w:t>Dataset</w:t>
      </w:r>
    </w:p>
    <w:p w14:paraId="418AF09C" w14:textId="77777777" w:rsidR="0065256D" w:rsidRDefault="0065256D" w:rsidP="0065256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Polytomous responses (polytomous.txt)</w:t>
      </w:r>
    </w:p>
    <w:p w14:paraId="0A3D78E7" w14:textId="77777777" w:rsidR="0065256D" w:rsidRDefault="0065256D" w:rsidP="0065256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25-item, 316-person</w:t>
      </w:r>
    </w:p>
    <w:p w14:paraId="7353DC6E" w14:textId="77777777" w:rsidR="0065256D" w:rsidRDefault="0065256D" w:rsidP="0065256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Codes as 0, 1, or 2</w:t>
      </w:r>
    </w:p>
    <w:p w14:paraId="733C4FBC" w14:textId="77777777" w:rsidR="0065256D" w:rsidRDefault="0065256D" w:rsidP="0065256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Note: Missing responses can be coded as </w:t>
      </w:r>
      <w:r w:rsidRPr="004B4671">
        <w:rPr>
          <w:rFonts w:ascii="Times New Roman" w:hAnsi="Times New Roman"/>
          <w:b/>
          <w:sz w:val="24"/>
          <w:szCs w:val="24"/>
        </w:rPr>
        <w:t>NA</w:t>
      </w:r>
      <w:r>
        <w:rPr>
          <w:rFonts w:ascii="Times New Roman" w:hAnsi="Times New Roman"/>
          <w:sz w:val="24"/>
          <w:szCs w:val="24"/>
        </w:rPr>
        <w:t>.</w:t>
      </w:r>
    </w:p>
    <w:p w14:paraId="6BCBCF2A" w14:textId="77777777" w:rsidR="0065256D" w:rsidRDefault="0065256D" w:rsidP="0065256D">
      <w:pPr>
        <w:rPr>
          <w:rFonts w:ascii="Times New Roman" w:hAnsi="Times New Roman"/>
          <w:sz w:val="24"/>
          <w:szCs w:val="24"/>
        </w:rPr>
      </w:pPr>
    </w:p>
    <w:p w14:paraId="04D75F72" w14:textId="77777777" w:rsidR="00FF4C1A" w:rsidRDefault="00FF4C1A" w:rsidP="0065256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[2] Scripts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E080F" w14:paraId="020AC76B" w14:textId="77777777" w:rsidTr="00EE080F">
        <w:tc>
          <w:tcPr>
            <w:tcW w:w="9576" w:type="dxa"/>
          </w:tcPr>
          <w:p w14:paraId="55753C27" w14:textId="77777777" w:rsidR="00EE080F" w:rsidRPr="00EE080F" w:rsidRDefault="00EE080F" w:rsidP="00EE080F">
            <w:pPr>
              <w:rPr>
                <w:rFonts w:ascii="Times New Roman" w:hAnsi="Times New Roman"/>
                <w:sz w:val="24"/>
                <w:szCs w:val="24"/>
              </w:rPr>
            </w:pPr>
            <w:r w:rsidRPr="00EE080F">
              <w:rPr>
                <w:rFonts w:ascii="Times New Roman" w:hAnsi="Times New Roman"/>
                <w:sz w:val="24"/>
                <w:szCs w:val="24"/>
              </w:rPr>
              <w:t>##########################################</w:t>
            </w:r>
          </w:p>
          <w:p w14:paraId="0D9196A9" w14:textId="77777777" w:rsidR="00EE080F" w:rsidRPr="00EE080F" w:rsidRDefault="00EE080F" w:rsidP="00EE080F">
            <w:pPr>
              <w:rPr>
                <w:rFonts w:ascii="Times New Roman" w:hAnsi="Times New Roman"/>
                <w:sz w:val="24"/>
                <w:szCs w:val="24"/>
              </w:rPr>
            </w:pPr>
            <w:r w:rsidRPr="00EE080F">
              <w:rPr>
                <w:rFonts w:ascii="Times New Roman" w:hAnsi="Times New Roman"/>
                <w:sz w:val="24"/>
                <w:szCs w:val="24"/>
              </w:rPr>
              <w:t>#######   POLYTOMOUS RESPONSES ###########</w:t>
            </w:r>
          </w:p>
          <w:p w14:paraId="254D99DA" w14:textId="77777777" w:rsidR="00EE080F" w:rsidRPr="00EE080F" w:rsidRDefault="00EE080F" w:rsidP="00EE080F">
            <w:pPr>
              <w:rPr>
                <w:rFonts w:ascii="Times New Roman" w:hAnsi="Times New Roman"/>
                <w:sz w:val="24"/>
                <w:szCs w:val="24"/>
              </w:rPr>
            </w:pPr>
            <w:r w:rsidRPr="00EE080F">
              <w:rPr>
                <w:rFonts w:ascii="Times New Roman" w:hAnsi="Times New Roman"/>
                <w:sz w:val="24"/>
                <w:szCs w:val="24"/>
              </w:rPr>
              <w:t>###########</w:t>
            </w:r>
            <w:r>
              <w:rPr>
                <w:rFonts w:ascii="Times New Roman" w:hAnsi="Times New Roman"/>
                <w:sz w:val="24"/>
                <w:szCs w:val="24"/>
              </w:rPr>
              <w:t>###############################</w:t>
            </w:r>
          </w:p>
          <w:p w14:paraId="2D140C79" w14:textId="77777777" w:rsidR="00EE080F" w:rsidRPr="00EE080F" w:rsidRDefault="00EE080F" w:rsidP="00EE080F">
            <w:pPr>
              <w:rPr>
                <w:rFonts w:ascii="Times New Roman" w:hAnsi="Times New Roman"/>
                <w:sz w:val="24"/>
                <w:szCs w:val="24"/>
              </w:rPr>
            </w:pPr>
            <w:r w:rsidRPr="00EE080F">
              <w:rPr>
                <w:rFonts w:ascii="Times New Roman" w:hAnsi="Times New Roman"/>
                <w:sz w:val="24"/>
                <w:szCs w:val="24"/>
              </w:rPr>
              <w:t>## Call 'eRm' library</w:t>
            </w:r>
          </w:p>
          <w:p w14:paraId="752F5459" w14:textId="77777777" w:rsidR="00EE080F" w:rsidRPr="00EE080F" w:rsidRDefault="00EE080F" w:rsidP="00EE080F">
            <w:pPr>
              <w:rPr>
                <w:rFonts w:ascii="Times New Roman" w:hAnsi="Times New Roman"/>
                <w:sz w:val="24"/>
                <w:szCs w:val="24"/>
              </w:rPr>
            </w:pPr>
            <w:r w:rsidRPr="00EE080F">
              <w:rPr>
                <w:rFonts w:ascii="Times New Roman" w:hAnsi="Times New Roman"/>
                <w:sz w:val="24"/>
                <w:szCs w:val="24"/>
              </w:rPr>
              <w:t>library(eRm)</w:t>
            </w:r>
          </w:p>
          <w:p w14:paraId="33C3C4BB" w14:textId="77777777" w:rsidR="00EE080F" w:rsidRPr="00EE080F" w:rsidRDefault="00EE080F" w:rsidP="00EE080F">
            <w:pPr>
              <w:rPr>
                <w:rFonts w:ascii="Times New Roman" w:hAnsi="Times New Roman"/>
                <w:sz w:val="24"/>
                <w:szCs w:val="24"/>
              </w:rPr>
            </w:pPr>
            <w:r w:rsidRPr="00EE080F">
              <w:rPr>
                <w:rFonts w:ascii="Times New Roman" w:hAnsi="Times New Roman"/>
                <w:sz w:val="24"/>
                <w:szCs w:val="24"/>
              </w:rPr>
              <w:t>## Importing polytomous data (polytomous.txt)</w:t>
            </w:r>
          </w:p>
          <w:p w14:paraId="785F1112" w14:textId="6E06491F" w:rsidR="00EE080F" w:rsidRPr="00EE080F" w:rsidRDefault="00EE080F" w:rsidP="00EE080F">
            <w:pPr>
              <w:rPr>
                <w:rFonts w:ascii="Times New Roman" w:hAnsi="Times New Roman"/>
                <w:sz w:val="24"/>
                <w:szCs w:val="24"/>
              </w:rPr>
            </w:pPr>
            <w:r w:rsidRPr="00D3080A">
              <w:rPr>
                <w:rFonts w:ascii="Times New Roman" w:hAnsi="Times New Roman"/>
                <w:sz w:val="24"/>
                <w:szCs w:val="24"/>
                <w:highlight w:val="magenta"/>
              </w:rPr>
              <w:t>poly</w:t>
            </w:r>
            <w:r w:rsidRPr="00EE080F">
              <w:rPr>
                <w:rFonts w:ascii="Times New Roman" w:hAnsi="Times New Roman"/>
                <w:sz w:val="24"/>
                <w:szCs w:val="24"/>
              </w:rPr>
              <w:t xml:space="preserve"> &lt;- read.table("</w:t>
            </w:r>
            <w:r w:rsidR="009F75A1">
              <w:rPr>
                <w:rFonts w:ascii="Times New Roman" w:hAnsi="Times New Roman"/>
                <w:sz w:val="24"/>
                <w:szCs w:val="24"/>
              </w:rPr>
              <w:t>C:/Teaching/</w:t>
            </w:r>
            <w:r w:rsidR="00D64FAA">
              <w:rPr>
                <w:rFonts w:ascii="Times New Roman" w:hAnsi="Times New Roman"/>
                <w:sz w:val="24"/>
                <w:szCs w:val="24"/>
              </w:rPr>
              <w:t xml:space="preserve"> IRT I_202</w:t>
            </w:r>
            <w:r w:rsidR="001B6E79">
              <w:rPr>
                <w:rFonts w:ascii="Times New Roman" w:hAnsi="Times New Roman"/>
                <w:sz w:val="24"/>
                <w:szCs w:val="24"/>
              </w:rPr>
              <w:t>3</w:t>
            </w:r>
            <w:r w:rsidR="00D64FAA">
              <w:rPr>
                <w:rFonts w:ascii="Times New Roman" w:hAnsi="Times New Roman"/>
                <w:sz w:val="24"/>
                <w:szCs w:val="24"/>
              </w:rPr>
              <w:t xml:space="preserve"> Spring</w:t>
            </w:r>
            <w:r w:rsidR="00D64FAA" w:rsidRPr="00B61F1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61F16" w:rsidRPr="00B61F16">
              <w:rPr>
                <w:rFonts w:ascii="Times New Roman" w:hAnsi="Times New Roman"/>
                <w:sz w:val="24"/>
                <w:szCs w:val="24"/>
              </w:rPr>
              <w:t>/Labs/Lab 4/</w:t>
            </w:r>
            <w:r w:rsidRPr="00EE080F">
              <w:rPr>
                <w:rFonts w:ascii="Times New Roman" w:hAnsi="Times New Roman"/>
                <w:sz w:val="24"/>
                <w:szCs w:val="24"/>
              </w:rPr>
              <w:t>polytomous.txt",header=TRUE)</w:t>
            </w:r>
          </w:p>
          <w:p w14:paraId="721EE941" w14:textId="77777777" w:rsidR="00EE080F" w:rsidRPr="00EE080F" w:rsidRDefault="00EE080F" w:rsidP="00EE080F">
            <w:pPr>
              <w:rPr>
                <w:rFonts w:ascii="Times New Roman" w:hAnsi="Times New Roman"/>
                <w:sz w:val="24"/>
                <w:szCs w:val="24"/>
              </w:rPr>
            </w:pPr>
            <w:r w:rsidRPr="00EE080F">
              <w:rPr>
                <w:rFonts w:ascii="Times New Roman" w:hAnsi="Times New Roman"/>
                <w:sz w:val="24"/>
                <w:szCs w:val="24"/>
              </w:rPr>
              <w:t>## Fitting a rating scale model using 'eRm': Conditional MLE</w:t>
            </w:r>
          </w:p>
          <w:p w14:paraId="26E75D6C" w14:textId="77777777" w:rsidR="00EE080F" w:rsidRPr="00EE080F" w:rsidRDefault="00EE080F" w:rsidP="00EE080F">
            <w:pPr>
              <w:rPr>
                <w:rFonts w:ascii="Times New Roman" w:hAnsi="Times New Roman"/>
                <w:sz w:val="24"/>
                <w:szCs w:val="24"/>
              </w:rPr>
            </w:pPr>
            <w:r w:rsidRPr="00EE080F">
              <w:rPr>
                <w:rFonts w:ascii="Times New Roman" w:hAnsi="Times New Roman"/>
                <w:sz w:val="24"/>
                <w:szCs w:val="24"/>
              </w:rPr>
              <w:t># RSM, estimation of item and person parameters</w:t>
            </w:r>
          </w:p>
          <w:p w14:paraId="14F7C6FD" w14:textId="77777777" w:rsidR="00EE080F" w:rsidRPr="00EE080F" w:rsidRDefault="00EE080F" w:rsidP="00EE080F">
            <w:pPr>
              <w:rPr>
                <w:rFonts w:ascii="Times New Roman" w:hAnsi="Times New Roman"/>
                <w:sz w:val="24"/>
                <w:szCs w:val="24"/>
              </w:rPr>
            </w:pPr>
            <w:r w:rsidRPr="00D3080A">
              <w:rPr>
                <w:rFonts w:ascii="Times New Roman" w:hAnsi="Times New Roman"/>
                <w:sz w:val="24"/>
                <w:szCs w:val="24"/>
                <w:highlight w:val="lightGray"/>
              </w:rPr>
              <w:t>rsm</w:t>
            </w:r>
            <w:r w:rsidRPr="00EE080F">
              <w:rPr>
                <w:rFonts w:ascii="Times New Roman" w:hAnsi="Times New Roman"/>
                <w:sz w:val="24"/>
                <w:szCs w:val="24"/>
              </w:rPr>
              <w:t xml:space="preserve"> &lt;- RSM(</w:t>
            </w:r>
            <w:r w:rsidRPr="00D3080A">
              <w:rPr>
                <w:rFonts w:ascii="Times New Roman" w:hAnsi="Times New Roman"/>
                <w:sz w:val="24"/>
                <w:szCs w:val="24"/>
                <w:highlight w:val="magenta"/>
              </w:rPr>
              <w:t>poly</w:t>
            </w:r>
            <w:r w:rsidRPr="00EE080F">
              <w:rPr>
                <w:rFonts w:ascii="Times New Roman" w:hAnsi="Times New Roman"/>
                <w:sz w:val="24"/>
                <w:szCs w:val="24"/>
              </w:rPr>
              <w:t>, se = TRUE, sum0 = TRUE)</w:t>
            </w:r>
          </w:p>
          <w:p w14:paraId="009987B8" w14:textId="77777777" w:rsidR="00EE080F" w:rsidRPr="00EE080F" w:rsidRDefault="00EE080F" w:rsidP="00EE080F">
            <w:pPr>
              <w:rPr>
                <w:rFonts w:ascii="Times New Roman" w:hAnsi="Times New Roman"/>
                <w:sz w:val="24"/>
                <w:szCs w:val="24"/>
              </w:rPr>
            </w:pPr>
            <w:r w:rsidRPr="00D3080A">
              <w:rPr>
                <w:rFonts w:ascii="Times New Roman" w:hAnsi="Times New Roman"/>
                <w:sz w:val="24"/>
                <w:szCs w:val="24"/>
                <w:highlight w:val="lightGray"/>
              </w:rPr>
              <w:t>rsm</w:t>
            </w:r>
          </w:p>
          <w:p w14:paraId="1CF84CFA" w14:textId="77777777" w:rsidR="00EE080F" w:rsidRPr="00EE080F" w:rsidRDefault="00EE080F" w:rsidP="00EE080F">
            <w:pPr>
              <w:rPr>
                <w:rFonts w:ascii="Times New Roman" w:hAnsi="Times New Roman"/>
                <w:sz w:val="24"/>
                <w:szCs w:val="24"/>
              </w:rPr>
            </w:pPr>
            <w:r w:rsidRPr="00D3080A">
              <w:rPr>
                <w:rFonts w:ascii="Times New Roman" w:hAnsi="Times New Roman"/>
                <w:sz w:val="24"/>
                <w:szCs w:val="24"/>
                <w:highlight w:val="cyan"/>
              </w:rPr>
              <w:t>p.rsm</w:t>
            </w:r>
            <w:r w:rsidRPr="00EE080F">
              <w:rPr>
                <w:rFonts w:ascii="Times New Roman" w:hAnsi="Times New Roman"/>
                <w:sz w:val="24"/>
                <w:szCs w:val="24"/>
              </w:rPr>
              <w:t xml:space="preserve"> &lt;- person.parameter(</w:t>
            </w:r>
            <w:r w:rsidRPr="00D3080A">
              <w:rPr>
                <w:rFonts w:ascii="Times New Roman" w:hAnsi="Times New Roman"/>
                <w:sz w:val="24"/>
                <w:szCs w:val="24"/>
                <w:highlight w:val="lightGray"/>
              </w:rPr>
              <w:t>rsm</w:t>
            </w:r>
            <w:r w:rsidRPr="00EE080F"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7CADCFF6" w14:textId="77777777" w:rsidR="00EE080F" w:rsidRDefault="00EE080F" w:rsidP="00EE080F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30FFE1A" w14:textId="77777777" w:rsidR="00EE080F" w:rsidRDefault="00EE080F" w:rsidP="00EE080F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793F2B5" w14:textId="77777777" w:rsidR="00EE080F" w:rsidRPr="00EE080F" w:rsidRDefault="00EE080F" w:rsidP="00EE080F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1D2B343" w14:textId="77777777" w:rsidR="00EE080F" w:rsidRPr="00EE080F" w:rsidRDefault="00EE080F" w:rsidP="00EE080F">
            <w:pPr>
              <w:rPr>
                <w:rFonts w:ascii="Times New Roman" w:hAnsi="Times New Roman"/>
                <w:sz w:val="24"/>
                <w:szCs w:val="24"/>
              </w:rPr>
            </w:pPr>
            <w:r w:rsidRPr="00D3080A">
              <w:rPr>
                <w:rFonts w:ascii="Times New Roman" w:hAnsi="Times New Roman"/>
                <w:sz w:val="24"/>
                <w:szCs w:val="24"/>
                <w:highlight w:val="yellow"/>
              </w:rPr>
              <w:t>#</w:t>
            </w:r>
            <w:r w:rsidR="00D3080A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# </w:t>
            </w:r>
            <w:r w:rsidRPr="00D3080A">
              <w:rPr>
                <w:rFonts w:ascii="Times New Roman" w:hAnsi="Times New Roman"/>
                <w:sz w:val="24"/>
                <w:szCs w:val="24"/>
                <w:highlight w:val="yellow"/>
              </w:rPr>
              <w:t>Item fit</w:t>
            </w:r>
          </w:p>
          <w:p w14:paraId="1B34034F" w14:textId="77777777" w:rsidR="00EE080F" w:rsidRPr="00EE080F" w:rsidRDefault="00EE080F" w:rsidP="00EE080F">
            <w:pPr>
              <w:rPr>
                <w:rFonts w:ascii="Times New Roman" w:hAnsi="Times New Roman"/>
                <w:sz w:val="24"/>
                <w:szCs w:val="24"/>
              </w:rPr>
            </w:pPr>
            <w:r w:rsidRPr="00EE080F">
              <w:rPr>
                <w:rFonts w:ascii="Times New Roman" w:hAnsi="Times New Roman"/>
                <w:sz w:val="24"/>
                <w:szCs w:val="24"/>
              </w:rPr>
              <w:t>itemfit &lt;- itemfit(</w:t>
            </w:r>
            <w:r w:rsidRPr="00D3080A">
              <w:rPr>
                <w:rFonts w:ascii="Times New Roman" w:hAnsi="Times New Roman"/>
                <w:sz w:val="24"/>
                <w:szCs w:val="24"/>
                <w:highlight w:val="cyan"/>
              </w:rPr>
              <w:t>p.rsm</w:t>
            </w:r>
            <w:r w:rsidRPr="00EE080F"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356FABBE" w14:textId="77777777" w:rsidR="00EE080F" w:rsidRPr="00EE080F" w:rsidRDefault="00EE080F" w:rsidP="00EE080F">
            <w:pPr>
              <w:rPr>
                <w:rFonts w:ascii="Times New Roman" w:hAnsi="Times New Roman"/>
                <w:sz w:val="24"/>
                <w:szCs w:val="24"/>
              </w:rPr>
            </w:pPr>
            <w:r w:rsidRPr="00EE080F">
              <w:rPr>
                <w:rFonts w:ascii="Times New Roman" w:hAnsi="Times New Roman"/>
                <w:sz w:val="24"/>
                <w:szCs w:val="24"/>
              </w:rPr>
              <w:t>itemfit</w:t>
            </w:r>
          </w:p>
          <w:p w14:paraId="181C5ACA" w14:textId="77777777" w:rsidR="00EE080F" w:rsidRPr="00EE080F" w:rsidRDefault="00EE080F" w:rsidP="00EE080F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2D3A4CB" w14:textId="77777777" w:rsidR="00EE080F" w:rsidRPr="00EE080F" w:rsidRDefault="00EE080F" w:rsidP="00EE080F">
            <w:pPr>
              <w:rPr>
                <w:rFonts w:ascii="Times New Roman" w:hAnsi="Times New Roman"/>
                <w:sz w:val="24"/>
                <w:szCs w:val="24"/>
              </w:rPr>
            </w:pPr>
            <w:r w:rsidRPr="00D3080A">
              <w:rPr>
                <w:rFonts w:ascii="Times New Roman" w:hAnsi="Times New Roman"/>
                <w:sz w:val="24"/>
                <w:szCs w:val="24"/>
                <w:highlight w:val="yellow"/>
              </w:rPr>
              <w:t>#</w:t>
            </w:r>
            <w:r w:rsidR="00D3080A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# </w:t>
            </w:r>
            <w:r w:rsidRPr="00D3080A">
              <w:rPr>
                <w:rFonts w:ascii="Times New Roman" w:hAnsi="Times New Roman"/>
                <w:sz w:val="24"/>
                <w:szCs w:val="24"/>
                <w:highlight w:val="yellow"/>
              </w:rPr>
              <w:t>Person fit</w:t>
            </w:r>
          </w:p>
          <w:p w14:paraId="5C65B611" w14:textId="77777777" w:rsidR="00EE080F" w:rsidRPr="00EE080F" w:rsidRDefault="00EE080F" w:rsidP="00EE080F">
            <w:pPr>
              <w:rPr>
                <w:rFonts w:ascii="Times New Roman" w:hAnsi="Times New Roman"/>
                <w:sz w:val="24"/>
                <w:szCs w:val="24"/>
              </w:rPr>
            </w:pPr>
            <w:r w:rsidRPr="00EE080F">
              <w:rPr>
                <w:rFonts w:ascii="Times New Roman" w:hAnsi="Times New Roman"/>
                <w:sz w:val="24"/>
                <w:szCs w:val="24"/>
              </w:rPr>
              <w:t>personfit &lt;- personfit(</w:t>
            </w:r>
            <w:r w:rsidRPr="00D3080A">
              <w:rPr>
                <w:rFonts w:ascii="Times New Roman" w:hAnsi="Times New Roman"/>
                <w:sz w:val="24"/>
                <w:szCs w:val="24"/>
                <w:highlight w:val="cyan"/>
              </w:rPr>
              <w:t>p.rsm</w:t>
            </w:r>
            <w:r w:rsidRPr="00EE080F"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45069E77" w14:textId="77777777" w:rsidR="00EE080F" w:rsidRDefault="00EE080F" w:rsidP="00EE080F">
            <w:pPr>
              <w:rPr>
                <w:rFonts w:ascii="Times New Roman" w:hAnsi="Times New Roman"/>
                <w:sz w:val="24"/>
                <w:szCs w:val="24"/>
              </w:rPr>
            </w:pPr>
            <w:r w:rsidRPr="00EE080F">
              <w:rPr>
                <w:rFonts w:ascii="Times New Roman" w:hAnsi="Times New Roman"/>
                <w:sz w:val="24"/>
                <w:szCs w:val="24"/>
              </w:rPr>
              <w:t>personfit</w:t>
            </w:r>
          </w:p>
          <w:p w14:paraId="29FA1179" w14:textId="77777777" w:rsidR="00D3080A" w:rsidRDefault="00D3080A" w:rsidP="00EE080F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97D2B6A" w14:textId="77777777" w:rsidR="00D3080A" w:rsidRPr="00D3080A" w:rsidRDefault="00D3080A" w:rsidP="00D3080A">
            <w:pPr>
              <w:rPr>
                <w:rFonts w:ascii="Times New Roman" w:hAnsi="Times New Roman"/>
                <w:sz w:val="24"/>
                <w:szCs w:val="24"/>
              </w:rPr>
            </w:pPr>
            <w:r w:rsidRPr="00D3080A">
              <w:rPr>
                <w:rFonts w:ascii="Times New Roman" w:hAnsi="Times New Roman"/>
                <w:sz w:val="24"/>
                <w:szCs w:val="24"/>
                <w:highlight w:val="yellow"/>
              </w:rPr>
              <w:t>## Model comparisons: RSM vs. PCM</w:t>
            </w:r>
          </w:p>
          <w:p w14:paraId="51F78741" w14:textId="77777777" w:rsidR="008455BF" w:rsidRPr="008455BF" w:rsidRDefault="008455BF" w:rsidP="008455BF">
            <w:pPr>
              <w:rPr>
                <w:rFonts w:ascii="Times New Roman" w:hAnsi="Times New Roman"/>
                <w:sz w:val="24"/>
                <w:szCs w:val="24"/>
              </w:rPr>
            </w:pPr>
            <w:r w:rsidRPr="008455BF">
              <w:rPr>
                <w:rFonts w:ascii="Times New Roman" w:hAnsi="Times New Roman"/>
                <w:sz w:val="24"/>
                <w:szCs w:val="24"/>
              </w:rPr>
              <w:t># Rating scale model</w:t>
            </w:r>
          </w:p>
          <w:p w14:paraId="200CAB4C" w14:textId="77777777" w:rsidR="008455BF" w:rsidRPr="008455BF" w:rsidRDefault="008455BF" w:rsidP="008455BF">
            <w:pPr>
              <w:rPr>
                <w:rFonts w:ascii="Times New Roman" w:hAnsi="Times New Roman"/>
                <w:sz w:val="24"/>
                <w:szCs w:val="24"/>
              </w:rPr>
            </w:pPr>
            <w:r w:rsidRPr="008455BF">
              <w:rPr>
                <w:rFonts w:ascii="Times New Roman" w:hAnsi="Times New Roman"/>
                <w:sz w:val="24"/>
                <w:szCs w:val="24"/>
              </w:rPr>
              <w:t>rsm &lt;- RSM(</w:t>
            </w:r>
            <w:r w:rsidRPr="008455BF">
              <w:rPr>
                <w:rFonts w:ascii="Times New Roman" w:hAnsi="Times New Roman"/>
                <w:sz w:val="24"/>
                <w:szCs w:val="24"/>
                <w:highlight w:val="magenta"/>
              </w:rPr>
              <w:t>poly</w:t>
            </w:r>
            <w:r w:rsidRPr="008455BF">
              <w:rPr>
                <w:rFonts w:ascii="Times New Roman" w:hAnsi="Times New Roman"/>
                <w:sz w:val="24"/>
                <w:szCs w:val="24"/>
              </w:rPr>
              <w:t>, se = TRUE, sum0 = TRUE)</w:t>
            </w:r>
          </w:p>
          <w:p w14:paraId="21143E8E" w14:textId="77777777" w:rsidR="008455BF" w:rsidRPr="008455BF" w:rsidRDefault="008455BF" w:rsidP="008455B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rsm</w:t>
            </w:r>
          </w:p>
          <w:p w14:paraId="20B08D0D" w14:textId="77777777" w:rsidR="008455BF" w:rsidRPr="008455BF" w:rsidRDefault="008455BF" w:rsidP="008455BF">
            <w:pPr>
              <w:rPr>
                <w:rFonts w:ascii="Times New Roman" w:hAnsi="Times New Roman"/>
                <w:sz w:val="24"/>
                <w:szCs w:val="24"/>
              </w:rPr>
            </w:pPr>
            <w:r w:rsidRPr="008455BF">
              <w:rPr>
                <w:rFonts w:ascii="Times New Roman" w:hAnsi="Times New Roman"/>
                <w:sz w:val="24"/>
                <w:szCs w:val="24"/>
              </w:rPr>
              <w:t>IC(p.rsm)</w:t>
            </w:r>
          </w:p>
          <w:p w14:paraId="301FFFCB" w14:textId="77777777" w:rsidR="008455BF" w:rsidRPr="008455BF" w:rsidRDefault="008455BF" w:rsidP="008455BF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6A4E0F1" w14:textId="77777777" w:rsidR="008455BF" w:rsidRPr="008455BF" w:rsidRDefault="008455BF" w:rsidP="008455BF">
            <w:pPr>
              <w:rPr>
                <w:rFonts w:ascii="Times New Roman" w:hAnsi="Times New Roman"/>
                <w:sz w:val="24"/>
                <w:szCs w:val="24"/>
              </w:rPr>
            </w:pPr>
            <w:r w:rsidRPr="008455BF">
              <w:rPr>
                <w:rFonts w:ascii="Times New Roman" w:hAnsi="Times New Roman"/>
                <w:sz w:val="24"/>
                <w:szCs w:val="24"/>
              </w:rPr>
              <w:t xml:space="preserve"># Partial credit model </w:t>
            </w:r>
          </w:p>
          <w:p w14:paraId="0E56615C" w14:textId="77777777" w:rsidR="008455BF" w:rsidRPr="008455BF" w:rsidRDefault="008455BF" w:rsidP="008455BF">
            <w:pPr>
              <w:rPr>
                <w:rFonts w:ascii="Times New Roman" w:hAnsi="Times New Roman"/>
                <w:sz w:val="24"/>
                <w:szCs w:val="24"/>
              </w:rPr>
            </w:pPr>
            <w:r w:rsidRPr="008455BF">
              <w:rPr>
                <w:rFonts w:ascii="Times New Roman" w:hAnsi="Times New Roman"/>
                <w:sz w:val="24"/>
                <w:szCs w:val="24"/>
              </w:rPr>
              <w:t>pcm &lt;- PCM(</w:t>
            </w:r>
            <w:r w:rsidRPr="008455BF">
              <w:rPr>
                <w:rFonts w:ascii="Times New Roman" w:hAnsi="Times New Roman"/>
                <w:sz w:val="24"/>
                <w:szCs w:val="24"/>
                <w:highlight w:val="magenta"/>
              </w:rPr>
              <w:t>poly</w:t>
            </w:r>
            <w:r w:rsidRPr="008455BF">
              <w:rPr>
                <w:rFonts w:ascii="Times New Roman" w:hAnsi="Times New Roman"/>
                <w:sz w:val="24"/>
                <w:szCs w:val="24"/>
              </w:rPr>
              <w:t>, se = TRUE, sum0 = TRUE)</w:t>
            </w:r>
          </w:p>
          <w:p w14:paraId="22E1B7CD" w14:textId="77777777" w:rsidR="008455BF" w:rsidRPr="008455BF" w:rsidRDefault="008455BF" w:rsidP="008455B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pcm</w:t>
            </w:r>
          </w:p>
          <w:p w14:paraId="485501D9" w14:textId="77777777" w:rsidR="008455BF" w:rsidRPr="008455BF" w:rsidRDefault="008455BF" w:rsidP="008455B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p.pcm &lt;- person.parameter(pcm)</w:t>
            </w:r>
          </w:p>
          <w:p w14:paraId="0034BB87" w14:textId="77777777" w:rsidR="00EE080F" w:rsidRDefault="008455BF" w:rsidP="008455BF">
            <w:pPr>
              <w:rPr>
                <w:rFonts w:ascii="Times New Roman" w:hAnsi="Times New Roman"/>
                <w:sz w:val="24"/>
                <w:szCs w:val="24"/>
              </w:rPr>
            </w:pPr>
            <w:r w:rsidRPr="008455BF">
              <w:rPr>
                <w:rFonts w:ascii="Times New Roman" w:hAnsi="Times New Roman"/>
                <w:sz w:val="24"/>
                <w:szCs w:val="24"/>
              </w:rPr>
              <w:t>IC(p.pcm)</w:t>
            </w:r>
          </w:p>
        </w:tc>
      </w:tr>
    </w:tbl>
    <w:p w14:paraId="72910F23" w14:textId="5FFDCEB4" w:rsidR="00D3080A" w:rsidRDefault="00D3080A" w:rsidP="0065256D">
      <w:pPr>
        <w:rPr>
          <w:rFonts w:ascii="Times New Roman" w:hAnsi="Times New Roman"/>
          <w:sz w:val="24"/>
          <w:szCs w:val="24"/>
        </w:rPr>
      </w:pPr>
    </w:p>
    <w:p w14:paraId="26EFAA5B" w14:textId="53672C2A" w:rsidR="009B57F9" w:rsidRDefault="009B57F9" w:rsidP="0065256D">
      <w:pPr>
        <w:rPr>
          <w:rFonts w:ascii="Times New Roman" w:hAnsi="Times New Roman"/>
          <w:sz w:val="24"/>
          <w:szCs w:val="24"/>
        </w:rPr>
      </w:pPr>
    </w:p>
    <w:p w14:paraId="38162F8F" w14:textId="77777777" w:rsidR="009B57F9" w:rsidRDefault="009B57F9" w:rsidP="0065256D">
      <w:pPr>
        <w:rPr>
          <w:rFonts w:ascii="Times New Roman" w:hAnsi="Times New Roman"/>
          <w:sz w:val="24"/>
          <w:szCs w:val="24"/>
        </w:rPr>
      </w:pPr>
    </w:p>
    <w:p w14:paraId="41FEB3EE" w14:textId="77777777" w:rsidR="00F66C22" w:rsidRDefault="00F66C22" w:rsidP="0065256D">
      <w:pPr>
        <w:rPr>
          <w:rFonts w:ascii="Times New Roman" w:hAnsi="Times New Roman"/>
          <w:sz w:val="24"/>
          <w:szCs w:val="24"/>
        </w:rPr>
      </w:pPr>
    </w:p>
    <w:p w14:paraId="63497F9C" w14:textId="77777777" w:rsidR="0065256D" w:rsidRPr="0065256D" w:rsidRDefault="0065256D" w:rsidP="0065256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[</w:t>
      </w:r>
      <w:r w:rsidR="00FF4C1A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] </w:t>
      </w:r>
      <w:r w:rsidR="00320260">
        <w:rPr>
          <w:rFonts w:ascii="Times New Roman" w:hAnsi="Times New Roman"/>
          <w:sz w:val="24"/>
          <w:szCs w:val="24"/>
        </w:rP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3080A" w14:paraId="20C8B55B" w14:textId="77777777" w:rsidTr="00D3080A">
        <w:tc>
          <w:tcPr>
            <w:tcW w:w="9576" w:type="dxa"/>
          </w:tcPr>
          <w:p w14:paraId="15B16ED2" w14:textId="77777777" w:rsidR="000710E5" w:rsidRPr="000710E5" w:rsidRDefault="000710E5" w:rsidP="000710E5">
            <w:pPr>
              <w:rPr>
                <w:rFonts w:ascii="Times New Roman" w:hAnsi="Times New Roman"/>
                <w:sz w:val="24"/>
                <w:szCs w:val="24"/>
              </w:rPr>
            </w:pPr>
            <w:r w:rsidRPr="000710E5">
              <w:rPr>
                <w:rFonts w:ascii="Times New Roman" w:hAnsi="Times New Roman"/>
                <w:sz w:val="24"/>
                <w:szCs w:val="24"/>
              </w:rPr>
              <w:t>&gt; ## Item fit</w:t>
            </w:r>
          </w:p>
          <w:p w14:paraId="52F53E63" w14:textId="77777777" w:rsidR="000710E5" w:rsidRPr="000710E5" w:rsidRDefault="000710E5" w:rsidP="000710E5">
            <w:pPr>
              <w:rPr>
                <w:rFonts w:ascii="Times New Roman" w:hAnsi="Times New Roman"/>
                <w:sz w:val="24"/>
                <w:szCs w:val="24"/>
              </w:rPr>
            </w:pPr>
            <w:r w:rsidRPr="000710E5">
              <w:rPr>
                <w:rFonts w:ascii="Times New Roman" w:hAnsi="Times New Roman"/>
                <w:sz w:val="24"/>
                <w:szCs w:val="24"/>
              </w:rPr>
              <w:t>&gt; itemfit &lt;- itemfit(p.rsm)</w:t>
            </w:r>
          </w:p>
          <w:p w14:paraId="25673C79" w14:textId="77777777" w:rsidR="000710E5" w:rsidRPr="000710E5" w:rsidRDefault="000710E5" w:rsidP="000710E5">
            <w:pPr>
              <w:rPr>
                <w:rFonts w:ascii="Times New Roman" w:hAnsi="Times New Roman"/>
                <w:sz w:val="24"/>
                <w:szCs w:val="24"/>
              </w:rPr>
            </w:pPr>
            <w:r w:rsidRPr="000710E5">
              <w:rPr>
                <w:rFonts w:ascii="Times New Roman" w:hAnsi="Times New Roman"/>
                <w:sz w:val="24"/>
                <w:szCs w:val="24"/>
              </w:rPr>
              <w:t>&gt; itemfit</w:t>
            </w:r>
          </w:p>
          <w:p w14:paraId="0487C600" w14:textId="77777777" w:rsidR="000710E5" w:rsidRPr="000710E5" w:rsidRDefault="000710E5" w:rsidP="000710E5">
            <w:pPr>
              <w:rPr>
                <w:rFonts w:ascii="Times New Roman" w:hAnsi="Times New Roman"/>
                <w:sz w:val="24"/>
                <w:szCs w:val="24"/>
              </w:rPr>
            </w:pPr>
            <w:r w:rsidRPr="000710E5">
              <w:rPr>
                <w:rFonts w:ascii="Times New Roman" w:hAnsi="Times New Roman"/>
                <w:noProof/>
                <w:sz w:val="24"/>
                <w:szCs w:val="24"/>
                <w:lang w:eastAsia="ko-KR"/>
              </w:rPr>
              <w:drawing>
                <wp:inline distT="0" distB="0" distL="0" distR="0" wp14:anchorId="00E20658" wp14:editId="7A1A1676">
                  <wp:extent cx="2590800" cy="1038225"/>
                  <wp:effectExtent l="19050" t="0" r="0" b="0"/>
                  <wp:docPr id="7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25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C3B1E2" w14:textId="77777777" w:rsidR="000710E5" w:rsidRDefault="000710E5" w:rsidP="000710E5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98C1AAB" w14:textId="77777777" w:rsidR="000710E5" w:rsidRDefault="00000000" w:rsidP="000710E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ko-KR"/>
              </w:rPr>
              <w:pict w14:anchorId="55DCAB6C">
                <v:rect id="_x0000_s1049" style="position:absolute;margin-left:308.25pt;margin-top:12.6pt;width:135.75pt;height:79.5pt;z-index:251674624">
                  <v:textbox style="mso-next-textbox:#_x0000_s1049">
                    <w:txbxContent>
                      <w:p w14:paraId="0DD9FB87" w14:textId="77777777" w:rsidR="000710E5" w:rsidRPr="000710E5" w:rsidRDefault="000710E5">
                        <w:pPr>
                          <w:rPr>
                            <w:rFonts w:ascii="Times New Roman" w:hAnsi="Times New Roman"/>
                          </w:rPr>
                        </w:pPr>
                        <w:r w:rsidRPr="000710E5">
                          <w:rPr>
                            <w:rFonts w:ascii="Times New Roman" w:hAnsi="Times New Roman"/>
                          </w:rPr>
                          <w:t>Adams and Khoo (1996) suggested that items with good fit have infit scores between 0.75 and 1.33.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/>
                <w:noProof/>
                <w:sz w:val="24"/>
                <w:szCs w:val="24"/>
                <w:lang w:eastAsia="ko-KR"/>
              </w:rPr>
              <w:pict w14:anchorId="0DA92BAC">
                <v:rect id="_x0000_s1047" style="position:absolute;margin-left:119.25pt;margin-top:12.6pt;width:126.75pt;height:39pt;z-index:251672576">
                  <v:textbox style="mso-next-textbox:#_x0000_s1047">
                    <w:txbxContent>
                      <w:p w14:paraId="6BA9D6F4" w14:textId="77777777" w:rsidR="000710E5" w:rsidRPr="000710E5" w:rsidRDefault="000710E5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Ho: Item fits well to the data.</w:t>
                        </w:r>
                      </w:p>
                    </w:txbxContent>
                  </v:textbox>
                </v:rect>
              </w:pict>
            </w:r>
          </w:p>
          <w:p w14:paraId="6EE7FDB7" w14:textId="77777777" w:rsidR="000710E5" w:rsidRDefault="00000000" w:rsidP="000710E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ko-KR"/>
              </w:rPr>
              <w:pict w14:anchorId="2DFD2C5E">
                <v:shape id="_x0000_s1048" type="#_x0000_t32" style="position:absolute;margin-left:78.75pt;margin-top:7.75pt;width:40.5pt;height:43.5pt;flip:y;z-index:251673600" o:connectortype="straight">
                  <v:stroke endarrow="block"/>
                </v:shape>
              </w:pict>
            </w:r>
          </w:p>
          <w:p w14:paraId="54FD4F63" w14:textId="77777777" w:rsidR="000710E5" w:rsidRPr="000710E5" w:rsidRDefault="00000000" w:rsidP="000710E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ko-KR"/>
              </w:rPr>
              <w:pict w14:anchorId="649BE58B">
                <v:shape id="_x0000_s1050" type="#_x0000_t32" style="position:absolute;margin-left:198.75pt;margin-top:-.15pt;width:105.75pt;height:25.55pt;flip:y;z-index:251675648" o:connectortype="straight">
                  <v:stroke endarrow="block"/>
                </v:shape>
              </w:pict>
            </w:r>
            <w:r w:rsidR="000710E5" w:rsidRPr="000710E5">
              <w:rPr>
                <w:rFonts w:ascii="Times New Roman" w:hAnsi="Times New Roman"/>
                <w:sz w:val="24"/>
                <w:szCs w:val="24"/>
              </w:rPr>
              <w:t xml:space="preserve">Itemfit Statistics: </w:t>
            </w:r>
          </w:p>
          <w:p w14:paraId="14DB7730" w14:textId="77777777" w:rsidR="000710E5" w:rsidRPr="000710E5" w:rsidRDefault="000710E5" w:rsidP="000710E5">
            <w:pPr>
              <w:rPr>
                <w:rFonts w:ascii="Times New Roman" w:hAnsi="Times New Roman"/>
                <w:sz w:val="24"/>
                <w:szCs w:val="24"/>
              </w:rPr>
            </w:pPr>
            <w:r w:rsidRPr="000710E5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Chisq  df p-value</w:t>
            </w:r>
            <w:r w:rsidRPr="000710E5">
              <w:rPr>
                <w:rFonts w:ascii="Times New Roman" w:hAnsi="Times New Roman"/>
                <w:sz w:val="24"/>
                <w:szCs w:val="24"/>
              </w:rPr>
              <w:t xml:space="preserve"> Outfit MSQ </w:t>
            </w:r>
            <w:r w:rsidRPr="000710E5">
              <w:rPr>
                <w:rFonts w:ascii="Times New Roman" w:hAnsi="Times New Roman"/>
                <w:sz w:val="24"/>
                <w:szCs w:val="24"/>
                <w:u w:val="single"/>
              </w:rPr>
              <w:t>Infit MSQ</w:t>
            </w:r>
            <w:r w:rsidRPr="000710E5">
              <w:rPr>
                <w:rFonts w:ascii="Times New Roman" w:hAnsi="Times New Roman"/>
                <w:sz w:val="24"/>
                <w:szCs w:val="24"/>
              </w:rPr>
              <w:t xml:space="preserve"> Outfit t Infit t</w:t>
            </w:r>
          </w:p>
          <w:p w14:paraId="42782755" w14:textId="77777777" w:rsidR="000710E5" w:rsidRPr="000710E5" w:rsidRDefault="000710E5" w:rsidP="000710E5">
            <w:pPr>
              <w:rPr>
                <w:rFonts w:ascii="Times New Roman" w:hAnsi="Times New Roman"/>
                <w:sz w:val="24"/>
                <w:szCs w:val="24"/>
              </w:rPr>
            </w:pPr>
            <w:r w:rsidRPr="000710E5">
              <w:rPr>
                <w:rFonts w:ascii="Times New Roman" w:hAnsi="Times New Roman"/>
                <w:sz w:val="24"/>
                <w:szCs w:val="24"/>
              </w:rPr>
              <w:t>item1  308.098 313   0.568      0.981     0.953    -0.18   -0.71</w:t>
            </w:r>
            <w:r w:rsidRPr="000710E5">
              <w:rPr>
                <w:noProof/>
                <w:lang w:eastAsia="ko-KR"/>
              </w:rPr>
              <w:t xml:space="preserve"> </w:t>
            </w:r>
          </w:p>
          <w:p w14:paraId="1689B8E1" w14:textId="77777777" w:rsidR="000710E5" w:rsidRPr="000710E5" w:rsidRDefault="000710E5" w:rsidP="000710E5">
            <w:pPr>
              <w:rPr>
                <w:rFonts w:ascii="Times New Roman" w:hAnsi="Times New Roman"/>
                <w:sz w:val="24"/>
                <w:szCs w:val="24"/>
              </w:rPr>
            </w:pPr>
            <w:r w:rsidRPr="000710E5">
              <w:rPr>
                <w:rFonts w:ascii="Times New Roman" w:hAnsi="Times New Roman"/>
                <w:sz w:val="24"/>
                <w:szCs w:val="24"/>
              </w:rPr>
              <w:t>item2  298.993 313   0.706      0.952     0.954    -0.45   -0.66</w:t>
            </w:r>
          </w:p>
          <w:p w14:paraId="3C8650C7" w14:textId="77777777" w:rsidR="000710E5" w:rsidRPr="000710E5" w:rsidRDefault="000710E5" w:rsidP="000710E5">
            <w:pPr>
              <w:rPr>
                <w:rFonts w:ascii="Times New Roman" w:hAnsi="Times New Roman"/>
                <w:sz w:val="24"/>
                <w:szCs w:val="24"/>
              </w:rPr>
            </w:pPr>
            <w:r w:rsidRPr="000710E5">
              <w:rPr>
                <w:rFonts w:ascii="Times New Roman" w:hAnsi="Times New Roman"/>
                <w:sz w:val="24"/>
                <w:szCs w:val="24"/>
                <w:highlight w:val="cyan"/>
              </w:rPr>
              <w:t>item3  391.127 313   0.002      1.246     1.134     1.85    1.64</w:t>
            </w:r>
          </w:p>
          <w:p w14:paraId="07D5AF40" w14:textId="77777777" w:rsidR="000710E5" w:rsidRPr="000710E5" w:rsidRDefault="000710E5" w:rsidP="000710E5">
            <w:pPr>
              <w:rPr>
                <w:rFonts w:ascii="Times New Roman" w:hAnsi="Times New Roman"/>
                <w:sz w:val="24"/>
                <w:szCs w:val="24"/>
              </w:rPr>
            </w:pPr>
            <w:r w:rsidRPr="000710E5">
              <w:rPr>
                <w:rFonts w:ascii="Times New Roman" w:hAnsi="Times New Roman"/>
                <w:sz w:val="24"/>
                <w:szCs w:val="24"/>
              </w:rPr>
              <w:t>item4  291.406 313   0.804      0.928     0.961    -0.81   -0.58</w:t>
            </w:r>
          </w:p>
          <w:p w14:paraId="2BB0CC45" w14:textId="77777777" w:rsidR="00D3080A" w:rsidRDefault="000710E5" w:rsidP="000710E5">
            <w:pPr>
              <w:rPr>
                <w:rFonts w:ascii="Times New Roman" w:hAnsi="Times New Roman"/>
                <w:sz w:val="24"/>
                <w:szCs w:val="24"/>
              </w:rPr>
            </w:pPr>
            <w:r w:rsidRPr="000710E5">
              <w:rPr>
                <w:rFonts w:ascii="Times New Roman" w:hAnsi="Times New Roman"/>
                <w:sz w:val="24"/>
                <w:szCs w:val="24"/>
              </w:rPr>
              <w:t>item5  340.889 313   0.134      1.086     1.038     0.97    0.60</w:t>
            </w:r>
          </w:p>
          <w:p w14:paraId="38993860" w14:textId="77777777" w:rsidR="000710E5" w:rsidRDefault="000710E5" w:rsidP="000710E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  <w:p w14:paraId="69149563" w14:textId="77777777" w:rsidR="000710E5" w:rsidRDefault="000710E5" w:rsidP="000710E5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5B3E0FD" w14:textId="77777777" w:rsidR="000710E5" w:rsidRDefault="000710E5" w:rsidP="000710E5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0CB2492" w14:textId="77777777" w:rsidR="000710E5" w:rsidRDefault="000710E5" w:rsidP="000710E5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C46ED00" w14:textId="77777777" w:rsidR="000710E5" w:rsidRDefault="000710E5" w:rsidP="000710E5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7FEEB80" w14:textId="77777777" w:rsidR="000710E5" w:rsidRDefault="000710E5" w:rsidP="000710E5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99D4073" w14:textId="77777777" w:rsidR="000710E5" w:rsidRDefault="000710E5" w:rsidP="000710E5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0BE6967" w14:textId="77777777" w:rsidR="000710E5" w:rsidRPr="000710E5" w:rsidRDefault="000710E5" w:rsidP="000710E5">
            <w:pPr>
              <w:rPr>
                <w:rFonts w:ascii="Times New Roman" w:hAnsi="Times New Roman"/>
                <w:sz w:val="24"/>
                <w:szCs w:val="24"/>
              </w:rPr>
            </w:pPr>
            <w:r w:rsidRPr="000710E5">
              <w:rPr>
                <w:rFonts w:ascii="Times New Roman" w:hAnsi="Times New Roman"/>
                <w:sz w:val="24"/>
                <w:szCs w:val="24"/>
              </w:rPr>
              <w:lastRenderedPageBreak/>
              <w:t>&gt; ## Person fit</w:t>
            </w:r>
          </w:p>
          <w:p w14:paraId="23DE3DEE" w14:textId="77777777" w:rsidR="000710E5" w:rsidRPr="000710E5" w:rsidRDefault="000710E5" w:rsidP="000710E5">
            <w:pPr>
              <w:rPr>
                <w:rFonts w:ascii="Times New Roman" w:hAnsi="Times New Roman"/>
                <w:sz w:val="24"/>
                <w:szCs w:val="24"/>
              </w:rPr>
            </w:pPr>
            <w:r w:rsidRPr="000710E5">
              <w:rPr>
                <w:rFonts w:ascii="Times New Roman" w:hAnsi="Times New Roman"/>
                <w:sz w:val="24"/>
                <w:szCs w:val="24"/>
              </w:rPr>
              <w:t>&gt; personfit &lt;- personfit(p.rsm)</w:t>
            </w:r>
          </w:p>
          <w:p w14:paraId="1FFA9F11" w14:textId="77777777" w:rsidR="000710E5" w:rsidRPr="000710E5" w:rsidRDefault="00000000" w:rsidP="000710E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ko-KR"/>
              </w:rPr>
              <w:pict w14:anchorId="4BC1E5B4">
                <v:rect id="_x0000_s1054" style="position:absolute;margin-left:273.75pt;margin-top:1.75pt;width:177.75pt;height:70.5pt;z-index:251678720">
                  <v:textbox>
                    <w:txbxContent>
                      <w:p w14:paraId="6A8FA11D" w14:textId="77777777" w:rsidR="00935A26" w:rsidRPr="000710E5" w:rsidRDefault="00935A26" w:rsidP="00935A26">
                        <w:pPr>
                          <w:rPr>
                            <w:rFonts w:ascii="Times New Roman" w:hAnsi="Times New Roman"/>
                          </w:rPr>
                        </w:pPr>
                        <w:r w:rsidRPr="000710E5">
                          <w:rPr>
                            <w:rFonts w:ascii="Times New Roman" w:hAnsi="Times New Roman"/>
                          </w:rPr>
                          <w:t xml:space="preserve">Adams and </w:t>
                        </w:r>
                        <w:r>
                          <w:rPr>
                            <w:rFonts w:ascii="Times New Roman" w:hAnsi="Times New Roman"/>
                          </w:rPr>
                          <w:t>Khoo (1996) suggested that persons</w:t>
                        </w:r>
                        <w:r w:rsidRPr="000710E5">
                          <w:rPr>
                            <w:rFonts w:ascii="Times New Roman" w:hAnsi="Times New Roman"/>
                          </w:rPr>
                          <w:t xml:space="preserve"> with good fit have infit scores between 0.75 and 1.33.</w:t>
                        </w:r>
                      </w:p>
                      <w:p w14:paraId="2324C328" w14:textId="77777777" w:rsidR="00935A26" w:rsidRDefault="00935A26"/>
                    </w:txbxContent>
                  </v:textbox>
                </v:rect>
              </w:pict>
            </w:r>
            <w:r>
              <w:rPr>
                <w:rFonts w:ascii="Times New Roman" w:hAnsi="Times New Roman"/>
                <w:noProof/>
                <w:sz w:val="24"/>
                <w:szCs w:val="24"/>
                <w:lang w:eastAsia="ko-KR"/>
              </w:rPr>
              <w:pict w14:anchorId="68960CEB">
                <v:shape id="_x0000_s1056" type="#_x0000_t32" style="position:absolute;margin-left:90pt;margin-top:24.25pt;width:35.25pt;height:49.5pt;flip:y;z-index:251680768" o:connectortype="straight">
                  <v:stroke endarrow="block"/>
                </v:shape>
              </w:pict>
            </w:r>
            <w:r>
              <w:rPr>
                <w:rFonts w:ascii="Times New Roman" w:hAnsi="Times New Roman"/>
                <w:noProof/>
                <w:sz w:val="24"/>
                <w:szCs w:val="24"/>
                <w:lang w:eastAsia="ko-KR"/>
              </w:rPr>
              <w:pict w14:anchorId="5F7A8E1A">
                <v:rect id="_x0000_s1052" style="position:absolute;margin-left:125.25pt;margin-top:1.75pt;width:112.5pt;height:45pt;z-index:251676672">
                  <v:textbox style="mso-next-textbox:#_x0000_s1052">
                    <w:txbxContent>
                      <w:p w14:paraId="74595262" w14:textId="77777777" w:rsidR="000710E5" w:rsidRPr="000710E5" w:rsidRDefault="000710E5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H0: Person fits well to the data.</w:t>
                        </w:r>
                      </w:p>
                    </w:txbxContent>
                  </v:textbox>
                </v:rect>
              </w:pict>
            </w:r>
            <w:r w:rsidR="000710E5" w:rsidRPr="000710E5">
              <w:rPr>
                <w:rFonts w:ascii="Times New Roman" w:hAnsi="Times New Roman"/>
                <w:sz w:val="24"/>
                <w:szCs w:val="24"/>
              </w:rPr>
              <w:t>&gt; personfit</w:t>
            </w:r>
          </w:p>
          <w:p w14:paraId="6CB518B7" w14:textId="77777777" w:rsidR="000710E5" w:rsidRPr="000710E5" w:rsidRDefault="00000000" w:rsidP="000710E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ko-KR"/>
              </w:rPr>
              <w:pict w14:anchorId="7BAA6983">
                <v:shape id="_x0000_s1055" type="#_x0000_t32" style="position:absolute;margin-left:200.25pt;margin-top:14.15pt;width:68.25pt;height:33.75pt;flip:y;z-index:251679744" o:connectortype="straight">
                  <v:stroke endarrow="block"/>
                </v:shape>
              </w:pict>
            </w:r>
          </w:p>
          <w:p w14:paraId="7A821C40" w14:textId="77777777" w:rsidR="000710E5" w:rsidRPr="000710E5" w:rsidRDefault="000710E5" w:rsidP="000710E5">
            <w:pPr>
              <w:rPr>
                <w:rFonts w:ascii="Times New Roman" w:hAnsi="Times New Roman"/>
                <w:sz w:val="24"/>
                <w:szCs w:val="24"/>
              </w:rPr>
            </w:pPr>
            <w:r w:rsidRPr="000710E5">
              <w:rPr>
                <w:rFonts w:ascii="Times New Roman" w:hAnsi="Times New Roman"/>
                <w:sz w:val="24"/>
                <w:szCs w:val="24"/>
              </w:rPr>
              <w:t xml:space="preserve">Personfit Statistics: </w:t>
            </w:r>
          </w:p>
          <w:p w14:paraId="6C82BDE8" w14:textId="77777777" w:rsidR="000710E5" w:rsidRPr="000710E5" w:rsidRDefault="000710E5" w:rsidP="000710E5">
            <w:pPr>
              <w:rPr>
                <w:rFonts w:ascii="Times New Roman" w:hAnsi="Times New Roman"/>
                <w:sz w:val="24"/>
                <w:szCs w:val="24"/>
              </w:rPr>
            </w:pPr>
            <w:r w:rsidRPr="000710E5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Pr="000710E5">
              <w:rPr>
                <w:rFonts w:ascii="Times New Roman" w:hAnsi="Times New Roman"/>
                <w:sz w:val="24"/>
                <w:szCs w:val="24"/>
                <w:u w:val="single"/>
              </w:rPr>
              <w:t>Chisq df p-value</w:t>
            </w:r>
            <w:r w:rsidRPr="000710E5">
              <w:rPr>
                <w:rFonts w:ascii="Times New Roman" w:hAnsi="Times New Roman"/>
                <w:sz w:val="24"/>
                <w:szCs w:val="24"/>
              </w:rPr>
              <w:t xml:space="preserve"> Outfit MSQ </w:t>
            </w:r>
            <w:r w:rsidRPr="000710E5">
              <w:rPr>
                <w:rFonts w:ascii="Times New Roman" w:hAnsi="Times New Roman"/>
                <w:sz w:val="24"/>
                <w:szCs w:val="24"/>
                <w:u w:val="single"/>
              </w:rPr>
              <w:t>Infit MSQ</w:t>
            </w:r>
            <w:r w:rsidRPr="000710E5">
              <w:rPr>
                <w:rFonts w:ascii="Times New Roman" w:hAnsi="Times New Roman"/>
                <w:sz w:val="24"/>
                <w:szCs w:val="24"/>
              </w:rPr>
              <w:t xml:space="preserve"> Outfit t Infit t</w:t>
            </w:r>
          </w:p>
          <w:p w14:paraId="6EBC5474" w14:textId="77777777" w:rsidR="000710E5" w:rsidRPr="000710E5" w:rsidRDefault="000710E5" w:rsidP="000710E5">
            <w:pPr>
              <w:rPr>
                <w:rFonts w:ascii="Times New Roman" w:hAnsi="Times New Roman"/>
                <w:sz w:val="24"/>
                <w:szCs w:val="24"/>
              </w:rPr>
            </w:pPr>
            <w:r w:rsidRPr="000710E5">
              <w:rPr>
                <w:rFonts w:ascii="Times New Roman" w:hAnsi="Times New Roman"/>
                <w:sz w:val="24"/>
                <w:szCs w:val="24"/>
              </w:rPr>
              <w:t>P1    42.569 24   0.011      1.703     1.915     0.94    1.21</w:t>
            </w:r>
          </w:p>
          <w:p w14:paraId="4A00EAFD" w14:textId="77777777" w:rsidR="000710E5" w:rsidRPr="000710E5" w:rsidRDefault="000710E5" w:rsidP="000710E5">
            <w:pPr>
              <w:rPr>
                <w:rFonts w:ascii="Times New Roman" w:hAnsi="Times New Roman"/>
                <w:sz w:val="24"/>
                <w:szCs w:val="24"/>
              </w:rPr>
            </w:pPr>
            <w:r w:rsidRPr="000710E5">
              <w:rPr>
                <w:rFonts w:ascii="Times New Roman" w:hAnsi="Times New Roman"/>
                <w:sz w:val="24"/>
                <w:szCs w:val="24"/>
              </w:rPr>
              <w:t>P2    25.024 24   0.404      1.001     1.171     0.15    0.58</w:t>
            </w:r>
          </w:p>
          <w:p w14:paraId="2043C7B3" w14:textId="77777777" w:rsidR="000710E5" w:rsidRPr="000710E5" w:rsidRDefault="000710E5" w:rsidP="000710E5">
            <w:pPr>
              <w:rPr>
                <w:rFonts w:ascii="Times New Roman" w:hAnsi="Times New Roman"/>
                <w:sz w:val="24"/>
                <w:szCs w:val="24"/>
              </w:rPr>
            </w:pPr>
            <w:r w:rsidRPr="000710E5">
              <w:rPr>
                <w:rFonts w:ascii="Times New Roman" w:hAnsi="Times New Roman"/>
                <w:sz w:val="24"/>
                <w:szCs w:val="24"/>
              </w:rPr>
              <w:t>P3    18.482 24   0.779      0.739     0.677    -0.59   -1.10</w:t>
            </w:r>
          </w:p>
          <w:p w14:paraId="6350E50F" w14:textId="77777777" w:rsidR="000710E5" w:rsidRPr="000710E5" w:rsidRDefault="000710E5" w:rsidP="000710E5">
            <w:pPr>
              <w:rPr>
                <w:rFonts w:ascii="Times New Roman" w:hAnsi="Times New Roman"/>
                <w:sz w:val="24"/>
                <w:szCs w:val="24"/>
              </w:rPr>
            </w:pPr>
            <w:r w:rsidRPr="000710E5">
              <w:rPr>
                <w:rFonts w:ascii="Times New Roman" w:hAnsi="Times New Roman"/>
                <w:sz w:val="24"/>
                <w:szCs w:val="24"/>
              </w:rPr>
              <w:t>P4    12.798 24   0.969      0.512     0.412    -1.89   -3.22</w:t>
            </w:r>
          </w:p>
          <w:p w14:paraId="317051C8" w14:textId="77777777" w:rsidR="000710E5" w:rsidRPr="000710E5" w:rsidRDefault="000710E5" w:rsidP="000710E5">
            <w:pPr>
              <w:rPr>
                <w:rFonts w:ascii="Times New Roman" w:hAnsi="Times New Roman"/>
                <w:sz w:val="24"/>
                <w:szCs w:val="24"/>
              </w:rPr>
            </w:pPr>
            <w:r w:rsidRPr="000710E5">
              <w:rPr>
                <w:rFonts w:ascii="Times New Roman" w:hAnsi="Times New Roman"/>
                <w:sz w:val="24"/>
                <w:szCs w:val="24"/>
              </w:rPr>
              <w:t>P5    14.891 24   0.924      0.596     0.611    -1.23   -1.60</w:t>
            </w:r>
          </w:p>
          <w:p w14:paraId="3CFE3D9F" w14:textId="77777777" w:rsidR="000710E5" w:rsidRDefault="000710E5" w:rsidP="000710E5">
            <w:pPr>
              <w:rPr>
                <w:rFonts w:ascii="Times New Roman" w:hAnsi="Times New Roman"/>
                <w:sz w:val="24"/>
                <w:szCs w:val="24"/>
              </w:rPr>
            </w:pPr>
            <w:r w:rsidRPr="000710E5">
              <w:rPr>
                <w:rFonts w:ascii="Times New Roman" w:hAnsi="Times New Roman"/>
                <w:sz w:val="24"/>
                <w:szCs w:val="24"/>
              </w:rPr>
              <w:t>P6    28.761 24   0.229      1.150     1.154     0.56    0.69</w:t>
            </w:r>
          </w:p>
          <w:p w14:paraId="008EE00C" w14:textId="77777777" w:rsidR="000710E5" w:rsidRDefault="000710E5" w:rsidP="000710E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  <w:p w14:paraId="0435D353" w14:textId="77777777" w:rsidR="00935A26" w:rsidRDefault="00935A26" w:rsidP="000710E5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FF8DC04" w14:textId="77777777" w:rsidR="00BC1CFB" w:rsidRPr="00BC1CFB" w:rsidRDefault="00BC1CFB" w:rsidP="00BC1CFB">
            <w:pPr>
              <w:rPr>
                <w:rFonts w:ascii="Times New Roman" w:hAnsi="Times New Roman"/>
                <w:sz w:val="24"/>
                <w:szCs w:val="24"/>
              </w:rPr>
            </w:pPr>
            <w:r w:rsidRPr="00BC1CFB">
              <w:rPr>
                <w:rFonts w:ascii="Times New Roman" w:hAnsi="Times New Roman"/>
                <w:sz w:val="24"/>
                <w:szCs w:val="24"/>
              </w:rPr>
              <w:t>&gt; # Rating scale model</w:t>
            </w:r>
          </w:p>
          <w:p w14:paraId="291D41A8" w14:textId="77777777" w:rsidR="00BC1CFB" w:rsidRPr="00BC1CFB" w:rsidRDefault="00BC1CFB" w:rsidP="00BC1CFB">
            <w:pPr>
              <w:rPr>
                <w:rFonts w:ascii="Times New Roman" w:hAnsi="Times New Roman"/>
                <w:sz w:val="24"/>
                <w:szCs w:val="24"/>
              </w:rPr>
            </w:pPr>
            <w:r w:rsidRPr="00BC1CFB">
              <w:rPr>
                <w:rFonts w:ascii="Times New Roman" w:hAnsi="Times New Roman"/>
                <w:sz w:val="24"/>
                <w:szCs w:val="24"/>
              </w:rPr>
              <w:t>&gt; rsm &lt;- RSM(poly, se = TRUE, sum0 = TRUE)</w:t>
            </w:r>
          </w:p>
          <w:p w14:paraId="626C870F" w14:textId="77777777" w:rsidR="00BC1CFB" w:rsidRPr="00BC1CFB" w:rsidRDefault="00BC1CFB" w:rsidP="00BC1CFB">
            <w:pPr>
              <w:rPr>
                <w:rFonts w:ascii="Times New Roman" w:hAnsi="Times New Roman"/>
                <w:sz w:val="24"/>
                <w:szCs w:val="24"/>
              </w:rPr>
            </w:pPr>
            <w:r w:rsidRPr="00BC1CFB">
              <w:rPr>
                <w:rFonts w:ascii="Times New Roman" w:hAnsi="Times New Roman"/>
                <w:sz w:val="24"/>
                <w:szCs w:val="24"/>
              </w:rPr>
              <w:t>&gt; rsm</w:t>
            </w:r>
          </w:p>
          <w:p w14:paraId="78863568" w14:textId="77777777" w:rsidR="00BC1CFB" w:rsidRPr="00BC1CFB" w:rsidRDefault="00BC1CFB" w:rsidP="00BC1CF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FBBCEF7" w14:textId="77777777" w:rsidR="00BC1CFB" w:rsidRPr="00BC1CFB" w:rsidRDefault="00BC1CFB" w:rsidP="00BC1CFB">
            <w:pPr>
              <w:rPr>
                <w:rFonts w:ascii="Times New Roman" w:hAnsi="Times New Roman"/>
                <w:sz w:val="24"/>
                <w:szCs w:val="24"/>
              </w:rPr>
            </w:pPr>
            <w:r w:rsidRPr="00BC1CFB">
              <w:rPr>
                <w:rFonts w:ascii="Times New Roman" w:hAnsi="Times New Roman"/>
                <w:sz w:val="24"/>
                <w:szCs w:val="24"/>
              </w:rPr>
              <w:t xml:space="preserve">Results of RSM estimation: </w:t>
            </w:r>
          </w:p>
          <w:p w14:paraId="72FFC10E" w14:textId="77777777" w:rsidR="00BC1CFB" w:rsidRPr="00BC1CFB" w:rsidRDefault="00BC1CFB" w:rsidP="00BC1CF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89E226E" w14:textId="77777777" w:rsidR="00BC1CFB" w:rsidRPr="00BC1CFB" w:rsidRDefault="00BC1CFB" w:rsidP="00BC1CFB">
            <w:pPr>
              <w:rPr>
                <w:rFonts w:ascii="Times New Roman" w:hAnsi="Times New Roman"/>
                <w:sz w:val="24"/>
                <w:szCs w:val="24"/>
              </w:rPr>
            </w:pPr>
            <w:r w:rsidRPr="00BC1CFB">
              <w:rPr>
                <w:rFonts w:ascii="Times New Roman" w:hAnsi="Times New Roman"/>
                <w:sz w:val="24"/>
                <w:szCs w:val="24"/>
              </w:rPr>
              <w:t xml:space="preserve">Call:  RSM(X = poly, se = TRUE, sum0 = TRUE) </w:t>
            </w:r>
          </w:p>
          <w:p w14:paraId="459BC8FA" w14:textId="77777777" w:rsidR="00BC1CFB" w:rsidRPr="00BC1CFB" w:rsidRDefault="00BC1CFB" w:rsidP="00BC1CF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479F1B2" w14:textId="77777777" w:rsidR="00BC1CFB" w:rsidRPr="00BC1CFB" w:rsidRDefault="00BC1CFB" w:rsidP="00BC1CFB">
            <w:pPr>
              <w:rPr>
                <w:rFonts w:ascii="Times New Roman" w:hAnsi="Times New Roman"/>
                <w:sz w:val="24"/>
                <w:szCs w:val="24"/>
              </w:rPr>
            </w:pPr>
            <w:r w:rsidRPr="00BC1CFB">
              <w:rPr>
                <w:rFonts w:ascii="Times New Roman" w:hAnsi="Times New Roman"/>
                <w:sz w:val="24"/>
                <w:szCs w:val="24"/>
              </w:rPr>
              <w:t xml:space="preserve">Conditional log-likelihood: -5720.688 </w:t>
            </w:r>
          </w:p>
          <w:p w14:paraId="5539E918" w14:textId="77777777" w:rsidR="00BC1CFB" w:rsidRPr="00BC1CFB" w:rsidRDefault="00BC1CFB" w:rsidP="00BC1CFB">
            <w:pPr>
              <w:rPr>
                <w:rFonts w:ascii="Times New Roman" w:hAnsi="Times New Roman"/>
                <w:sz w:val="24"/>
                <w:szCs w:val="24"/>
              </w:rPr>
            </w:pPr>
            <w:r w:rsidRPr="00BC1CFB">
              <w:rPr>
                <w:rFonts w:ascii="Times New Roman" w:hAnsi="Times New Roman"/>
                <w:sz w:val="24"/>
                <w:szCs w:val="24"/>
              </w:rPr>
              <w:t xml:space="preserve">Number of iterations: 33 </w:t>
            </w:r>
          </w:p>
          <w:p w14:paraId="29B016BC" w14:textId="77777777" w:rsidR="00BC1CFB" w:rsidRPr="00BC1CFB" w:rsidRDefault="00BC1CFB" w:rsidP="00BC1C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Number of parameters: 25 </w:t>
            </w:r>
          </w:p>
          <w:p w14:paraId="6364FC0B" w14:textId="77777777" w:rsidR="00BC1CFB" w:rsidRPr="00BC1CFB" w:rsidRDefault="00BC1CFB" w:rsidP="00BC1CFB">
            <w:pPr>
              <w:rPr>
                <w:rFonts w:ascii="Times New Roman" w:hAnsi="Times New Roman"/>
                <w:sz w:val="24"/>
                <w:szCs w:val="24"/>
              </w:rPr>
            </w:pPr>
            <w:r w:rsidRPr="00BC1CF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&gt; </w:t>
            </w:r>
          </w:p>
          <w:p w14:paraId="3426125B" w14:textId="77777777" w:rsidR="00BC1CFB" w:rsidRPr="00BC1CFB" w:rsidRDefault="00BC1CFB" w:rsidP="00BC1CFB">
            <w:pPr>
              <w:rPr>
                <w:rFonts w:ascii="Times New Roman" w:hAnsi="Times New Roman"/>
                <w:sz w:val="24"/>
                <w:szCs w:val="24"/>
              </w:rPr>
            </w:pPr>
            <w:r w:rsidRPr="00BC1CFB">
              <w:rPr>
                <w:rFonts w:ascii="Times New Roman" w:hAnsi="Times New Roman"/>
                <w:sz w:val="24"/>
                <w:szCs w:val="24"/>
              </w:rPr>
              <w:t>&gt; IC(p.rsm)</w:t>
            </w:r>
          </w:p>
          <w:p w14:paraId="339AF72A" w14:textId="77777777" w:rsidR="00BC1CFB" w:rsidRPr="00BC1CFB" w:rsidRDefault="00BC1CFB" w:rsidP="00BC1CF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B08D262" w14:textId="77777777" w:rsidR="00BC1CFB" w:rsidRPr="00BC1CFB" w:rsidRDefault="00000000" w:rsidP="00BC1C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pict w14:anchorId="539EC046">
                <v:rect id="_x0000_s1062" style="position:absolute;margin-left:338.4pt;margin-top:15.35pt;width:114.6pt;height:151.2pt;z-index:251681792">
                  <v:textbox>
                    <w:txbxContent>
                      <w:p w14:paraId="05B5357E" w14:textId="77777777" w:rsidR="00BC1CFB" w:rsidRDefault="00BC1CFB">
                        <w:pPr>
                          <w:rPr>
                            <w:rFonts w:ascii="Times New Roman" w:hAnsi="Times New Roman"/>
                          </w:rPr>
                        </w:pPr>
                        <w:r w:rsidRPr="00BC1CFB">
                          <w:rPr>
                            <w:rFonts w:ascii="Times New Roman" w:hAnsi="Times New Roman"/>
                          </w:rPr>
                          <w:t>Please refer to values based on the marginal log-lik.</w:t>
                        </w:r>
                      </w:p>
                      <w:p w14:paraId="13D1D02F" w14:textId="77777777" w:rsidR="00BC1CFB" w:rsidRPr="00BC1CFB" w:rsidRDefault="00BC1CFB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‘cAIC’ is the AIC with the correction</w:t>
                        </w:r>
                        <w:r w:rsidR="00751703">
                          <w:rPr>
                            <w:rFonts w:ascii="Times New Roman" w:hAnsi="Times New Roman"/>
                          </w:rPr>
                          <w:t xml:space="preserve"> for consistency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. </w:t>
                        </w:r>
                      </w:p>
                    </w:txbxContent>
                  </v:textbox>
                </v:rect>
              </w:pict>
            </w:r>
            <w:r w:rsidR="00BC1CFB" w:rsidRPr="00BC1CFB">
              <w:rPr>
                <w:rFonts w:ascii="Times New Roman" w:hAnsi="Times New Roman"/>
                <w:sz w:val="24"/>
                <w:szCs w:val="24"/>
              </w:rPr>
              <w:t xml:space="preserve">Information Criteria: </w:t>
            </w:r>
          </w:p>
          <w:p w14:paraId="7C7BE86B" w14:textId="77777777" w:rsidR="00BC1CFB" w:rsidRPr="00BC1CFB" w:rsidRDefault="00BC1CFB" w:rsidP="00BC1CFB">
            <w:pPr>
              <w:rPr>
                <w:rFonts w:ascii="Times New Roman" w:hAnsi="Times New Roman"/>
                <w:sz w:val="24"/>
                <w:szCs w:val="24"/>
              </w:rPr>
            </w:pPr>
            <w:r w:rsidRPr="00BC1CFB">
              <w:rPr>
                <w:rFonts w:ascii="Times New Roman" w:hAnsi="Times New Roman"/>
                <w:sz w:val="24"/>
                <w:szCs w:val="24"/>
              </w:rPr>
              <w:t xml:space="preserve">                        value npar      AIC      BIC     cAIC</w:t>
            </w:r>
          </w:p>
          <w:p w14:paraId="38904383" w14:textId="77777777" w:rsidR="00BC1CFB" w:rsidRPr="00BC1CFB" w:rsidRDefault="00000000" w:rsidP="00BC1C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pict w14:anchorId="0C4316AC">
                <v:shape id="_x0000_s1063" type="#_x0000_t32" style="position:absolute;margin-left:307.8pt;margin-top:9.2pt;width:30.6pt;height:23.4pt;flip:x;z-index:251682816" o:connectortype="straight">
                  <v:stroke endarrow="block"/>
                </v:shape>
              </w:pict>
            </w:r>
            <w:r w:rsidR="00BC1CFB" w:rsidRPr="00BC1CFB">
              <w:rPr>
                <w:rFonts w:ascii="Times New Roman" w:hAnsi="Times New Roman"/>
                <w:sz w:val="24"/>
                <w:szCs w:val="24"/>
              </w:rPr>
              <w:t>joint log-lik       -6361.142   70 12862.28 13124.74 13194.74</w:t>
            </w:r>
          </w:p>
          <w:p w14:paraId="117ACF23" w14:textId="77777777" w:rsidR="00BC1CFB" w:rsidRPr="00BC1CFB" w:rsidRDefault="00BC1CFB" w:rsidP="00BC1CFB">
            <w:pPr>
              <w:rPr>
                <w:rFonts w:ascii="Times New Roman" w:hAnsi="Times New Roman"/>
                <w:sz w:val="24"/>
                <w:szCs w:val="24"/>
              </w:rPr>
            </w:pPr>
            <w:r w:rsidRPr="00BC1CFB">
              <w:rPr>
                <w:rFonts w:ascii="Times New Roman" w:hAnsi="Times New Roman"/>
                <w:sz w:val="24"/>
                <w:szCs w:val="24"/>
                <w:highlight w:val="yellow"/>
              </w:rPr>
              <w:t>marginal log-lik    -6876.607   25 13803.21 13897.11 13922.11</w:t>
            </w:r>
          </w:p>
          <w:p w14:paraId="2F691D53" w14:textId="77777777" w:rsidR="00BC1CFB" w:rsidRPr="00BC1CFB" w:rsidRDefault="00BC1CFB" w:rsidP="00BC1CFB">
            <w:pPr>
              <w:rPr>
                <w:rFonts w:ascii="Times New Roman" w:hAnsi="Times New Roman"/>
                <w:sz w:val="24"/>
                <w:szCs w:val="24"/>
              </w:rPr>
            </w:pPr>
            <w:r w:rsidRPr="00BC1CFB">
              <w:rPr>
                <w:rFonts w:ascii="Times New Roman" w:hAnsi="Times New Roman"/>
                <w:sz w:val="24"/>
                <w:szCs w:val="24"/>
              </w:rPr>
              <w:t>conditional log-lik -5720.688   25 11491.38 11585.27 11610.27</w:t>
            </w:r>
          </w:p>
          <w:p w14:paraId="6E96C80D" w14:textId="77777777" w:rsidR="00BC1CFB" w:rsidRPr="00BC1CFB" w:rsidRDefault="00BC1CFB" w:rsidP="00BC1CF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9857ED4" w14:textId="77777777" w:rsidR="00BC1CFB" w:rsidRPr="00BC1CFB" w:rsidRDefault="00BC1CFB" w:rsidP="00BC1CFB">
            <w:pPr>
              <w:rPr>
                <w:rFonts w:ascii="Times New Roman" w:hAnsi="Times New Roman"/>
                <w:sz w:val="24"/>
                <w:szCs w:val="24"/>
              </w:rPr>
            </w:pPr>
            <w:r w:rsidRPr="00BC1CFB">
              <w:rPr>
                <w:rFonts w:ascii="Times New Roman" w:hAnsi="Times New Roman"/>
                <w:sz w:val="24"/>
                <w:szCs w:val="24"/>
              </w:rPr>
              <w:t xml:space="preserve">&gt;&gt; # Partial credit model </w:t>
            </w:r>
          </w:p>
          <w:p w14:paraId="015F5845" w14:textId="77777777" w:rsidR="00BC1CFB" w:rsidRPr="00BC1CFB" w:rsidRDefault="00BC1CFB" w:rsidP="00BC1CFB">
            <w:pPr>
              <w:rPr>
                <w:rFonts w:ascii="Times New Roman" w:hAnsi="Times New Roman"/>
                <w:sz w:val="24"/>
                <w:szCs w:val="24"/>
              </w:rPr>
            </w:pPr>
            <w:r w:rsidRPr="00BC1CFB">
              <w:rPr>
                <w:rFonts w:ascii="Times New Roman" w:hAnsi="Times New Roman"/>
                <w:sz w:val="24"/>
                <w:szCs w:val="24"/>
              </w:rPr>
              <w:t>&gt; pcm &lt;- PCM(poly, se = TRUE, sum0 = TRUE)</w:t>
            </w:r>
          </w:p>
          <w:p w14:paraId="41CA0CF5" w14:textId="77777777" w:rsidR="00BC1CFB" w:rsidRPr="00BC1CFB" w:rsidRDefault="00BC1CFB" w:rsidP="00BC1CFB">
            <w:pPr>
              <w:rPr>
                <w:rFonts w:ascii="Times New Roman" w:hAnsi="Times New Roman"/>
                <w:sz w:val="24"/>
                <w:szCs w:val="24"/>
              </w:rPr>
            </w:pPr>
            <w:r w:rsidRPr="00BC1CFB">
              <w:rPr>
                <w:rFonts w:ascii="Times New Roman" w:hAnsi="Times New Roman"/>
                <w:sz w:val="24"/>
                <w:szCs w:val="24"/>
              </w:rPr>
              <w:t>&gt; pcm</w:t>
            </w:r>
          </w:p>
          <w:p w14:paraId="7F5FEE30" w14:textId="77777777" w:rsidR="00BC1CFB" w:rsidRPr="00BC1CFB" w:rsidRDefault="00BC1CFB" w:rsidP="00BC1CF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E41B547" w14:textId="77777777" w:rsidR="00BC1CFB" w:rsidRPr="00BC1CFB" w:rsidRDefault="00BC1CFB" w:rsidP="00BC1CFB">
            <w:pPr>
              <w:rPr>
                <w:rFonts w:ascii="Times New Roman" w:hAnsi="Times New Roman"/>
                <w:sz w:val="24"/>
                <w:szCs w:val="24"/>
              </w:rPr>
            </w:pPr>
            <w:r w:rsidRPr="00BC1CFB">
              <w:rPr>
                <w:rFonts w:ascii="Times New Roman" w:hAnsi="Times New Roman"/>
                <w:sz w:val="24"/>
                <w:szCs w:val="24"/>
              </w:rPr>
              <w:t xml:space="preserve">Results of PCM estimation: </w:t>
            </w:r>
          </w:p>
          <w:p w14:paraId="59D438C9" w14:textId="77777777" w:rsidR="00BC1CFB" w:rsidRPr="00BC1CFB" w:rsidRDefault="00BC1CFB" w:rsidP="00BC1CF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D93689C" w14:textId="77777777" w:rsidR="00BC1CFB" w:rsidRPr="00BC1CFB" w:rsidRDefault="00BC1CFB" w:rsidP="00BC1CFB">
            <w:pPr>
              <w:rPr>
                <w:rFonts w:ascii="Times New Roman" w:hAnsi="Times New Roman"/>
                <w:sz w:val="24"/>
                <w:szCs w:val="24"/>
              </w:rPr>
            </w:pPr>
            <w:r w:rsidRPr="00BC1CFB">
              <w:rPr>
                <w:rFonts w:ascii="Times New Roman" w:hAnsi="Times New Roman"/>
                <w:sz w:val="24"/>
                <w:szCs w:val="24"/>
              </w:rPr>
              <w:t xml:space="preserve">Call:  PCM(X = poly, se = TRUE, sum0 = TRUE) </w:t>
            </w:r>
          </w:p>
          <w:p w14:paraId="5B211099" w14:textId="77777777" w:rsidR="00BC1CFB" w:rsidRPr="00BC1CFB" w:rsidRDefault="00BC1CFB" w:rsidP="00BC1CF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E8694F3" w14:textId="77777777" w:rsidR="00BC1CFB" w:rsidRPr="00BC1CFB" w:rsidRDefault="00BC1CFB" w:rsidP="00BC1CFB">
            <w:pPr>
              <w:rPr>
                <w:rFonts w:ascii="Times New Roman" w:hAnsi="Times New Roman"/>
                <w:sz w:val="24"/>
                <w:szCs w:val="24"/>
              </w:rPr>
            </w:pPr>
            <w:r w:rsidRPr="00BC1CFB">
              <w:rPr>
                <w:rFonts w:ascii="Times New Roman" w:hAnsi="Times New Roman"/>
                <w:sz w:val="24"/>
                <w:szCs w:val="24"/>
              </w:rPr>
              <w:t xml:space="preserve">Conditional log-likelihood: -5698.104 </w:t>
            </w:r>
          </w:p>
          <w:p w14:paraId="2C0D002D" w14:textId="77777777" w:rsidR="00BC1CFB" w:rsidRPr="00BC1CFB" w:rsidRDefault="00BC1CFB" w:rsidP="00BC1CFB">
            <w:pPr>
              <w:rPr>
                <w:rFonts w:ascii="Times New Roman" w:hAnsi="Times New Roman"/>
                <w:sz w:val="24"/>
                <w:szCs w:val="24"/>
              </w:rPr>
            </w:pPr>
            <w:r w:rsidRPr="00BC1CFB">
              <w:rPr>
                <w:rFonts w:ascii="Times New Roman" w:hAnsi="Times New Roman"/>
                <w:sz w:val="24"/>
                <w:szCs w:val="24"/>
              </w:rPr>
              <w:t xml:space="preserve">Number of iterations: 74 </w:t>
            </w:r>
          </w:p>
          <w:p w14:paraId="09CC8648" w14:textId="77777777" w:rsidR="00BC1CFB" w:rsidRPr="00BC1CFB" w:rsidRDefault="00BC1CFB" w:rsidP="00BC1CFB">
            <w:pPr>
              <w:rPr>
                <w:rFonts w:ascii="Times New Roman" w:hAnsi="Times New Roman"/>
                <w:sz w:val="24"/>
                <w:szCs w:val="24"/>
              </w:rPr>
            </w:pPr>
            <w:r w:rsidRPr="00BC1CFB">
              <w:rPr>
                <w:rFonts w:ascii="Times New Roman" w:hAnsi="Times New Roman"/>
                <w:sz w:val="24"/>
                <w:szCs w:val="24"/>
              </w:rPr>
              <w:t xml:space="preserve">Number of parameters: 49 </w:t>
            </w:r>
          </w:p>
          <w:p w14:paraId="06483A06" w14:textId="77777777" w:rsidR="00BC1CFB" w:rsidRPr="00BC1CFB" w:rsidRDefault="00BC1CFB" w:rsidP="00BC1CF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BE69EB2" w14:textId="77777777" w:rsidR="00BC1CFB" w:rsidRPr="00BC1CFB" w:rsidRDefault="00BC1CFB" w:rsidP="00BC1C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….</w:t>
            </w:r>
          </w:p>
          <w:p w14:paraId="7962D413" w14:textId="77777777" w:rsidR="00BC1CFB" w:rsidRPr="00BC1CFB" w:rsidRDefault="00BC1CFB" w:rsidP="00BC1CFB">
            <w:pPr>
              <w:rPr>
                <w:rFonts w:ascii="Times New Roman" w:hAnsi="Times New Roman"/>
                <w:sz w:val="24"/>
                <w:szCs w:val="24"/>
              </w:rPr>
            </w:pPr>
            <w:r w:rsidRPr="00BC1CFB">
              <w:rPr>
                <w:rFonts w:ascii="Times New Roman" w:hAnsi="Times New Roman"/>
                <w:sz w:val="24"/>
                <w:szCs w:val="24"/>
              </w:rPr>
              <w:t xml:space="preserve">&gt; </w:t>
            </w:r>
          </w:p>
          <w:p w14:paraId="5F6ECCB2" w14:textId="77777777" w:rsidR="00BC1CFB" w:rsidRPr="00BC1CFB" w:rsidRDefault="00BC1CFB" w:rsidP="00BC1CFB">
            <w:pPr>
              <w:rPr>
                <w:rFonts w:ascii="Times New Roman" w:hAnsi="Times New Roman"/>
                <w:sz w:val="24"/>
                <w:szCs w:val="24"/>
              </w:rPr>
            </w:pPr>
            <w:r w:rsidRPr="00BC1CFB">
              <w:rPr>
                <w:rFonts w:ascii="Times New Roman" w:hAnsi="Times New Roman"/>
                <w:sz w:val="24"/>
                <w:szCs w:val="24"/>
              </w:rPr>
              <w:t>&gt; p.pcm &lt;- person.parameter(pcm)</w:t>
            </w:r>
          </w:p>
          <w:p w14:paraId="38AFA2CE" w14:textId="77777777" w:rsidR="00BC1CFB" w:rsidRPr="00BC1CFB" w:rsidRDefault="00BC1CFB" w:rsidP="00BC1CFB">
            <w:pPr>
              <w:rPr>
                <w:rFonts w:ascii="Times New Roman" w:hAnsi="Times New Roman"/>
                <w:sz w:val="24"/>
                <w:szCs w:val="24"/>
              </w:rPr>
            </w:pPr>
            <w:r w:rsidRPr="00BC1CFB">
              <w:rPr>
                <w:rFonts w:ascii="Times New Roman" w:hAnsi="Times New Roman"/>
                <w:sz w:val="24"/>
                <w:szCs w:val="24"/>
              </w:rPr>
              <w:t xml:space="preserve">&gt; </w:t>
            </w:r>
          </w:p>
          <w:p w14:paraId="45058005" w14:textId="77777777" w:rsidR="00BC1CFB" w:rsidRPr="00BC1CFB" w:rsidRDefault="00BC1CFB" w:rsidP="00BC1CFB">
            <w:pPr>
              <w:rPr>
                <w:rFonts w:ascii="Times New Roman" w:hAnsi="Times New Roman"/>
                <w:sz w:val="24"/>
                <w:szCs w:val="24"/>
              </w:rPr>
            </w:pPr>
            <w:r w:rsidRPr="00BC1CFB">
              <w:rPr>
                <w:rFonts w:ascii="Times New Roman" w:hAnsi="Times New Roman"/>
                <w:sz w:val="24"/>
                <w:szCs w:val="24"/>
              </w:rPr>
              <w:lastRenderedPageBreak/>
              <w:t>&gt; IC(p.pcm)</w:t>
            </w:r>
          </w:p>
          <w:p w14:paraId="7F0D08B8" w14:textId="77777777" w:rsidR="00BC1CFB" w:rsidRPr="00BC1CFB" w:rsidRDefault="00BC1CFB" w:rsidP="00BC1CF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21470EF" w14:textId="77777777" w:rsidR="00BC1CFB" w:rsidRPr="00BC1CFB" w:rsidRDefault="00BC1CFB" w:rsidP="00BC1CFB">
            <w:pPr>
              <w:rPr>
                <w:rFonts w:ascii="Times New Roman" w:hAnsi="Times New Roman"/>
                <w:sz w:val="24"/>
                <w:szCs w:val="24"/>
              </w:rPr>
            </w:pPr>
            <w:r w:rsidRPr="00BC1CFB">
              <w:rPr>
                <w:rFonts w:ascii="Times New Roman" w:hAnsi="Times New Roman"/>
                <w:sz w:val="24"/>
                <w:szCs w:val="24"/>
              </w:rPr>
              <w:t xml:space="preserve">Information Criteria: </w:t>
            </w:r>
          </w:p>
          <w:p w14:paraId="553D3E7D" w14:textId="77777777" w:rsidR="00BC1CFB" w:rsidRPr="00BC1CFB" w:rsidRDefault="00000000" w:rsidP="00BC1C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pict w14:anchorId="04C984C7">
                <v:rect id="_x0000_s1064" style="position:absolute;margin-left:348pt;margin-top:11.75pt;width:112.2pt;height:146.4pt;z-index:251683840">
                  <v:textbox>
                    <w:txbxContent>
                      <w:p w14:paraId="063B83FC" w14:textId="77777777" w:rsidR="00BC1CFB" w:rsidRDefault="00BC1CFB" w:rsidP="00BC1CFB">
                        <w:pPr>
                          <w:rPr>
                            <w:rFonts w:ascii="Times New Roman" w:hAnsi="Times New Roman"/>
                          </w:rPr>
                        </w:pPr>
                        <w:r w:rsidRPr="00BC1CFB">
                          <w:rPr>
                            <w:rFonts w:ascii="Times New Roman" w:hAnsi="Times New Roman"/>
                          </w:rPr>
                          <w:t>Please refer to values based on the marginal log-lik.</w:t>
                        </w:r>
                      </w:p>
                      <w:p w14:paraId="34430A6D" w14:textId="77777777" w:rsidR="00BC1CFB" w:rsidRDefault="00BC1CFB" w:rsidP="00BC1CFB">
                        <w:pPr>
                          <w:rPr>
                            <w:rFonts w:ascii="Times New Roman" w:hAnsi="Times New Roman"/>
                          </w:rPr>
                        </w:pPr>
                      </w:p>
                      <w:p w14:paraId="0AF3D410" w14:textId="77777777" w:rsidR="00BC1CFB" w:rsidRPr="00BC1CFB" w:rsidRDefault="00BC1CFB" w:rsidP="00BC1CFB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 xml:space="preserve">‘cAIC’ is the AIC with </w:t>
                        </w:r>
                        <w:r w:rsidR="00751703">
                          <w:rPr>
                            <w:rFonts w:ascii="Times New Roman" w:hAnsi="Times New Roman"/>
                          </w:rPr>
                          <w:t>the correction for consistency.</w:t>
                        </w:r>
                      </w:p>
                      <w:p w14:paraId="471B22D5" w14:textId="77777777" w:rsidR="00BC1CFB" w:rsidRDefault="00BC1CFB"/>
                    </w:txbxContent>
                  </v:textbox>
                </v:rect>
              </w:pict>
            </w:r>
            <w:r w:rsidR="00BC1CFB" w:rsidRPr="00BC1CFB">
              <w:rPr>
                <w:rFonts w:ascii="Times New Roman" w:hAnsi="Times New Roman"/>
                <w:sz w:val="24"/>
                <w:szCs w:val="24"/>
              </w:rPr>
              <w:t xml:space="preserve">                        value npar      AIC      BIC     cAIC</w:t>
            </w:r>
          </w:p>
          <w:p w14:paraId="29932E0F" w14:textId="77777777" w:rsidR="00BC1CFB" w:rsidRPr="00BC1CFB" w:rsidRDefault="00000000" w:rsidP="00BC1C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pict w14:anchorId="41F773ED">
                <v:shape id="_x0000_s1065" type="#_x0000_t32" style="position:absolute;margin-left:306pt;margin-top:23.7pt;width:42pt;height:7.2pt;flip:x;z-index:251684864" o:connectortype="straight">
                  <v:stroke endarrow="block"/>
                </v:shape>
              </w:pict>
            </w:r>
            <w:r w:rsidR="00BC1CFB" w:rsidRPr="00BC1CFB">
              <w:rPr>
                <w:rFonts w:ascii="Times New Roman" w:hAnsi="Times New Roman"/>
                <w:sz w:val="24"/>
                <w:szCs w:val="24"/>
              </w:rPr>
              <w:t>joint log-lik       -6338.289   94 12864.58 13217.02 13311.02</w:t>
            </w:r>
          </w:p>
          <w:p w14:paraId="0E5AB777" w14:textId="77777777" w:rsidR="00BC1CFB" w:rsidRPr="00BC1CFB" w:rsidRDefault="00BC1CFB" w:rsidP="00BC1CFB">
            <w:pPr>
              <w:rPr>
                <w:rFonts w:ascii="Times New Roman" w:hAnsi="Times New Roman"/>
                <w:sz w:val="24"/>
                <w:szCs w:val="24"/>
              </w:rPr>
            </w:pPr>
            <w:r w:rsidRPr="00BC1CFB">
              <w:rPr>
                <w:rFonts w:ascii="Times New Roman" w:hAnsi="Times New Roman"/>
                <w:sz w:val="24"/>
                <w:szCs w:val="24"/>
                <w:highlight w:val="yellow"/>
              </w:rPr>
              <w:t>marginal log-lik    -6854.024   49 13806.05 13990.08 14039.08</w:t>
            </w:r>
          </w:p>
          <w:p w14:paraId="493D04AE" w14:textId="77777777" w:rsidR="005646B1" w:rsidRDefault="00BC1CFB" w:rsidP="00BC1CFB">
            <w:pPr>
              <w:rPr>
                <w:rFonts w:ascii="Times New Roman" w:hAnsi="Times New Roman"/>
                <w:sz w:val="24"/>
                <w:szCs w:val="24"/>
              </w:rPr>
            </w:pPr>
            <w:r w:rsidRPr="00BC1CFB">
              <w:rPr>
                <w:rFonts w:ascii="Times New Roman" w:hAnsi="Times New Roman"/>
                <w:sz w:val="24"/>
                <w:szCs w:val="24"/>
              </w:rPr>
              <w:t>conditional log-lik -5698.104   49 11494.21 11678.24 11727.24</w:t>
            </w:r>
          </w:p>
          <w:p w14:paraId="44E966BF" w14:textId="77777777" w:rsidR="00BC1CFB" w:rsidRDefault="00BC1CFB" w:rsidP="00BC1CF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9177791" w14:textId="77777777" w:rsidR="00BC1CFB" w:rsidRDefault="00BC1CFB" w:rsidP="00BC1CF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452C8C6" w14:textId="77777777" w:rsidR="00BC1CFB" w:rsidRDefault="00BC1CFB" w:rsidP="00BC1CF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6ED1844" w14:textId="77777777" w:rsidR="00BC1CFB" w:rsidRDefault="00BC1CFB" w:rsidP="00BC1CF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EE236EE" w14:textId="77777777" w:rsidR="0065256D" w:rsidRPr="0065256D" w:rsidRDefault="0065256D" w:rsidP="0065256D">
      <w:pPr>
        <w:rPr>
          <w:rFonts w:ascii="Times New Roman" w:hAnsi="Times New Roman"/>
          <w:sz w:val="24"/>
          <w:szCs w:val="24"/>
        </w:rPr>
      </w:pPr>
    </w:p>
    <w:sectPr w:rsidR="0065256D" w:rsidRPr="0065256D" w:rsidSect="00914B9A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B354C" w14:textId="77777777" w:rsidR="00FA2A30" w:rsidRDefault="00FA2A30" w:rsidP="00EB3FA1">
      <w:pPr>
        <w:spacing w:after="0" w:line="240" w:lineRule="auto"/>
      </w:pPr>
      <w:r>
        <w:separator/>
      </w:r>
    </w:p>
  </w:endnote>
  <w:endnote w:type="continuationSeparator" w:id="0">
    <w:p w14:paraId="49C92961" w14:textId="77777777" w:rsidR="00FA2A30" w:rsidRDefault="00FA2A30" w:rsidP="00EB3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CFA99" w14:textId="77777777" w:rsidR="00EB3FA1" w:rsidRDefault="009D7EB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2036C">
      <w:rPr>
        <w:noProof/>
      </w:rPr>
      <w:t>2</w:t>
    </w:r>
    <w:r>
      <w:rPr>
        <w:noProof/>
      </w:rPr>
      <w:fldChar w:fldCharType="end"/>
    </w:r>
  </w:p>
  <w:p w14:paraId="78369D77" w14:textId="77777777" w:rsidR="00EB3FA1" w:rsidRDefault="00EB3F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E0B7F" w14:textId="77777777" w:rsidR="00FA2A30" w:rsidRDefault="00FA2A30" w:rsidP="00EB3FA1">
      <w:pPr>
        <w:spacing w:after="0" w:line="240" w:lineRule="auto"/>
      </w:pPr>
      <w:r>
        <w:separator/>
      </w:r>
    </w:p>
  </w:footnote>
  <w:footnote w:type="continuationSeparator" w:id="0">
    <w:p w14:paraId="03BE640B" w14:textId="77777777" w:rsidR="00FA2A30" w:rsidRDefault="00FA2A30" w:rsidP="00EB3F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75619"/>
    <w:multiLevelType w:val="hybridMultilevel"/>
    <w:tmpl w:val="8CA89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375B2"/>
    <w:multiLevelType w:val="hybridMultilevel"/>
    <w:tmpl w:val="EBDC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A1CE5"/>
    <w:multiLevelType w:val="hybridMultilevel"/>
    <w:tmpl w:val="381CD2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66B72"/>
    <w:multiLevelType w:val="hybridMultilevel"/>
    <w:tmpl w:val="84B8F1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9217A"/>
    <w:multiLevelType w:val="hybridMultilevel"/>
    <w:tmpl w:val="FEA225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869903">
    <w:abstractNumId w:val="1"/>
  </w:num>
  <w:num w:numId="2" w16cid:durableId="711272087">
    <w:abstractNumId w:val="0"/>
  </w:num>
  <w:num w:numId="3" w16cid:durableId="1892035514">
    <w:abstractNumId w:val="3"/>
  </w:num>
  <w:num w:numId="4" w16cid:durableId="333843950">
    <w:abstractNumId w:val="2"/>
  </w:num>
  <w:num w:numId="5" w16cid:durableId="107474215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03B"/>
    <w:rsid w:val="00033A39"/>
    <w:rsid w:val="00040524"/>
    <w:rsid w:val="00042613"/>
    <w:rsid w:val="00043D04"/>
    <w:rsid w:val="00056FDB"/>
    <w:rsid w:val="000710E5"/>
    <w:rsid w:val="00076CEF"/>
    <w:rsid w:val="0008405A"/>
    <w:rsid w:val="00084B5E"/>
    <w:rsid w:val="000926FE"/>
    <w:rsid w:val="00093153"/>
    <w:rsid w:val="000B165E"/>
    <w:rsid w:val="000C1613"/>
    <w:rsid w:val="000C414C"/>
    <w:rsid w:val="000D7428"/>
    <w:rsid w:val="000F312D"/>
    <w:rsid w:val="001037D2"/>
    <w:rsid w:val="00124E56"/>
    <w:rsid w:val="001262CA"/>
    <w:rsid w:val="001504A7"/>
    <w:rsid w:val="00166367"/>
    <w:rsid w:val="001753BD"/>
    <w:rsid w:val="001B67FF"/>
    <w:rsid w:val="001B6E79"/>
    <w:rsid w:val="001F0D5F"/>
    <w:rsid w:val="00204B47"/>
    <w:rsid w:val="0023620C"/>
    <w:rsid w:val="00236489"/>
    <w:rsid w:val="00244ACD"/>
    <w:rsid w:val="00255D60"/>
    <w:rsid w:val="00270659"/>
    <w:rsid w:val="00273E89"/>
    <w:rsid w:val="00280859"/>
    <w:rsid w:val="002D5240"/>
    <w:rsid w:val="00311D0D"/>
    <w:rsid w:val="00320260"/>
    <w:rsid w:val="00344249"/>
    <w:rsid w:val="00362693"/>
    <w:rsid w:val="0037243C"/>
    <w:rsid w:val="00375C08"/>
    <w:rsid w:val="003A03F8"/>
    <w:rsid w:val="003C0982"/>
    <w:rsid w:val="003C186F"/>
    <w:rsid w:val="003C27A6"/>
    <w:rsid w:val="003D6972"/>
    <w:rsid w:val="00402141"/>
    <w:rsid w:val="00402D9A"/>
    <w:rsid w:val="004148B9"/>
    <w:rsid w:val="00414BE8"/>
    <w:rsid w:val="004162AD"/>
    <w:rsid w:val="0045531D"/>
    <w:rsid w:val="00486779"/>
    <w:rsid w:val="004B4671"/>
    <w:rsid w:val="004F0266"/>
    <w:rsid w:val="00504543"/>
    <w:rsid w:val="00513946"/>
    <w:rsid w:val="0051611D"/>
    <w:rsid w:val="005316BC"/>
    <w:rsid w:val="00545DCF"/>
    <w:rsid w:val="005646B1"/>
    <w:rsid w:val="00564DD1"/>
    <w:rsid w:val="005766F0"/>
    <w:rsid w:val="00581622"/>
    <w:rsid w:val="00586A47"/>
    <w:rsid w:val="0059163A"/>
    <w:rsid w:val="005A2B17"/>
    <w:rsid w:val="005D2878"/>
    <w:rsid w:val="005F3FC2"/>
    <w:rsid w:val="005F7B8B"/>
    <w:rsid w:val="00604B51"/>
    <w:rsid w:val="00606373"/>
    <w:rsid w:val="00622D4E"/>
    <w:rsid w:val="00627F77"/>
    <w:rsid w:val="00633075"/>
    <w:rsid w:val="006402D1"/>
    <w:rsid w:val="00646FD5"/>
    <w:rsid w:val="0065256D"/>
    <w:rsid w:val="00664B2D"/>
    <w:rsid w:val="00666133"/>
    <w:rsid w:val="00676CA0"/>
    <w:rsid w:val="00683E78"/>
    <w:rsid w:val="006A2F57"/>
    <w:rsid w:val="006A6169"/>
    <w:rsid w:val="006B66C2"/>
    <w:rsid w:val="006C06A3"/>
    <w:rsid w:val="006E1CFB"/>
    <w:rsid w:val="006E3CFB"/>
    <w:rsid w:val="006E7C32"/>
    <w:rsid w:val="006F634E"/>
    <w:rsid w:val="007250B4"/>
    <w:rsid w:val="007327A8"/>
    <w:rsid w:val="007333BA"/>
    <w:rsid w:val="00735339"/>
    <w:rsid w:val="00751703"/>
    <w:rsid w:val="00761632"/>
    <w:rsid w:val="00791470"/>
    <w:rsid w:val="0079210C"/>
    <w:rsid w:val="007E61E0"/>
    <w:rsid w:val="007F56E5"/>
    <w:rsid w:val="008014D7"/>
    <w:rsid w:val="008061E9"/>
    <w:rsid w:val="00813291"/>
    <w:rsid w:val="0082742B"/>
    <w:rsid w:val="00830932"/>
    <w:rsid w:val="00833EB4"/>
    <w:rsid w:val="00836398"/>
    <w:rsid w:val="008455BF"/>
    <w:rsid w:val="00846FCC"/>
    <w:rsid w:val="0086694D"/>
    <w:rsid w:val="008716DE"/>
    <w:rsid w:val="0087792D"/>
    <w:rsid w:val="00892809"/>
    <w:rsid w:val="008A3DCA"/>
    <w:rsid w:val="008E493A"/>
    <w:rsid w:val="008E5ED3"/>
    <w:rsid w:val="008F010B"/>
    <w:rsid w:val="008F5D07"/>
    <w:rsid w:val="0090270E"/>
    <w:rsid w:val="00911FFB"/>
    <w:rsid w:val="00914B9A"/>
    <w:rsid w:val="00934E67"/>
    <w:rsid w:val="00935A26"/>
    <w:rsid w:val="0093603B"/>
    <w:rsid w:val="00940653"/>
    <w:rsid w:val="009702B1"/>
    <w:rsid w:val="0098680E"/>
    <w:rsid w:val="009911E7"/>
    <w:rsid w:val="009A53A0"/>
    <w:rsid w:val="009A5C14"/>
    <w:rsid w:val="009B57F9"/>
    <w:rsid w:val="009B68C8"/>
    <w:rsid w:val="009C0D61"/>
    <w:rsid w:val="009D7EB6"/>
    <w:rsid w:val="009E6EE0"/>
    <w:rsid w:val="009F75A1"/>
    <w:rsid w:val="00A01EB8"/>
    <w:rsid w:val="00A14B6E"/>
    <w:rsid w:val="00A20648"/>
    <w:rsid w:val="00A35EAD"/>
    <w:rsid w:val="00A55731"/>
    <w:rsid w:val="00A57A53"/>
    <w:rsid w:val="00A84D2D"/>
    <w:rsid w:val="00A85D40"/>
    <w:rsid w:val="00A90C7A"/>
    <w:rsid w:val="00AA0554"/>
    <w:rsid w:val="00AB08A0"/>
    <w:rsid w:val="00AE11FE"/>
    <w:rsid w:val="00B21C22"/>
    <w:rsid w:val="00B22182"/>
    <w:rsid w:val="00B24C89"/>
    <w:rsid w:val="00B26566"/>
    <w:rsid w:val="00B274E9"/>
    <w:rsid w:val="00B31099"/>
    <w:rsid w:val="00B40246"/>
    <w:rsid w:val="00B55F4D"/>
    <w:rsid w:val="00B61F16"/>
    <w:rsid w:val="00B86B02"/>
    <w:rsid w:val="00BA7734"/>
    <w:rsid w:val="00BB1CC1"/>
    <w:rsid w:val="00BC1CFB"/>
    <w:rsid w:val="00BC1D05"/>
    <w:rsid w:val="00BD776E"/>
    <w:rsid w:val="00BE07E9"/>
    <w:rsid w:val="00BE0BC2"/>
    <w:rsid w:val="00C42A7C"/>
    <w:rsid w:val="00C51EB0"/>
    <w:rsid w:val="00C62DD6"/>
    <w:rsid w:val="00C733A5"/>
    <w:rsid w:val="00CA0F56"/>
    <w:rsid w:val="00CB58DC"/>
    <w:rsid w:val="00CC3051"/>
    <w:rsid w:val="00CC4AF5"/>
    <w:rsid w:val="00CD2C02"/>
    <w:rsid w:val="00CF1DD2"/>
    <w:rsid w:val="00D15ECB"/>
    <w:rsid w:val="00D2032C"/>
    <w:rsid w:val="00D2332B"/>
    <w:rsid w:val="00D23BE3"/>
    <w:rsid w:val="00D3080A"/>
    <w:rsid w:val="00D30BFB"/>
    <w:rsid w:val="00D64E23"/>
    <w:rsid w:val="00D64FAA"/>
    <w:rsid w:val="00D77DD6"/>
    <w:rsid w:val="00D77F17"/>
    <w:rsid w:val="00D96989"/>
    <w:rsid w:val="00DA18B3"/>
    <w:rsid w:val="00DA55C7"/>
    <w:rsid w:val="00DB2940"/>
    <w:rsid w:val="00DB5C45"/>
    <w:rsid w:val="00E24E95"/>
    <w:rsid w:val="00E26386"/>
    <w:rsid w:val="00E559AF"/>
    <w:rsid w:val="00E6269C"/>
    <w:rsid w:val="00E7702A"/>
    <w:rsid w:val="00E87545"/>
    <w:rsid w:val="00E94FBC"/>
    <w:rsid w:val="00E95BF5"/>
    <w:rsid w:val="00E97217"/>
    <w:rsid w:val="00EB2288"/>
    <w:rsid w:val="00EB3FA1"/>
    <w:rsid w:val="00EB6EFB"/>
    <w:rsid w:val="00EE080F"/>
    <w:rsid w:val="00EE4450"/>
    <w:rsid w:val="00F2036C"/>
    <w:rsid w:val="00F51FF1"/>
    <w:rsid w:val="00F54377"/>
    <w:rsid w:val="00F62903"/>
    <w:rsid w:val="00F66C22"/>
    <w:rsid w:val="00F91A50"/>
    <w:rsid w:val="00FA2A30"/>
    <w:rsid w:val="00FA3749"/>
    <w:rsid w:val="00FB36AE"/>
    <w:rsid w:val="00FD0174"/>
    <w:rsid w:val="00FD0403"/>
    <w:rsid w:val="00FD20F6"/>
    <w:rsid w:val="00FF484F"/>
    <w:rsid w:val="00FF4C1A"/>
    <w:rsid w:val="00FF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  <o:rules v:ext="edit">
        <o:r id="V:Rule1" type="connector" idref="#_x0000_s1056"/>
        <o:r id="V:Rule2" type="connector" idref="#_x0000_s1044"/>
        <o:r id="V:Rule3" type="connector" idref="#_x0000_s1027"/>
        <o:r id="V:Rule4" type="connector" idref="#_x0000_s1046"/>
        <o:r id="V:Rule5" type="connector" idref="#_x0000_s1048"/>
        <o:r id="V:Rule6" type="connector" idref="#_x0000_s1032"/>
        <o:r id="V:Rule7" type="connector" idref="#_x0000_s1055"/>
        <o:r id="V:Rule8" type="connector" idref="#_x0000_s1063"/>
        <o:r id="V:Rule9" type="connector" idref="#_x0000_s1065"/>
        <o:r id="V:Rule10" type="connector" idref="#_x0000_s1034"/>
        <o:r id="V:Rule11" type="connector" idref="#_x0000_s1030"/>
        <o:r id="V:Rule12" type="connector" idref="#_x0000_s1050"/>
        <o:r id="V:Rule13" type="connector" idref="#_x0000_s1041"/>
      </o:rules>
    </o:shapelayout>
  </w:shapeDefaults>
  <w:decimalSymbol w:val="."/>
  <w:listSeparator w:val=","/>
  <w14:docId w14:val="291A2BA2"/>
  <w15:docId w15:val="{703A3E17-2DBD-48A0-8AA1-2666DA6C3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B9A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7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B3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3FA1"/>
  </w:style>
  <w:style w:type="paragraph" w:styleId="Footer">
    <w:name w:val="footer"/>
    <w:basedOn w:val="Normal"/>
    <w:link w:val="FooterChar"/>
    <w:uiPriority w:val="99"/>
    <w:unhideWhenUsed/>
    <w:rsid w:val="00EB3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FA1"/>
  </w:style>
  <w:style w:type="table" w:styleId="TableGrid">
    <w:name w:val="Table Grid"/>
    <w:basedOn w:val="TableNormal"/>
    <w:uiPriority w:val="59"/>
    <w:rsid w:val="008F010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2D5240"/>
    <w:rPr>
      <w:color w:val="0000FF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A03F8"/>
  </w:style>
  <w:style w:type="character" w:customStyle="1" w:styleId="DateChar">
    <w:name w:val="Date Char"/>
    <w:basedOn w:val="DefaultParagraphFont"/>
    <w:link w:val="Date"/>
    <w:uiPriority w:val="99"/>
    <w:semiHidden/>
    <w:rsid w:val="003A03F8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AF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7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an.r-project.org/web/packages/irtoys/irtoys.pdf" TargetMode="External"/><Relationship Id="rId13" Type="http://schemas.openxmlformats.org/officeDocument/2006/relationships/image" Target="media/image3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cran.r-project.org/web/packages/eRm/eRm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ran.r-project.org/web/packages/ltm/ltm.pdf" TargetMode="External"/><Relationship Id="rId14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aching\IRT%20I_2012%20Fall\Labs_2012\Lab%201\Lab%201%20no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49A4D-692B-4EB7-A92A-E1D4F18FF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1 note</Template>
  <TotalTime>1569</TotalTime>
  <Pages>11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Sun-Joo Cho</dc:creator>
  <cp:lastModifiedBy>Cho, Sun-Joo</cp:lastModifiedBy>
  <cp:revision>42</cp:revision>
  <dcterms:created xsi:type="dcterms:W3CDTF">2012-10-13T15:03:00Z</dcterms:created>
  <dcterms:modified xsi:type="dcterms:W3CDTF">2023-02-28T13:48:00Z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